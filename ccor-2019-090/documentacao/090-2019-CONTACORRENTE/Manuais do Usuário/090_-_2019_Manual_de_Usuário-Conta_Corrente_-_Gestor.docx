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C136F" w14:textId="49CBC3E6" w:rsidR="00ED3EBB" w:rsidRDefault="00ED3EBB" w:rsidP="00ED3EBB">
      <w:pPr>
        <w:ind w:left="-993"/>
        <w:jc w:val="left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B05CF8" wp14:editId="1645FCD3">
                <wp:simplePos x="0" y="0"/>
                <wp:positionH relativeFrom="margin">
                  <wp:posOffset>4307205</wp:posOffset>
                </wp:positionH>
                <wp:positionV relativeFrom="paragraph">
                  <wp:posOffset>10226040</wp:posOffset>
                </wp:positionV>
                <wp:extent cx="2235200" cy="254000"/>
                <wp:effectExtent l="0" t="0" r="0" b="0"/>
                <wp:wrapNone/>
                <wp:docPr id="1433389714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352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/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7DEE9" w14:textId="3B701CFD" w:rsidR="00ED3EBB" w:rsidRPr="000239F1" w:rsidRDefault="00ED3EBB" w:rsidP="00ED3EBB">
                            <w:pPr>
                              <w:jc w:val="right"/>
                              <w:rPr>
                                <w:sz w:val="20"/>
                                <w:szCs w:val="20"/>
                              </w:rPr>
                            </w:pPr>
                            <w:r w:rsidRPr="000239F1">
                              <w:rPr>
                                <w:sz w:val="20"/>
                                <w:szCs w:val="20"/>
                              </w:rPr>
                              <w:t xml:space="preserve">Versão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 w:rsidRPr="000239F1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3B05CF8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left:0;text-align:left;margin-left:339.15pt;margin-top:805.2pt;width:176pt;height:20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" filled="f" stroked="f">
                <v:textbox>
                  <w:txbxContent>
                    <w:p w14:paraId="56D7DEE9" w14:textId="3B701CFD" w:rsidR="00ED3EBB" w:rsidRPr="000239F1" w:rsidRDefault="00ED3EBB" w:rsidP="00ED3EBB">
                      <w:pPr>
                        <w:jc w:val="right"/>
                        <w:rPr>
                          <w:sz w:val="20"/>
                          <w:szCs w:val="20"/>
                        </w:rPr>
                      </w:pPr>
                      <w:r w:rsidRPr="000239F1">
                        <w:rPr>
                          <w:sz w:val="20"/>
                          <w:szCs w:val="20"/>
                        </w:rPr>
                        <w:t xml:space="preserve">Versão </w:t>
                      </w:r>
                      <w:r>
                        <w:rPr>
                          <w:sz w:val="20"/>
                          <w:szCs w:val="20"/>
                        </w:rPr>
                        <w:t>1</w:t>
                      </w:r>
                      <w:r w:rsidRPr="000239F1">
                        <w:rPr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984ED33" wp14:editId="58D87021">
                <wp:simplePos x="0" y="0"/>
                <wp:positionH relativeFrom="column">
                  <wp:posOffset>222885</wp:posOffset>
                </wp:positionH>
                <wp:positionV relativeFrom="paragraph">
                  <wp:posOffset>3581400</wp:posOffset>
                </wp:positionV>
                <wp:extent cx="4156364" cy="11805920"/>
                <wp:effectExtent l="0" t="0" r="0" b="3810"/>
                <wp:wrapNone/>
                <wp:docPr id="77731412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364" cy="1180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2CD53" w14:textId="1EE14AA5" w:rsidR="00ED3EBB" w:rsidRPr="00AB60DC" w:rsidRDefault="00ED3EBB" w:rsidP="00ED3EBB">
                            <w:pPr>
                              <w:ind w:left="-993"/>
                              <w:jc w:val="center"/>
                              <w:rPr>
                                <w:noProof/>
                                <w:color w:val="F4BC1D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B60DC">
                              <w:rPr>
                                <w:noProof/>
                                <w:color w:val="F4BC1D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Conta Corrente </w:t>
                            </w:r>
                            <w:r>
                              <w:rPr>
                                <w:noProof/>
                                <w:color w:val="F4BC1D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</w:t>
                            </w:r>
                            <w:r w:rsidRPr="00AB60DC">
                              <w:rPr>
                                <w:noProof/>
                                <w:color w:val="F4BC1D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84ED33" id="Caixa de Texto 1" o:spid="_x0000_s1027" type="#_x0000_t202" style="position:absolute;left:0;text-align:left;margin-left:17.55pt;margin-top:282pt;width:327.25pt;height:929.6pt;z-index:25166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" filled="f" stroked="f">
                <v:textbox style="mso-fit-shape-to-text:t">
                  <w:txbxContent>
                    <w:p w14:paraId="7D32CD53" w14:textId="1EE14AA5" w:rsidR="00ED3EBB" w:rsidRPr="00AB60DC" w:rsidRDefault="00ED3EBB" w:rsidP="00ED3EBB">
                      <w:pPr>
                        <w:ind w:left="-993"/>
                        <w:jc w:val="center"/>
                        <w:rPr>
                          <w:noProof/>
                          <w:color w:val="F4BC1D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B60DC">
                        <w:rPr>
                          <w:noProof/>
                          <w:color w:val="F4BC1D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Conta Corrente </w:t>
                      </w:r>
                      <w:r>
                        <w:rPr>
                          <w:noProof/>
                          <w:color w:val="F4BC1D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</w:t>
                      </w:r>
                      <w:r w:rsidRPr="00AB60DC">
                        <w:rPr>
                          <w:noProof/>
                          <w:color w:val="F4BC1D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78EEAE3" wp14:editId="12F46745">
                <wp:simplePos x="0" y="0"/>
                <wp:positionH relativeFrom="column">
                  <wp:posOffset>-127635</wp:posOffset>
                </wp:positionH>
                <wp:positionV relativeFrom="paragraph">
                  <wp:posOffset>3025140</wp:posOffset>
                </wp:positionV>
                <wp:extent cx="5303520" cy="11805920"/>
                <wp:effectExtent l="0" t="0" r="0" b="3810"/>
                <wp:wrapNone/>
                <wp:docPr id="146974749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3520" cy="1180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A7203" w14:textId="3F29827C" w:rsidR="00ED3EBB" w:rsidRPr="00ED3EBB" w:rsidRDefault="00ED3EBB" w:rsidP="00ED3EBB">
                            <w:pPr>
                              <w:jc w:val="center"/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D3EBB"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Manual de Usuário - Gestor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8EEAE3" id="_x0000_s1028" type="#_x0000_t202" style="position:absolute;left:0;text-align:left;margin-left:-10.05pt;margin-top:238.2pt;width:417.6pt;height:929.6pt;z-index:25165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" filled="f" stroked="f">
                <v:textbox style="mso-fit-shape-to-text:t">
                  <w:txbxContent>
                    <w:p w14:paraId="0E2A7203" w14:textId="3F29827C" w:rsidR="00ED3EBB" w:rsidRPr="00ED3EBB" w:rsidRDefault="00ED3EBB" w:rsidP="00ED3EBB">
                      <w:pPr>
                        <w:jc w:val="center"/>
                        <w:rPr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D3EBB">
                        <w:rPr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Manual de Usuário - Gestor</w:t>
                      </w:r>
                    </w:p>
                  </w:txbxContent>
                </v:textbox>
              </v:shape>
            </w:pict>
          </mc:Fallback>
        </mc:AlternateContent>
      </w:r>
      <w:r w:rsidR="0063590A">
        <w:rPr>
          <w:noProof/>
        </w:rPr>
        <w:drawing>
          <wp:inline distT="0" distB="0" distL="0" distR="0" wp14:anchorId="7E426C22" wp14:editId="050B02E5">
            <wp:extent cx="8312400" cy="11761200"/>
            <wp:effectExtent l="0" t="0" r="0" b="0"/>
            <wp:docPr id="833915589" name="Imagem 3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15589" name="Imagem 3" descr="Uma imagem contendo For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12400" cy="11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51920129"/>
    </w:p>
    <w:sdt>
      <w:sdtPr>
        <w:rPr>
          <w:b/>
          <w:iCs/>
        </w:rPr>
        <w:id w:val="1038631845"/>
        <w:docPartObj>
          <w:docPartGallery w:val="Table of Contents"/>
          <w:docPartUnique/>
        </w:docPartObj>
      </w:sdtPr>
      <w:sdtEndPr>
        <w:rPr>
          <w:b w:val="0"/>
          <w:bCs/>
          <w:iCs w:val="0"/>
        </w:rPr>
      </w:sdtEndPr>
      <w:sdtContent>
        <w:p w14:paraId="0AD13C90" w14:textId="6F01CE16" w:rsidR="00064E7D" w:rsidRPr="00923F6C" w:rsidRDefault="00064E7D" w:rsidP="00ED3EBB">
          <w:pPr>
            <w:ind w:left="-993" w:firstLine="993"/>
            <w:jc w:val="left"/>
            <w:rPr>
              <w:rStyle w:val="TtuloChar"/>
              <w:rFonts w:eastAsia="Calibri"/>
              <w:b w:val="0"/>
              <w:bCs w:val="0"/>
              <w:sz w:val="32"/>
              <w:szCs w:val="32"/>
            </w:rPr>
          </w:pPr>
          <w:r w:rsidRPr="00923F6C">
            <w:rPr>
              <w:rStyle w:val="TtuloChar"/>
              <w:rFonts w:eastAsia="Calibri"/>
              <w:bCs w:val="0"/>
              <w:sz w:val="32"/>
              <w:szCs w:val="32"/>
            </w:rPr>
            <w:t>Sumário</w:t>
          </w:r>
        </w:p>
        <w:p w14:paraId="61637736" w14:textId="6B8354B6" w:rsidR="00615D2B" w:rsidRDefault="00064E7D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r w:rsidRPr="00923F6C">
            <w:rPr>
              <w:color w:val="auto"/>
            </w:rPr>
            <w:fldChar w:fldCharType="begin"/>
          </w:r>
          <w:r w:rsidRPr="00923F6C">
            <w:rPr>
              <w:color w:val="auto"/>
            </w:rPr>
            <w:instrText xml:space="preserve"> TOC \o "1-3" \h \z \u </w:instrText>
          </w:r>
          <w:r w:rsidRPr="00923F6C">
            <w:rPr>
              <w:color w:val="auto"/>
            </w:rPr>
            <w:fldChar w:fldCharType="separate"/>
          </w:r>
          <w:hyperlink w:anchor="_Toc147739596" w:history="1">
            <w:r w:rsidR="00615D2B" w:rsidRPr="00C51E10">
              <w:rPr>
                <w:rStyle w:val="Hyperlink"/>
                <w:noProof/>
              </w:rPr>
              <w:t>1.</w:t>
            </w:r>
            <w:r w:rsidR="00615D2B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="00615D2B" w:rsidRPr="00C51E10">
              <w:rPr>
                <w:rStyle w:val="Hyperlink"/>
                <w:noProof/>
              </w:rPr>
              <w:t>Introdução</w:t>
            </w:r>
            <w:r w:rsidR="00615D2B">
              <w:rPr>
                <w:noProof/>
                <w:webHidden/>
              </w:rPr>
              <w:tab/>
            </w:r>
            <w:r w:rsidR="00615D2B">
              <w:rPr>
                <w:noProof/>
                <w:webHidden/>
              </w:rPr>
              <w:fldChar w:fldCharType="begin"/>
            </w:r>
            <w:r w:rsidR="00615D2B">
              <w:rPr>
                <w:noProof/>
                <w:webHidden/>
              </w:rPr>
              <w:instrText xml:space="preserve"> PAGEREF _Toc147739596 \h </w:instrText>
            </w:r>
            <w:r w:rsidR="00615D2B">
              <w:rPr>
                <w:noProof/>
                <w:webHidden/>
              </w:rPr>
            </w:r>
            <w:r w:rsidR="00615D2B">
              <w:rPr>
                <w:noProof/>
                <w:webHidden/>
              </w:rPr>
              <w:fldChar w:fldCharType="separate"/>
            </w:r>
            <w:r w:rsidR="00615D2B">
              <w:rPr>
                <w:noProof/>
                <w:webHidden/>
              </w:rPr>
              <w:t>5</w:t>
            </w:r>
            <w:r w:rsidR="00615D2B">
              <w:rPr>
                <w:noProof/>
                <w:webHidden/>
              </w:rPr>
              <w:fldChar w:fldCharType="end"/>
            </w:r>
          </w:hyperlink>
        </w:p>
        <w:p w14:paraId="3FE140FD" w14:textId="6B2F2BF5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597" w:history="1">
            <w:r w:rsidRPr="00C51E10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noProof/>
              </w:rPr>
              <w:t>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6F2BE" w14:textId="51167E8B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598" w:history="1">
            <w:r w:rsidRPr="00C51E10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noProof/>
              </w:rPr>
              <w:t>Autenticação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B2BC8" w14:textId="4B1E6714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599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Seleção de Módulo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B5972" w14:textId="65417F79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00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Definição de Abrangência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33053" w14:textId="41EB5DF6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01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Tela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1A5B0" w14:textId="7A73CD0D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02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Menu Conta Corrente – Gestor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E19FD" w14:textId="3C1D5926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03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Menu Configurações Básicas – Configurações Globais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802EF" w14:textId="1F556963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04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Unidades e PAB’s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566C3" w14:textId="403AE749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05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Históricos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41BCF" w14:textId="3109927F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06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Modalidade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BAD4A" w14:textId="18039711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07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Eventos Automáticos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3C899" w14:textId="012C2C7E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08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Critérios de Cálculo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371D2" w14:textId="65373C02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09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Alíneas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24FC6" w14:textId="0A4D883D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10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Motivo Sustação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B012D" w14:textId="4EC9CE08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11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9.2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Motivo bloqueio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8CF34" w14:textId="165872A6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12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10.2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1BCAF" w14:textId="6DEC2FEB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13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11.2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0414B" w14:textId="7F07D4F8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14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12.2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Motivo Bloqueio Lançamento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5AB2B" w14:textId="13797071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15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Fornecedores de Talonário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4710F" w14:textId="0D174501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16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Movimento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1F73C" w14:textId="32180B43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17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Regularização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687C5" w14:textId="34E4A7D5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18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Agência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37BA4" w14:textId="36B88903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19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Engargos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B0BB5" w14:textId="1291AA8D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20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Encargos – Débito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D0361" w14:textId="4E201C85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21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Encargos – Zerar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79E44" w14:textId="51E3A308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22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Convênios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F847A" w14:textId="17F1E98C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23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Docs Arrec.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9F3D7" w14:textId="6CB7FBA8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24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Contas de Convêncios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C6FCD" w14:textId="699C5A2C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25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Conta  Débito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9C625" w14:textId="6862E684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26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Geração Arrec.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33589" w14:textId="10D44715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27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Débito Automáticos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9962B" w14:textId="67CFF801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28" w:history="1">
            <w:r w:rsidRPr="00C51E10">
              <w:rPr>
                <w:rStyle w:val="Hyperlink"/>
                <w:rFonts w:eastAsia="Times New Roman"/>
                <w:b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Arrecadação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2E1D0" w14:textId="334A935C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29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Domínios SPB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DBB83" w14:textId="78A5D166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30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Mensageria SPB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F46FD" w14:textId="49F79E57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31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Mensageria SPB – STN06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32CCD" w14:textId="55593088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32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Mensageria SPB – MSPB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AACF6" w14:textId="27A70317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33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Mensageria SPB – STR0021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A0FD7" w14:textId="6A9195BD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34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Mensageria SPB – STR0007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E86F7" w14:textId="209A58EA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35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Mensageria SPB – STR0045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CA618" w14:textId="39FE69EF" w:rsidR="00615D2B" w:rsidRDefault="00615D2B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eastAsia="pt-BR"/>
              <w14:ligatures w14:val="standardContextual"/>
            </w:rPr>
          </w:pPr>
          <w:hyperlink w:anchor="_Toc147739636" w:history="1"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eastAsia="pt-BR"/>
                <w14:ligatures w14:val="standardContextual"/>
              </w:rPr>
              <w:tab/>
            </w:r>
            <w:r w:rsidRPr="00C51E10">
              <w:rPr>
                <w:rStyle w:val="Hyperlink"/>
                <w:rFonts w:eastAsia="Times New Roman"/>
                <w:b/>
                <w:bCs/>
                <w:iCs/>
                <w:noProof/>
              </w:rPr>
              <w:t>Mensageria SPB – TES02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_Toc147739636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1D3C7" w14:textId="31DCC3EE" w:rsidR="00064E7D" w:rsidRPr="00923F6C" w:rsidRDefault="00064E7D">
          <w:r w:rsidRPr="00923F6C">
            <w:rPr>
              <w:b/>
              <w:bCs/>
            </w:rPr>
            <w:fldChar w:fldCharType="end"/>
          </w:r>
        </w:p>
      </w:sdtContent>
    </w:sdt>
    <w:p w14:paraId="40F65C20" w14:textId="77777777" w:rsidR="00064E7D" w:rsidRPr="00923F6C" w:rsidRDefault="002F57EF" w:rsidP="00064E7D">
      <w:pPr>
        <w:pStyle w:val="Sumrio2"/>
        <w:rPr>
          <w:rFonts w:asciiTheme="minorHAnsi" w:eastAsiaTheme="minorEastAsia" w:hAnsiTheme="minorHAnsi" w:cstheme="minorBidi"/>
          <w:noProof/>
          <w:color w:val="auto"/>
          <w:lang w:eastAsia="pt-BR"/>
        </w:rPr>
      </w:pPr>
      <w:r w:rsidRPr="00923F6C">
        <w:rPr>
          <w:rFonts w:asciiTheme="minorHAnsi" w:hAnsiTheme="minorHAnsi"/>
          <w:b/>
          <w:color w:val="auto"/>
          <w:sz w:val="20"/>
        </w:rPr>
        <w:fldChar w:fldCharType="begin"/>
      </w:r>
      <w:r w:rsidR="000839FD" w:rsidRPr="00923F6C">
        <w:rPr>
          <w:rFonts w:asciiTheme="minorHAnsi" w:hAnsiTheme="minorHAnsi"/>
          <w:color w:val="auto"/>
        </w:rPr>
        <w:instrText xml:space="preserve"> TOC \o "1-3" \h \z \u </w:instrText>
      </w:r>
      <w:r w:rsidRPr="00923F6C">
        <w:rPr>
          <w:rFonts w:asciiTheme="minorHAnsi" w:hAnsiTheme="minorHAnsi"/>
          <w:b/>
          <w:color w:val="auto"/>
          <w:sz w:val="20"/>
        </w:rPr>
        <w:fldChar w:fldCharType="separate"/>
      </w:r>
    </w:p>
    <w:p w14:paraId="46390181" w14:textId="77777777" w:rsidR="00D9022D" w:rsidRPr="00923F6C" w:rsidRDefault="00D9022D">
      <w:pPr>
        <w:pStyle w:val="Sumrio2"/>
        <w:rPr>
          <w:rFonts w:asciiTheme="minorHAnsi" w:eastAsiaTheme="minorEastAsia" w:hAnsiTheme="minorHAnsi" w:cstheme="minorBidi"/>
          <w:noProof/>
          <w:color w:val="auto"/>
          <w:lang w:eastAsia="pt-BR"/>
        </w:rPr>
      </w:pPr>
    </w:p>
    <w:p w14:paraId="13FB8F74" w14:textId="77777777" w:rsidR="0000089A" w:rsidRPr="00923F6C" w:rsidRDefault="002F57EF" w:rsidP="0000089A">
      <w:pPr>
        <w:ind w:left="426"/>
        <w:jc w:val="center"/>
        <w:rPr>
          <w:rFonts w:asciiTheme="minorHAnsi" w:hAnsiTheme="minorHAnsi"/>
        </w:rPr>
      </w:pPr>
      <w:r w:rsidRPr="00923F6C">
        <w:rPr>
          <w:rFonts w:asciiTheme="minorHAnsi" w:hAnsiTheme="minorHAnsi"/>
        </w:rPr>
        <w:fldChar w:fldCharType="end"/>
      </w:r>
    </w:p>
    <w:p w14:paraId="34BB0399" w14:textId="77777777" w:rsidR="0000089A" w:rsidRPr="00923F6C" w:rsidRDefault="0000089A">
      <w:pPr>
        <w:jc w:val="left"/>
        <w:rPr>
          <w:rFonts w:asciiTheme="minorHAnsi" w:hAnsiTheme="minorHAnsi"/>
        </w:rPr>
      </w:pPr>
      <w:r w:rsidRPr="00923F6C">
        <w:rPr>
          <w:rFonts w:asciiTheme="minorHAnsi" w:hAnsiTheme="minorHAnsi"/>
        </w:rPr>
        <w:br w:type="page"/>
      </w:r>
    </w:p>
    <w:p w14:paraId="0585CFBD" w14:textId="77777777" w:rsidR="0000089A" w:rsidRDefault="0000089A" w:rsidP="00FB4F69">
      <w:pPr>
        <w:ind w:left="426"/>
        <w:jc w:val="left"/>
        <w:rPr>
          <w:rFonts w:eastAsia="Times New Roman" w:cstheme="minorHAnsi"/>
          <w:b/>
          <w:sz w:val="28"/>
          <w:szCs w:val="24"/>
          <w:lang w:eastAsia="pt-BR"/>
        </w:rPr>
      </w:pPr>
      <w:proofErr w:type="spellStart"/>
      <w:r w:rsidRPr="00FB4F69">
        <w:rPr>
          <w:rFonts w:eastAsia="Times New Roman" w:cstheme="minorHAnsi"/>
          <w:b/>
          <w:sz w:val="28"/>
          <w:szCs w:val="24"/>
          <w:lang w:eastAsia="pt-BR"/>
        </w:rPr>
        <w:lastRenderedPageBreak/>
        <w:t>Historico</w:t>
      </w:r>
      <w:proofErr w:type="spellEnd"/>
      <w:r w:rsidRPr="00FB4F69">
        <w:rPr>
          <w:rFonts w:eastAsia="Times New Roman" w:cstheme="minorHAnsi"/>
          <w:b/>
          <w:sz w:val="28"/>
          <w:szCs w:val="24"/>
          <w:lang w:eastAsia="pt-BR"/>
        </w:rPr>
        <w:t xml:space="preserve"> de Revisões</w:t>
      </w:r>
    </w:p>
    <w:p w14:paraId="797F4040" w14:textId="77777777" w:rsidR="00FB4F69" w:rsidRPr="00FB4F69" w:rsidRDefault="00FB4F69" w:rsidP="00FB4F69">
      <w:pPr>
        <w:ind w:left="426"/>
        <w:jc w:val="left"/>
        <w:rPr>
          <w:rFonts w:eastAsia="Times New Roman" w:cstheme="minorHAnsi"/>
          <w:b/>
          <w:sz w:val="28"/>
          <w:szCs w:val="24"/>
          <w:lang w:eastAsia="pt-BR"/>
        </w:rPr>
      </w:pPr>
    </w:p>
    <w:tbl>
      <w:tblPr>
        <w:tblW w:w="8931" w:type="dxa"/>
        <w:tblInd w:w="67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8"/>
        <w:gridCol w:w="3634"/>
        <w:gridCol w:w="1843"/>
        <w:gridCol w:w="1466"/>
      </w:tblGrid>
      <w:tr w:rsidR="00923F6C" w:rsidRPr="00923F6C" w14:paraId="6022B2B8" w14:textId="77777777" w:rsidTr="00FB4F69">
        <w:tc>
          <w:tcPr>
            <w:tcW w:w="1988" w:type="dxa"/>
            <w:shd w:val="clear" w:color="auto" w:fill="D9D9D9" w:themeFill="background1" w:themeFillShade="D9"/>
            <w:vAlign w:val="center"/>
          </w:tcPr>
          <w:p w14:paraId="21D0D91A" w14:textId="77777777" w:rsidR="0000089A" w:rsidRPr="00923F6C" w:rsidRDefault="0000089A" w:rsidP="00FB4F69">
            <w:pPr>
              <w:keepLines/>
              <w:widowControl w:val="0"/>
              <w:spacing w:after="120" w:line="240" w:lineRule="atLeast"/>
              <w:jc w:val="center"/>
              <w:rPr>
                <w:rFonts w:eastAsia="Times New Roman" w:cstheme="minorHAnsi"/>
                <w:b/>
                <w:sz w:val="24"/>
                <w:szCs w:val="24"/>
                <w:lang w:eastAsia="pt-BR"/>
              </w:rPr>
            </w:pPr>
            <w:r w:rsidRPr="00923F6C">
              <w:rPr>
                <w:rFonts w:eastAsia="Times New Roman" w:cstheme="minorHAnsi"/>
                <w:b/>
                <w:sz w:val="24"/>
                <w:szCs w:val="24"/>
                <w:lang w:eastAsia="pt-BR"/>
              </w:rPr>
              <w:t>Autor</w:t>
            </w:r>
          </w:p>
        </w:tc>
        <w:tc>
          <w:tcPr>
            <w:tcW w:w="3634" w:type="dxa"/>
            <w:shd w:val="clear" w:color="auto" w:fill="D9D9D9" w:themeFill="background1" w:themeFillShade="D9"/>
            <w:vAlign w:val="center"/>
          </w:tcPr>
          <w:p w14:paraId="64258C0A" w14:textId="77777777" w:rsidR="0000089A" w:rsidRPr="00923F6C" w:rsidRDefault="0000089A" w:rsidP="00FB4F69">
            <w:pPr>
              <w:keepLines/>
              <w:widowControl w:val="0"/>
              <w:spacing w:after="120" w:line="240" w:lineRule="atLeast"/>
              <w:jc w:val="center"/>
              <w:rPr>
                <w:rFonts w:eastAsia="Times New Roman" w:cstheme="minorHAnsi"/>
                <w:b/>
                <w:sz w:val="24"/>
                <w:szCs w:val="24"/>
                <w:lang w:eastAsia="pt-BR"/>
              </w:rPr>
            </w:pPr>
            <w:r w:rsidRPr="00923F6C">
              <w:rPr>
                <w:rFonts w:eastAsia="Times New Roman" w:cstheme="minorHAnsi"/>
                <w:b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0F7A546C" w14:textId="77777777" w:rsidR="0000089A" w:rsidRPr="00923F6C" w:rsidRDefault="0000089A" w:rsidP="00FB4F69">
            <w:pPr>
              <w:keepLines/>
              <w:widowControl w:val="0"/>
              <w:spacing w:after="120" w:line="240" w:lineRule="atLeast"/>
              <w:jc w:val="center"/>
              <w:rPr>
                <w:rFonts w:eastAsia="Times New Roman" w:cstheme="minorHAnsi"/>
                <w:b/>
                <w:sz w:val="24"/>
                <w:szCs w:val="24"/>
                <w:lang w:eastAsia="pt-BR"/>
              </w:rPr>
            </w:pPr>
            <w:r w:rsidRPr="00923F6C">
              <w:rPr>
                <w:rFonts w:eastAsia="Times New Roman" w:cstheme="minorHAnsi"/>
                <w:b/>
                <w:sz w:val="24"/>
                <w:szCs w:val="24"/>
                <w:lang w:eastAsia="pt-BR"/>
              </w:rPr>
              <w:t>Data</w:t>
            </w:r>
          </w:p>
        </w:tc>
        <w:tc>
          <w:tcPr>
            <w:tcW w:w="1466" w:type="dxa"/>
            <w:shd w:val="clear" w:color="auto" w:fill="D9D9D9" w:themeFill="background1" w:themeFillShade="D9"/>
            <w:vAlign w:val="center"/>
          </w:tcPr>
          <w:p w14:paraId="63055F37" w14:textId="77777777" w:rsidR="0000089A" w:rsidRPr="00923F6C" w:rsidRDefault="0000089A" w:rsidP="00FB4F69">
            <w:pPr>
              <w:keepLines/>
              <w:widowControl w:val="0"/>
              <w:spacing w:after="120" w:line="240" w:lineRule="atLeast"/>
              <w:jc w:val="center"/>
              <w:rPr>
                <w:rFonts w:eastAsia="Times New Roman" w:cstheme="minorHAnsi"/>
                <w:b/>
                <w:sz w:val="24"/>
                <w:szCs w:val="24"/>
                <w:lang w:eastAsia="pt-BR"/>
              </w:rPr>
            </w:pPr>
            <w:r w:rsidRPr="00923F6C">
              <w:rPr>
                <w:rFonts w:eastAsia="Times New Roman" w:cstheme="minorHAnsi"/>
                <w:b/>
                <w:sz w:val="24"/>
                <w:szCs w:val="24"/>
                <w:lang w:eastAsia="pt-BR"/>
              </w:rPr>
              <w:t>Versão</w:t>
            </w:r>
          </w:p>
        </w:tc>
      </w:tr>
      <w:tr w:rsidR="00FB4F69" w:rsidRPr="00923F6C" w14:paraId="0B40E094" w14:textId="77777777" w:rsidTr="00AE7279">
        <w:tc>
          <w:tcPr>
            <w:tcW w:w="1988" w:type="dxa"/>
            <w:vAlign w:val="center"/>
          </w:tcPr>
          <w:p w14:paraId="2E2F32B5" w14:textId="77777777" w:rsidR="00FB4F69" w:rsidRPr="00682DD4" w:rsidRDefault="00FB4F69" w:rsidP="00875E04">
            <w:pPr>
              <w:keepLines/>
              <w:widowControl w:val="0"/>
              <w:jc w:val="center"/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</w:pPr>
            <w:r w:rsidRPr="00682DD4"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  <w:t>1</w:t>
            </w:r>
            <w:r w:rsidR="00875E04"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  <w:t>6/12/2021</w:t>
            </w:r>
          </w:p>
        </w:tc>
        <w:tc>
          <w:tcPr>
            <w:tcW w:w="3634" w:type="dxa"/>
          </w:tcPr>
          <w:p w14:paraId="63B918E0" w14:textId="77777777" w:rsidR="00FB4F69" w:rsidRPr="00682DD4" w:rsidRDefault="00FB4F69" w:rsidP="00AE7279">
            <w:pPr>
              <w:keepLines/>
              <w:widowControl w:val="0"/>
              <w:jc w:val="left"/>
              <w:rPr>
                <w:color w:val="000000" w:themeColor="text1"/>
                <w:sz w:val="24"/>
                <w:szCs w:val="24"/>
              </w:rPr>
            </w:pPr>
            <w:r w:rsidRPr="00682DD4">
              <w:rPr>
                <w:color w:val="000000" w:themeColor="text1"/>
                <w:sz w:val="24"/>
                <w:szCs w:val="24"/>
              </w:rPr>
              <w:t>Elaboração do Manual do Usuário.</w:t>
            </w:r>
          </w:p>
        </w:tc>
        <w:tc>
          <w:tcPr>
            <w:tcW w:w="1843" w:type="dxa"/>
            <w:vAlign w:val="center"/>
          </w:tcPr>
          <w:p w14:paraId="4EFC4262" w14:textId="77777777" w:rsidR="00FB4F69" w:rsidRPr="00682DD4" w:rsidRDefault="00875E04" w:rsidP="00AE7279">
            <w:pPr>
              <w:keepLines/>
              <w:widowControl w:val="0"/>
              <w:jc w:val="center"/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</w:pPr>
            <w:proofErr w:type="spellStart"/>
            <w:r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  <w:t>Pdcase</w:t>
            </w:r>
            <w:proofErr w:type="spellEnd"/>
            <w:r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  <w:t xml:space="preserve"> Fábrica</w:t>
            </w:r>
          </w:p>
        </w:tc>
        <w:tc>
          <w:tcPr>
            <w:tcW w:w="1466" w:type="dxa"/>
            <w:vAlign w:val="center"/>
          </w:tcPr>
          <w:p w14:paraId="3E8B90DA" w14:textId="77777777" w:rsidR="00FB4F69" w:rsidRPr="00682DD4" w:rsidRDefault="00FB4F69" w:rsidP="00AE7279">
            <w:pPr>
              <w:keepLines/>
              <w:widowControl w:val="0"/>
              <w:jc w:val="center"/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</w:pPr>
            <w:r w:rsidRPr="00682DD4"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  <w:t>1.0</w:t>
            </w:r>
          </w:p>
        </w:tc>
      </w:tr>
      <w:tr w:rsidR="00E40C48" w:rsidRPr="00923F6C" w14:paraId="077BC9AC" w14:textId="77777777" w:rsidTr="00AE7279">
        <w:tc>
          <w:tcPr>
            <w:tcW w:w="1988" w:type="dxa"/>
            <w:vAlign w:val="center"/>
          </w:tcPr>
          <w:p w14:paraId="52F43806" w14:textId="5DF0600E" w:rsidR="00E40C48" w:rsidRDefault="00ED3EBB" w:rsidP="00AE7279">
            <w:pPr>
              <w:keepLines/>
              <w:widowControl w:val="0"/>
              <w:jc w:val="center"/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  <w:t>26/09/2023</w:t>
            </w:r>
          </w:p>
        </w:tc>
        <w:tc>
          <w:tcPr>
            <w:tcW w:w="3634" w:type="dxa"/>
          </w:tcPr>
          <w:p w14:paraId="7E162919" w14:textId="41CE4087" w:rsidR="00E40C48" w:rsidRPr="00C022C4" w:rsidRDefault="00ED3EBB" w:rsidP="00AE7279">
            <w:pPr>
              <w:keepLines/>
              <w:widowControl w:val="0"/>
              <w:jc w:val="left"/>
              <w:rPr>
                <w:color w:val="000000" w:themeColor="text1"/>
                <w:sz w:val="24"/>
                <w:szCs w:val="24"/>
                <w:u w:val="single"/>
              </w:rPr>
            </w:pPr>
            <w:r>
              <w:rPr>
                <w:color w:val="000000" w:themeColor="text1"/>
                <w:sz w:val="24"/>
                <w:szCs w:val="24"/>
                <w:u w:val="single"/>
              </w:rPr>
              <w:t xml:space="preserve">Atualização do Manual </w:t>
            </w:r>
            <w:r w:rsidR="000E3C98">
              <w:rPr>
                <w:color w:val="000000" w:themeColor="text1"/>
                <w:sz w:val="24"/>
                <w:szCs w:val="24"/>
                <w:u w:val="single"/>
              </w:rPr>
              <w:t>do Usuário</w:t>
            </w:r>
          </w:p>
        </w:tc>
        <w:tc>
          <w:tcPr>
            <w:tcW w:w="1843" w:type="dxa"/>
            <w:vAlign w:val="center"/>
          </w:tcPr>
          <w:p w14:paraId="3333AC01" w14:textId="398C4A90" w:rsidR="00E40C48" w:rsidRDefault="00ED3EBB" w:rsidP="00AE7279">
            <w:pPr>
              <w:keepLines/>
              <w:widowControl w:val="0"/>
              <w:jc w:val="center"/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</w:pPr>
            <w:proofErr w:type="spellStart"/>
            <w:r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  <w:t>Pdcase</w:t>
            </w:r>
            <w:proofErr w:type="spellEnd"/>
            <w:r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  <w:t xml:space="preserve"> Fábrica</w:t>
            </w:r>
          </w:p>
        </w:tc>
        <w:tc>
          <w:tcPr>
            <w:tcW w:w="1466" w:type="dxa"/>
            <w:vAlign w:val="center"/>
          </w:tcPr>
          <w:p w14:paraId="605A6905" w14:textId="2DCCDBEF" w:rsidR="00E40C48" w:rsidRDefault="00ED3EBB" w:rsidP="00AE7279">
            <w:pPr>
              <w:keepLines/>
              <w:widowControl w:val="0"/>
              <w:jc w:val="center"/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  <w:lang w:eastAsia="pt-BR"/>
              </w:rPr>
              <w:t>1,1</w:t>
            </w:r>
          </w:p>
        </w:tc>
      </w:tr>
    </w:tbl>
    <w:p w14:paraId="32F491B1" w14:textId="77777777" w:rsidR="005E0416" w:rsidRPr="00923F6C" w:rsidRDefault="000839FD" w:rsidP="0000089A">
      <w:pPr>
        <w:ind w:left="426"/>
        <w:jc w:val="center"/>
        <w:rPr>
          <w:rFonts w:asciiTheme="minorHAnsi" w:hAnsiTheme="minorHAnsi"/>
          <w:u w:val="single"/>
        </w:rPr>
      </w:pPr>
      <w:r w:rsidRPr="00923F6C">
        <w:rPr>
          <w:rFonts w:asciiTheme="minorHAnsi" w:hAnsiTheme="minorHAnsi"/>
        </w:rPr>
        <w:br w:type="page"/>
      </w:r>
    </w:p>
    <w:p w14:paraId="6B8614B5" w14:textId="77777777" w:rsidR="005E0416" w:rsidRPr="00923F6C" w:rsidRDefault="005E0416">
      <w:pPr>
        <w:jc w:val="left"/>
        <w:rPr>
          <w:rFonts w:eastAsia="Times New Roman"/>
          <w:b/>
          <w:bCs/>
          <w:iCs/>
          <w:noProof/>
          <w:sz w:val="28"/>
          <w:szCs w:val="24"/>
          <w:lang w:val="en-US"/>
        </w:rPr>
      </w:pPr>
    </w:p>
    <w:p w14:paraId="11D542B1" w14:textId="77777777" w:rsidR="003F0B18" w:rsidRPr="00923F6C" w:rsidRDefault="004057B2" w:rsidP="006E25F4">
      <w:pPr>
        <w:pStyle w:val="Ttulo2"/>
        <w:numPr>
          <w:ilvl w:val="0"/>
          <w:numId w:val="3"/>
        </w:numPr>
        <w:spacing w:line="360" w:lineRule="auto"/>
        <w:rPr>
          <w:color w:val="auto"/>
        </w:rPr>
      </w:pPr>
      <w:bookmarkStart w:id="1" w:name="_Toc536435793"/>
      <w:bookmarkStart w:id="2" w:name="_Toc147739596"/>
      <w:r w:rsidRPr="00923F6C">
        <w:rPr>
          <w:color w:val="auto"/>
        </w:rPr>
        <w:t>Introdução</w:t>
      </w:r>
      <w:bookmarkEnd w:id="1"/>
      <w:bookmarkEnd w:id="2"/>
    </w:p>
    <w:p w14:paraId="3D6C392C" w14:textId="77777777" w:rsidR="005E2BA2" w:rsidRDefault="005E2BA2" w:rsidP="00AE7279">
      <w:pPr>
        <w:spacing w:line="360" w:lineRule="auto"/>
        <w:ind w:firstLine="709"/>
        <w:rPr>
          <w:sz w:val="24"/>
          <w:szCs w:val="24"/>
        </w:rPr>
      </w:pPr>
      <w:r w:rsidRPr="00923F6C">
        <w:rPr>
          <w:sz w:val="24"/>
          <w:szCs w:val="24"/>
        </w:rPr>
        <w:t xml:space="preserve">O </w:t>
      </w:r>
      <w:r w:rsidR="00AE5B14">
        <w:rPr>
          <w:sz w:val="24"/>
          <w:szCs w:val="24"/>
        </w:rPr>
        <w:t>Sistema de Conta C</w:t>
      </w:r>
      <w:r w:rsidR="00AE7279" w:rsidRPr="00AE7279">
        <w:rPr>
          <w:sz w:val="24"/>
          <w:szCs w:val="24"/>
        </w:rPr>
        <w:t xml:space="preserve">orrente </w:t>
      </w:r>
      <w:r w:rsidR="004215C9">
        <w:rPr>
          <w:sz w:val="24"/>
          <w:szCs w:val="24"/>
        </w:rPr>
        <w:t xml:space="preserve">Gestor </w:t>
      </w:r>
      <w:r w:rsidR="00AE7279" w:rsidRPr="00AE7279">
        <w:rPr>
          <w:sz w:val="24"/>
          <w:szCs w:val="24"/>
        </w:rPr>
        <w:t xml:space="preserve">é uma forma prática de </w:t>
      </w:r>
      <w:r w:rsidR="00105712">
        <w:rPr>
          <w:sz w:val="24"/>
          <w:szCs w:val="24"/>
        </w:rPr>
        <w:t>configurar os menus do módulo das agências</w:t>
      </w:r>
      <w:r w:rsidRPr="00923F6C">
        <w:rPr>
          <w:sz w:val="24"/>
          <w:szCs w:val="24"/>
        </w:rPr>
        <w:t>.</w:t>
      </w:r>
      <w:r w:rsidR="00105712">
        <w:rPr>
          <w:sz w:val="24"/>
          <w:szCs w:val="24"/>
        </w:rPr>
        <w:t xml:space="preserve"> O</w:t>
      </w:r>
      <w:r w:rsidR="000E6AD6">
        <w:rPr>
          <w:sz w:val="24"/>
          <w:szCs w:val="24"/>
        </w:rPr>
        <w:t>s gestores terão</w:t>
      </w:r>
      <w:r w:rsidR="00105712">
        <w:rPr>
          <w:sz w:val="24"/>
          <w:szCs w:val="24"/>
        </w:rPr>
        <w:t xml:space="preserve"> que fazer a configuração de acordo com </w:t>
      </w:r>
      <w:r w:rsidR="000E6AD6">
        <w:rPr>
          <w:sz w:val="24"/>
          <w:szCs w:val="24"/>
        </w:rPr>
        <w:t>os perfis das agências.</w:t>
      </w:r>
    </w:p>
    <w:p w14:paraId="7BDA21A6" w14:textId="77777777" w:rsidR="00707E3E" w:rsidRPr="00923F6C" w:rsidRDefault="00707E3E" w:rsidP="006E25F4">
      <w:pPr>
        <w:pStyle w:val="Ttulo2"/>
        <w:numPr>
          <w:ilvl w:val="0"/>
          <w:numId w:val="3"/>
        </w:numPr>
        <w:spacing w:line="360" w:lineRule="auto"/>
        <w:rPr>
          <w:color w:val="auto"/>
        </w:rPr>
      </w:pPr>
      <w:bookmarkStart w:id="3" w:name="_Toc536435794"/>
      <w:bookmarkStart w:id="4" w:name="_Toc147739597"/>
      <w:r w:rsidRPr="00923F6C">
        <w:rPr>
          <w:color w:val="auto"/>
        </w:rPr>
        <w:t>Funcionalidade</w:t>
      </w:r>
      <w:bookmarkEnd w:id="3"/>
      <w:bookmarkEnd w:id="4"/>
    </w:p>
    <w:p w14:paraId="7A49E73F" w14:textId="77777777" w:rsidR="005E2BA2" w:rsidRPr="00923F6C" w:rsidRDefault="005E2BA2" w:rsidP="005E2BA2">
      <w:pPr>
        <w:spacing w:line="360" w:lineRule="auto"/>
        <w:ind w:firstLine="709"/>
        <w:rPr>
          <w:sz w:val="24"/>
          <w:szCs w:val="24"/>
        </w:rPr>
      </w:pPr>
      <w:r w:rsidRPr="00923F6C">
        <w:rPr>
          <w:sz w:val="24"/>
          <w:szCs w:val="24"/>
        </w:rPr>
        <w:t xml:space="preserve">Este manual tem por objetivo, orientar os </w:t>
      </w:r>
      <w:r w:rsidR="000E6AD6">
        <w:rPr>
          <w:sz w:val="24"/>
          <w:szCs w:val="24"/>
        </w:rPr>
        <w:t>gestores</w:t>
      </w:r>
      <w:r w:rsidRPr="00923F6C">
        <w:rPr>
          <w:sz w:val="24"/>
          <w:szCs w:val="24"/>
        </w:rPr>
        <w:t xml:space="preserve"> que irão operar o Módulo de </w:t>
      </w:r>
      <w:r w:rsidR="00E461D2">
        <w:rPr>
          <w:sz w:val="24"/>
          <w:szCs w:val="24"/>
        </w:rPr>
        <w:t>Conta Corrente</w:t>
      </w:r>
      <w:r w:rsidR="000E6AD6">
        <w:rPr>
          <w:sz w:val="24"/>
          <w:szCs w:val="24"/>
        </w:rPr>
        <w:t xml:space="preserve"> - Gestor</w:t>
      </w:r>
      <w:r w:rsidRPr="00923F6C">
        <w:rPr>
          <w:sz w:val="24"/>
          <w:szCs w:val="24"/>
        </w:rPr>
        <w:t xml:space="preserve">, quanto á utilização e funcionalidade do sistema, de forma a facilitar seu uso e entendimento. </w:t>
      </w:r>
    </w:p>
    <w:p w14:paraId="0039452A" w14:textId="77777777" w:rsidR="003A476D" w:rsidRPr="00923F6C" w:rsidRDefault="004E068A" w:rsidP="006E25F4">
      <w:pPr>
        <w:pStyle w:val="Ttulo2"/>
        <w:numPr>
          <w:ilvl w:val="0"/>
          <w:numId w:val="3"/>
        </w:numPr>
        <w:spacing w:line="360" w:lineRule="auto"/>
        <w:rPr>
          <w:color w:val="auto"/>
          <w:lang w:val="pt-BR"/>
        </w:rPr>
      </w:pPr>
      <w:bookmarkStart w:id="5" w:name="_Toc536435795"/>
      <w:bookmarkStart w:id="6" w:name="_Toc147739598"/>
      <w:r w:rsidRPr="00923F6C">
        <w:rPr>
          <w:color w:val="auto"/>
          <w:lang w:val="pt-BR"/>
        </w:rPr>
        <w:t>Autenticação do usuário</w:t>
      </w:r>
      <w:bookmarkEnd w:id="5"/>
      <w:bookmarkEnd w:id="6"/>
    </w:p>
    <w:p w14:paraId="301F17AD" w14:textId="77777777" w:rsidR="00660772" w:rsidRPr="00923F6C" w:rsidRDefault="004E7CBF" w:rsidP="001F5079">
      <w:pPr>
        <w:spacing w:line="360" w:lineRule="auto"/>
        <w:ind w:firstLine="709"/>
        <w:rPr>
          <w:rFonts w:asciiTheme="minorHAnsi" w:hAnsiTheme="minorHAnsi" w:cs="Segoe UI"/>
          <w:szCs w:val="18"/>
        </w:rPr>
      </w:pPr>
      <w:r>
        <w:rPr>
          <w:sz w:val="24"/>
        </w:rPr>
        <w:t>Para autenticação do usuário ao si</w:t>
      </w:r>
      <w:r w:rsidR="009D079B">
        <w:rPr>
          <w:sz w:val="24"/>
        </w:rPr>
        <w:t>stema Conta Corrente WEB – Gestor</w:t>
      </w:r>
      <w:r>
        <w:rPr>
          <w:sz w:val="24"/>
        </w:rPr>
        <w:t xml:space="preserve">, </w:t>
      </w:r>
      <w:proofErr w:type="gramStart"/>
      <w:r>
        <w:rPr>
          <w:sz w:val="24"/>
        </w:rPr>
        <w:t>o mesmo</w:t>
      </w:r>
      <w:proofErr w:type="gramEnd"/>
      <w:r>
        <w:rPr>
          <w:sz w:val="24"/>
        </w:rPr>
        <w:t xml:space="preserve"> deverá acessar o link de acesso na intranet do Banpará. O usuário será redirecionado para a página de autenticação, ver a imagem abaixo</w:t>
      </w:r>
      <w:r w:rsidR="00F03BD3" w:rsidRPr="00923F6C">
        <w:rPr>
          <w:sz w:val="24"/>
          <w:szCs w:val="24"/>
        </w:rPr>
        <w:t>. (</w:t>
      </w:r>
      <w:r w:rsidR="00446428" w:rsidRPr="00923F6C">
        <w:rPr>
          <w:sz w:val="24"/>
          <w:szCs w:val="24"/>
        </w:rPr>
        <w:t>V</w:t>
      </w:r>
      <w:r w:rsidR="00F03BD3" w:rsidRPr="00923F6C">
        <w:rPr>
          <w:sz w:val="24"/>
          <w:szCs w:val="24"/>
        </w:rPr>
        <w:t xml:space="preserve">er </w:t>
      </w:r>
      <w:r w:rsidR="00446428" w:rsidRPr="00923F6C">
        <w:rPr>
          <w:sz w:val="24"/>
          <w:szCs w:val="24"/>
        </w:rPr>
        <w:t>f</w:t>
      </w:r>
      <w:r w:rsidR="00660772" w:rsidRPr="00923F6C">
        <w:rPr>
          <w:sz w:val="24"/>
          <w:szCs w:val="24"/>
        </w:rPr>
        <w:t xml:space="preserve">igura </w:t>
      </w:r>
      <w:r w:rsidR="00446428" w:rsidRPr="00923F6C">
        <w:rPr>
          <w:sz w:val="24"/>
          <w:szCs w:val="24"/>
        </w:rPr>
        <w:t>abaixo</w:t>
      </w:r>
      <w:r w:rsidR="00F03BD3" w:rsidRPr="00923F6C">
        <w:rPr>
          <w:sz w:val="24"/>
          <w:szCs w:val="24"/>
        </w:rPr>
        <w:t>)</w:t>
      </w:r>
    </w:p>
    <w:p w14:paraId="33DC2343" w14:textId="77777777" w:rsidR="00351B87" w:rsidRPr="00923F6C" w:rsidRDefault="00351B87" w:rsidP="008D79BA">
      <w:pPr>
        <w:spacing w:line="360" w:lineRule="auto"/>
        <w:rPr>
          <w:rFonts w:asciiTheme="minorHAnsi" w:hAnsiTheme="minorHAnsi" w:cs="Segoe UI"/>
          <w:szCs w:val="18"/>
        </w:rPr>
      </w:pPr>
    </w:p>
    <w:p w14:paraId="1F419A48" w14:textId="77777777" w:rsidR="002D219F" w:rsidRPr="00923F6C" w:rsidRDefault="005E0416" w:rsidP="002D219F">
      <w:pPr>
        <w:keepNext/>
        <w:spacing w:line="360" w:lineRule="auto"/>
        <w:jc w:val="center"/>
      </w:pPr>
      <w:r w:rsidRPr="00923F6C">
        <w:rPr>
          <w:noProof/>
          <w:lang w:eastAsia="pt-BR"/>
        </w:rPr>
        <w:drawing>
          <wp:inline distT="0" distB="0" distL="0" distR="0" wp14:anchorId="6A6D9E82" wp14:editId="0A66D106">
            <wp:extent cx="5057775" cy="1826862"/>
            <wp:effectExtent l="19050" t="19050" r="0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6774" cy="18337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C886F0" w14:textId="77777777" w:rsidR="00660772" w:rsidRPr="00923F6C" w:rsidRDefault="002D219F" w:rsidP="002D219F">
      <w:pPr>
        <w:pStyle w:val="Legenda"/>
        <w:jc w:val="center"/>
        <w:rPr>
          <w:color w:val="auto"/>
          <w:sz w:val="22"/>
          <w:szCs w:val="22"/>
        </w:rPr>
      </w:pPr>
      <w:r w:rsidRPr="00923F6C">
        <w:rPr>
          <w:color w:val="auto"/>
          <w:sz w:val="22"/>
          <w:szCs w:val="22"/>
        </w:rPr>
        <w:t xml:space="preserve">Figura </w:t>
      </w:r>
      <w:r w:rsidRPr="00923F6C">
        <w:rPr>
          <w:color w:val="auto"/>
          <w:sz w:val="22"/>
          <w:szCs w:val="22"/>
        </w:rPr>
        <w:fldChar w:fldCharType="begin"/>
      </w:r>
      <w:r w:rsidRPr="00923F6C">
        <w:rPr>
          <w:color w:val="auto"/>
          <w:sz w:val="22"/>
          <w:szCs w:val="22"/>
        </w:rPr>
        <w:instrText xml:space="preserve"> SEQ Figura \* ARABIC </w:instrText>
      </w:r>
      <w:r w:rsidRPr="00923F6C">
        <w:rPr>
          <w:color w:val="auto"/>
          <w:sz w:val="22"/>
          <w:szCs w:val="22"/>
        </w:rPr>
        <w:fldChar w:fldCharType="separate"/>
      </w:r>
      <w:r w:rsidR="006725E5">
        <w:rPr>
          <w:noProof/>
          <w:color w:val="auto"/>
          <w:sz w:val="22"/>
          <w:szCs w:val="22"/>
        </w:rPr>
        <w:t>1</w:t>
      </w:r>
      <w:r w:rsidRPr="00923F6C">
        <w:rPr>
          <w:color w:val="auto"/>
          <w:sz w:val="22"/>
          <w:szCs w:val="22"/>
        </w:rPr>
        <w:fldChar w:fldCharType="end"/>
      </w:r>
      <w:r w:rsidRPr="00923F6C">
        <w:rPr>
          <w:color w:val="auto"/>
          <w:sz w:val="22"/>
          <w:szCs w:val="22"/>
        </w:rPr>
        <w:t>: Tela de login para acesso ao sistema</w:t>
      </w:r>
    </w:p>
    <w:p w14:paraId="51ED634D" w14:textId="77777777" w:rsidR="00FC2337" w:rsidRPr="00923F6C" w:rsidRDefault="00FC2337" w:rsidP="002D219F">
      <w:pPr>
        <w:spacing w:line="360" w:lineRule="auto"/>
        <w:ind w:left="709"/>
        <w:rPr>
          <w:rFonts w:cs="Arial"/>
          <w:b/>
          <w:sz w:val="24"/>
          <w:u w:val="single"/>
        </w:rPr>
      </w:pPr>
    </w:p>
    <w:p w14:paraId="1B077111" w14:textId="77777777" w:rsidR="004E7CBF" w:rsidRPr="00EF4A2B" w:rsidRDefault="004E7CBF" w:rsidP="004E7CBF">
      <w:pPr>
        <w:spacing w:line="360" w:lineRule="auto"/>
        <w:rPr>
          <w:sz w:val="24"/>
        </w:rPr>
      </w:pPr>
      <w:r w:rsidRPr="00EF4A2B">
        <w:rPr>
          <w:b/>
          <w:sz w:val="24"/>
          <w:u w:val="single"/>
        </w:rPr>
        <w:t>Procedimentos:</w:t>
      </w:r>
      <w:r w:rsidRPr="00EF4A2B">
        <w:rPr>
          <w:sz w:val="24"/>
        </w:rPr>
        <w:br/>
      </w:r>
      <w:r w:rsidRPr="00EF4A2B">
        <w:rPr>
          <w:b/>
          <w:sz w:val="24"/>
        </w:rPr>
        <w:t>Passo 1:</w:t>
      </w:r>
      <w:r w:rsidRPr="00EF4A2B">
        <w:rPr>
          <w:sz w:val="24"/>
        </w:rPr>
        <w:t xml:space="preserve"> Informe o </w:t>
      </w:r>
      <w:r w:rsidRPr="00EF4A2B">
        <w:rPr>
          <w:i/>
          <w:sz w:val="24"/>
        </w:rPr>
        <w:t>login</w:t>
      </w:r>
      <w:r w:rsidRPr="00EF4A2B">
        <w:rPr>
          <w:sz w:val="24"/>
        </w:rPr>
        <w:t xml:space="preserve"> de acesso do usuário no campo </w:t>
      </w:r>
      <w:r w:rsidRPr="00EF4A2B">
        <w:rPr>
          <w:b/>
          <w:sz w:val="24"/>
        </w:rPr>
        <w:t>Nome</w:t>
      </w:r>
      <w:r w:rsidRPr="00EF4A2B">
        <w:rPr>
          <w:sz w:val="24"/>
        </w:rPr>
        <w:t>.</w:t>
      </w:r>
    </w:p>
    <w:p w14:paraId="078968D4" w14:textId="77777777" w:rsidR="004E7CBF" w:rsidRPr="00EF4A2B" w:rsidRDefault="004E7CBF" w:rsidP="004E7CBF">
      <w:pPr>
        <w:spacing w:line="360" w:lineRule="auto"/>
        <w:rPr>
          <w:sz w:val="24"/>
        </w:rPr>
      </w:pPr>
      <w:r w:rsidRPr="00EF4A2B">
        <w:rPr>
          <w:b/>
          <w:sz w:val="24"/>
        </w:rPr>
        <w:t>Passo 2:</w:t>
      </w:r>
      <w:r w:rsidRPr="00EF4A2B">
        <w:rPr>
          <w:sz w:val="24"/>
        </w:rPr>
        <w:t xml:space="preserve"> Informe a senha de acesso do usuário no campo </w:t>
      </w:r>
      <w:r w:rsidRPr="00EF4A2B">
        <w:rPr>
          <w:b/>
          <w:sz w:val="24"/>
        </w:rPr>
        <w:t>Senha</w:t>
      </w:r>
      <w:r w:rsidRPr="00EF4A2B">
        <w:rPr>
          <w:sz w:val="24"/>
        </w:rPr>
        <w:t>.</w:t>
      </w:r>
    </w:p>
    <w:p w14:paraId="3D8743B7" w14:textId="77777777" w:rsidR="004E7CBF" w:rsidRPr="00EF4A2B" w:rsidRDefault="004E7CBF" w:rsidP="004E7CBF">
      <w:pPr>
        <w:spacing w:line="360" w:lineRule="auto"/>
        <w:rPr>
          <w:sz w:val="24"/>
        </w:rPr>
      </w:pPr>
      <w:r w:rsidRPr="00EF4A2B">
        <w:rPr>
          <w:b/>
          <w:sz w:val="24"/>
        </w:rPr>
        <w:t>Passo 3:</w:t>
      </w:r>
      <w:r w:rsidRPr="00EF4A2B">
        <w:rPr>
          <w:sz w:val="24"/>
        </w:rPr>
        <w:t xml:space="preserve"> Clique no botão </w:t>
      </w:r>
      <w:r w:rsidRPr="00EF4A2B">
        <w:rPr>
          <w:b/>
          <w:sz w:val="24"/>
        </w:rPr>
        <w:t>Confirmar</w:t>
      </w:r>
      <w:r w:rsidRPr="00EF4A2B">
        <w:rPr>
          <w:sz w:val="24"/>
        </w:rPr>
        <w:t xml:space="preserve"> para autenticar o usuário no CCWEB. </w:t>
      </w:r>
    </w:p>
    <w:p w14:paraId="093D8DE3" w14:textId="77777777" w:rsidR="004E7CBF" w:rsidRPr="00EF4A2B" w:rsidRDefault="004E7CBF" w:rsidP="004E7CBF">
      <w:pPr>
        <w:spacing w:line="360" w:lineRule="auto"/>
        <w:ind w:firstLine="709"/>
        <w:rPr>
          <w:sz w:val="24"/>
        </w:rPr>
      </w:pPr>
      <w:r w:rsidRPr="00EF4A2B">
        <w:rPr>
          <w:sz w:val="24"/>
        </w:rPr>
        <w:t>Após a autenticação do us</w:t>
      </w:r>
      <w:r>
        <w:rPr>
          <w:sz w:val="24"/>
        </w:rPr>
        <w:t xml:space="preserve">uário, será mostrada a tela </w:t>
      </w:r>
      <w:r w:rsidRPr="00EF4A2B">
        <w:rPr>
          <w:sz w:val="24"/>
        </w:rPr>
        <w:t>Seleção de Módulo.</w:t>
      </w:r>
    </w:p>
    <w:p w14:paraId="1978FF1B" w14:textId="77777777" w:rsidR="00F03BD3" w:rsidRPr="00923F6C" w:rsidRDefault="00F03BD3" w:rsidP="002D219F">
      <w:pPr>
        <w:ind w:left="709"/>
        <w:rPr>
          <w:rFonts w:cs="Arial"/>
        </w:rPr>
      </w:pPr>
    </w:p>
    <w:p w14:paraId="51DF66C7" w14:textId="77777777" w:rsidR="00FC2337" w:rsidRPr="00396166" w:rsidRDefault="00FC2337" w:rsidP="00396166">
      <w:bookmarkStart w:id="7" w:name="_Toc536435796"/>
    </w:p>
    <w:p w14:paraId="0276D470" w14:textId="77777777" w:rsidR="00CA6C6E" w:rsidRPr="00923F6C" w:rsidRDefault="00CA6C6E" w:rsidP="006E25F4">
      <w:pPr>
        <w:pStyle w:val="PargrafodaLista"/>
        <w:numPr>
          <w:ilvl w:val="0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8" w:name="_Toc147739599"/>
      <w:r w:rsidRPr="00923F6C">
        <w:rPr>
          <w:rFonts w:eastAsia="Times New Roman"/>
          <w:b/>
          <w:bCs/>
          <w:iCs/>
          <w:noProof/>
          <w:sz w:val="28"/>
          <w:szCs w:val="28"/>
        </w:rPr>
        <w:t>Seleção de Módulo</w:t>
      </w:r>
      <w:bookmarkEnd w:id="7"/>
      <w:bookmarkEnd w:id="8"/>
    </w:p>
    <w:p w14:paraId="23C06EA2" w14:textId="77777777" w:rsidR="00C92A31" w:rsidRDefault="00F03BD3" w:rsidP="00811241">
      <w:pPr>
        <w:spacing w:line="360" w:lineRule="auto"/>
        <w:ind w:firstLine="635"/>
        <w:rPr>
          <w:sz w:val="24"/>
          <w:szCs w:val="24"/>
        </w:rPr>
      </w:pPr>
      <w:r w:rsidRPr="00923F6C">
        <w:rPr>
          <w:sz w:val="24"/>
          <w:szCs w:val="24"/>
        </w:rPr>
        <w:t xml:space="preserve">Após a autenticação do usuário no sistema </w:t>
      </w:r>
      <w:r w:rsidR="00A56924" w:rsidRPr="00EF4A2B">
        <w:rPr>
          <w:sz w:val="24"/>
        </w:rPr>
        <w:t>CCWEB</w:t>
      </w:r>
      <w:r w:rsidR="002F7FD7">
        <w:rPr>
          <w:sz w:val="24"/>
        </w:rPr>
        <w:t xml:space="preserve"> - Gestor</w:t>
      </w:r>
      <w:r w:rsidRPr="00923F6C">
        <w:rPr>
          <w:sz w:val="24"/>
          <w:szCs w:val="24"/>
        </w:rPr>
        <w:t xml:space="preserve">, será mostrada </w:t>
      </w:r>
      <w:r w:rsidR="00A56924">
        <w:rPr>
          <w:sz w:val="24"/>
          <w:szCs w:val="24"/>
        </w:rPr>
        <w:t xml:space="preserve">a </w:t>
      </w:r>
      <w:r w:rsidR="002F7FD7">
        <w:rPr>
          <w:sz w:val="24"/>
          <w:szCs w:val="24"/>
        </w:rPr>
        <w:t>tela com o painel de Seleção dos módulos conforme mostra figura abaixo:</w:t>
      </w:r>
    </w:p>
    <w:p w14:paraId="2860FB32" w14:textId="77777777" w:rsidR="002F7FD7" w:rsidRDefault="002F7FD7" w:rsidP="002F7FD7">
      <w:pPr>
        <w:keepNext/>
        <w:spacing w:line="360" w:lineRule="auto"/>
        <w:ind w:firstLine="142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256D86F5" wp14:editId="75DF2C2F">
            <wp:extent cx="6120765" cy="35845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ódulo inicia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7C71" w14:textId="77777777" w:rsidR="002F7FD7" w:rsidRPr="002F7FD7" w:rsidRDefault="002F7FD7" w:rsidP="002F7FD7">
      <w:pPr>
        <w:pStyle w:val="Legenda"/>
        <w:jc w:val="center"/>
        <w:rPr>
          <w:color w:val="auto"/>
          <w:sz w:val="24"/>
          <w:szCs w:val="24"/>
        </w:rPr>
      </w:pPr>
      <w:r w:rsidRPr="002F7FD7">
        <w:rPr>
          <w:color w:val="auto"/>
        </w:rPr>
        <w:t xml:space="preserve">Figura </w:t>
      </w:r>
      <w:r w:rsidRPr="002F7FD7">
        <w:rPr>
          <w:color w:val="auto"/>
        </w:rPr>
        <w:fldChar w:fldCharType="begin"/>
      </w:r>
      <w:r w:rsidRPr="002F7FD7">
        <w:rPr>
          <w:color w:val="auto"/>
        </w:rPr>
        <w:instrText xml:space="preserve"> SEQ Figura \* ARABIC </w:instrText>
      </w:r>
      <w:r w:rsidRPr="002F7FD7">
        <w:rPr>
          <w:color w:val="auto"/>
        </w:rPr>
        <w:fldChar w:fldCharType="separate"/>
      </w:r>
      <w:r w:rsidR="006725E5">
        <w:rPr>
          <w:noProof/>
          <w:color w:val="auto"/>
        </w:rPr>
        <w:t>2</w:t>
      </w:r>
      <w:r w:rsidRPr="002F7FD7">
        <w:rPr>
          <w:color w:val="auto"/>
        </w:rPr>
        <w:fldChar w:fldCharType="end"/>
      </w:r>
      <w:r w:rsidRPr="002F7FD7">
        <w:rPr>
          <w:color w:val="auto"/>
        </w:rPr>
        <w:t xml:space="preserve"> </w:t>
      </w:r>
      <w:proofErr w:type="spellStart"/>
      <w:r w:rsidRPr="002F7FD7">
        <w:rPr>
          <w:color w:val="auto"/>
        </w:rPr>
        <w:t>Selação</w:t>
      </w:r>
      <w:proofErr w:type="spellEnd"/>
      <w:r w:rsidRPr="002F7FD7">
        <w:rPr>
          <w:color w:val="auto"/>
        </w:rPr>
        <w:t xml:space="preserve"> de Módulo</w:t>
      </w:r>
    </w:p>
    <w:p w14:paraId="075FB546" w14:textId="77777777" w:rsidR="00C92A31" w:rsidRDefault="00C92A31" w:rsidP="00C92A31">
      <w:pPr>
        <w:spacing w:line="360" w:lineRule="auto"/>
        <w:ind w:left="709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. </w:t>
      </w:r>
    </w:p>
    <w:bookmarkEnd w:id="0"/>
    <w:p w14:paraId="3598B2FE" w14:textId="77777777" w:rsidR="0044690E" w:rsidRDefault="0044690E" w:rsidP="00811241">
      <w:pPr>
        <w:spacing w:line="360" w:lineRule="auto"/>
        <w:ind w:left="709"/>
        <w:rPr>
          <w:b/>
          <w:sz w:val="24"/>
          <w:szCs w:val="24"/>
        </w:rPr>
      </w:pPr>
    </w:p>
    <w:p w14:paraId="3E179B75" w14:textId="77777777" w:rsidR="00C92A31" w:rsidRDefault="0044690E" w:rsidP="0044690E">
      <w:pPr>
        <w:pStyle w:val="PargrafodaLista"/>
        <w:numPr>
          <w:ilvl w:val="0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9" w:name="_Toc147739600"/>
      <w:r w:rsidRPr="0044690E">
        <w:rPr>
          <w:rFonts w:eastAsia="Times New Roman"/>
          <w:b/>
          <w:bCs/>
          <w:iCs/>
          <w:noProof/>
          <w:sz w:val="28"/>
          <w:szCs w:val="28"/>
        </w:rPr>
        <w:t>Definição de Abrangência</w:t>
      </w:r>
      <w:bookmarkEnd w:id="9"/>
    </w:p>
    <w:p w14:paraId="2AB3A189" w14:textId="77777777" w:rsidR="00C10740" w:rsidRDefault="00ED185D" w:rsidP="00ED185D">
      <w:pPr>
        <w:spacing w:line="360" w:lineRule="auto"/>
        <w:ind w:firstLine="709"/>
        <w:rPr>
          <w:sz w:val="24"/>
          <w:szCs w:val="24"/>
        </w:rPr>
      </w:pPr>
      <w:r w:rsidRPr="00923F6C">
        <w:rPr>
          <w:sz w:val="24"/>
          <w:szCs w:val="24"/>
        </w:rPr>
        <w:t>Ao selecionar um dos módulos, será solicitado a definição da abrangência que corresponde a Agência a qual o usuário do sistema deseja ter acesso</w:t>
      </w:r>
      <w:r>
        <w:rPr>
          <w:sz w:val="24"/>
          <w:szCs w:val="24"/>
        </w:rPr>
        <w:t>.</w:t>
      </w:r>
    </w:p>
    <w:p w14:paraId="4848C9EE" w14:textId="77777777" w:rsidR="00ED185D" w:rsidRDefault="00ED185D" w:rsidP="00ED185D">
      <w:pPr>
        <w:spacing w:line="360" w:lineRule="auto"/>
        <w:ind w:firstLine="709"/>
        <w:rPr>
          <w:sz w:val="24"/>
          <w:szCs w:val="24"/>
        </w:rPr>
      </w:pPr>
    </w:p>
    <w:p w14:paraId="2B777C0A" w14:textId="77777777" w:rsidR="00ED185D" w:rsidRDefault="00ED185D" w:rsidP="00ED185D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43731333" wp14:editId="30B4740E">
            <wp:extent cx="6120765" cy="19494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brangênci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578A" w14:textId="77777777" w:rsidR="00ED185D" w:rsidRPr="00ED185D" w:rsidRDefault="00ED185D" w:rsidP="00ED185D">
      <w:pPr>
        <w:pStyle w:val="Legenda"/>
        <w:jc w:val="center"/>
        <w:rPr>
          <w:color w:val="auto"/>
          <w:sz w:val="24"/>
          <w:szCs w:val="24"/>
        </w:rPr>
      </w:pPr>
      <w:r w:rsidRPr="00ED185D">
        <w:rPr>
          <w:color w:val="auto"/>
        </w:rPr>
        <w:t xml:space="preserve">Figura </w:t>
      </w:r>
      <w:r w:rsidRPr="00ED185D">
        <w:rPr>
          <w:color w:val="auto"/>
        </w:rPr>
        <w:fldChar w:fldCharType="begin"/>
      </w:r>
      <w:r w:rsidRPr="00ED185D">
        <w:rPr>
          <w:color w:val="auto"/>
        </w:rPr>
        <w:instrText xml:space="preserve"> SEQ Figura \* ARABIC </w:instrText>
      </w:r>
      <w:r w:rsidRPr="00ED185D">
        <w:rPr>
          <w:color w:val="auto"/>
        </w:rPr>
        <w:fldChar w:fldCharType="separate"/>
      </w:r>
      <w:r w:rsidR="006725E5">
        <w:rPr>
          <w:noProof/>
          <w:color w:val="auto"/>
        </w:rPr>
        <w:t>4</w:t>
      </w:r>
      <w:r w:rsidRPr="00ED185D">
        <w:rPr>
          <w:color w:val="auto"/>
        </w:rPr>
        <w:fldChar w:fldCharType="end"/>
      </w:r>
      <w:r w:rsidRPr="00ED185D">
        <w:rPr>
          <w:color w:val="auto"/>
        </w:rPr>
        <w:t xml:space="preserve"> Tela de Definição da Abrangência</w:t>
      </w:r>
    </w:p>
    <w:p w14:paraId="69D0FCAE" w14:textId="77777777" w:rsidR="00ED185D" w:rsidRDefault="00ED185D" w:rsidP="00ED185D">
      <w:pPr>
        <w:spacing w:line="360" w:lineRule="auto"/>
        <w:ind w:firstLine="709"/>
        <w:rPr>
          <w:sz w:val="24"/>
          <w:szCs w:val="24"/>
        </w:rPr>
      </w:pPr>
    </w:p>
    <w:p w14:paraId="117A9E38" w14:textId="77777777" w:rsidR="00ED185D" w:rsidRDefault="00ED185D" w:rsidP="00ED185D">
      <w:pPr>
        <w:spacing w:line="360" w:lineRule="auto"/>
        <w:jc w:val="left"/>
        <w:rPr>
          <w:sz w:val="24"/>
        </w:rPr>
      </w:pPr>
      <w:r w:rsidRPr="00C717B6">
        <w:rPr>
          <w:b/>
          <w:sz w:val="24"/>
          <w:u w:val="single"/>
        </w:rPr>
        <w:t>Procedimentos:</w:t>
      </w:r>
      <w:r w:rsidRPr="00C717B6">
        <w:rPr>
          <w:sz w:val="24"/>
        </w:rPr>
        <w:br/>
      </w:r>
      <w:r w:rsidRPr="00C717B6">
        <w:rPr>
          <w:b/>
          <w:sz w:val="24"/>
        </w:rPr>
        <w:t>Passo 1:</w:t>
      </w:r>
      <w:r w:rsidRPr="00C717B6">
        <w:rPr>
          <w:sz w:val="24"/>
        </w:rPr>
        <w:t xml:space="preserve"> Informe o campo </w:t>
      </w:r>
      <w:r w:rsidRPr="00C717B6">
        <w:rPr>
          <w:b/>
          <w:sz w:val="24"/>
        </w:rPr>
        <w:t>Unidade</w:t>
      </w:r>
      <w:r w:rsidRPr="00C717B6">
        <w:rPr>
          <w:sz w:val="24"/>
        </w:rPr>
        <w:br/>
      </w:r>
      <w:r w:rsidRPr="00C717B6">
        <w:rPr>
          <w:b/>
          <w:sz w:val="24"/>
        </w:rPr>
        <w:t>Passo 2:</w:t>
      </w:r>
      <w:r w:rsidRPr="00C717B6">
        <w:rPr>
          <w:sz w:val="24"/>
        </w:rPr>
        <w:t xml:space="preserve"> Informe o campo </w:t>
      </w:r>
      <w:r w:rsidRPr="00C717B6">
        <w:rPr>
          <w:b/>
          <w:sz w:val="24"/>
        </w:rPr>
        <w:t>Posto</w:t>
      </w:r>
      <w:r>
        <w:rPr>
          <w:sz w:val="24"/>
        </w:rPr>
        <w:br/>
      </w:r>
      <w:r w:rsidRPr="00C717B6">
        <w:rPr>
          <w:b/>
          <w:sz w:val="24"/>
        </w:rPr>
        <w:t>Passo 3:</w:t>
      </w:r>
      <w:r w:rsidRPr="00C717B6">
        <w:rPr>
          <w:sz w:val="24"/>
        </w:rPr>
        <w:t xml:space="preserve"> </w:t>
      </w:r>
      <w:r>
        <w:rPr>
          <w:sz w:val="24"/>
        </w:rPr>
        <w:t>Clique</w:t>
      </w:r>
      <w:r w:rsidRPr="00C717B6">
        <w:rPr>
          <w:sz w:val="24"/>
        </w:rPr>
        <w:t xml:space="preserve"> no botão </w:t>
      </w:r>
      <w:r w:rsidRPr="00C717B6">
        <w:rPr>
          <w:b/>
          <w:sz w:val="24"/>
        </w:rPr>
        <w:t>Confirmar</w:t>
      </w:r>
      <w:r w:rsidRPr="00C717B6">
        <w:rPr>
          <w:sz w:val="24"/>
        </w:rPr>
        <w:t>.</w:t>
      </w:r>
    </w:p>
    <w:p w14:paraId="28147940" w14:textId="77777777" w:rsidR="00ED185D" w:rsidRDefault="00ED185D" w:rsidP="00ED185D">
      <w:pPr>
        <w:spacing w:line="360" w:lineRule="auto"/>
        <w:ind w:firstLine="635"/>
        <w:rPr>
          <w:rFonts w:cs="Arial"/>
          <w:b/>
          <w:color w:val="FF0000"/>
          <w:sz w:val="24"/>
        </w:rPr>
      </w:pPr>
    </w:p>
    <w:p w14:paraId="347C5ADA" w14:textId="77777777" w:rsidR="00ED185D" w:rsidRDefault="00ED185D" w:rsidP="00ED185D">
      <w:pPr>
        <w:spacing w:line="360" w:lineRule="auto"/>
        <w:ind w:firstLine="635"/>
        <w:rPr>
          <w:rFonts w:cs="Arial"/>
          <w:sz w:val="24"/>
        </w:rPr>
      </w:pPr>
      <w:r w:rsidRPr="00923F6C">
        <w:rPr>
          <w:rFonts w:cs="Arial"/>
          <w:sz w:val="24"/>
        </w:rPr>
        <w:t xml:space="preserve">Após o preenchimento da </w:t>
      </w:r>
      <w:r w:rsidRPr="00923F6C">
        <w:rPr>
          <w:rFonts w:cs="Arial"/>
          <w:b/>
          <w:sz w:val="24"/>
        </w:rPr>
        <w:t>Tela de Definição da Abrangência</w:t>
      </w:r>
      <w:r w:rsidRPr="00923F6C">
        <w:rPr>
          <w:rFonts w:cs="Arial"/>
          <w:sz w:val="24"/>
        </w:rPr>
        <w:t xml:space="preserve">, o sistema deverá automaticamente ir para a </w:t>
      </w:r>
      <w:r w:rsidRPr="00923F6C">
        <w:rPr>
          <w:rFonts w:cs="Arial"/>
          <w:b/>
          <w:sz w:val="24"/>
        </w:rPr>
        <w:t>Tela Principal</w:t>
      </w:r>
      <w:r w:rsidRPr="00923F6C">
        <w:rPr>
          <w:rFonts w:cs="Arial"/>
          <w:sz w:val="24"/>
        </w:rPr>
        <w:t xml:space="preserve">, onde o usuário deverá visualizar todos os </w:t>
      </w:r>
      <w:r w:rsidRPr="00923F6C">
        <w:rPr>
          <w:rFonts w:cs="Arial"/>
          <w:i/>
          <w:sz w:val="24"/>
        </w:rPr>
        <w:t>menus</w:t>
      </w:r>
      <w:r w:rsidRPr="00923F6C">
        <w:rPr>
          <w:rFonts w:cs="Arial"/>
          <w:sz w:val="24"/>
        </w:rPr>
        <w:t xml:space="preserve"> e </w:t>
      </w:r>
      <w:r w:rsidRPr="00923F6C">
        <w:rPr>
          <w:rFonts w:cs="Arial"/>
          <w:i/>
          <w:sz w:val="24"/>
        </w:rPr>
        <w:t>submenus</w:t>
      </w:r>
      <w:r w:rsidRPr="00923F6C">
        <w:rPr>
          <w:rFonts w:cs="Arial"/>
          <w:sz w:val="24"/>
        </w:rPr>
        <w:t xml:space="preserve"> envolvendo o módulo </w:t>
      </w:r>
      <w:r>
        <w:rPr>
          <w:rFonts w:cs="Arial"/>
          <w:b/>
          <w:sz w:val="24"/>
        </w:rPr>
        <w:t>CONTA CORRENTE</w:t>
      </w:r>
      <w:r w:rsidRPr="00923F6C">
        <w:rPr>
          <w:rFonts w:cs="Arial"/>
          <w:sz w:val="24"/>
        </w:rPr>
        <w:t>.</w:t>
      </w:r>
    </w:p>
    <w:p w14:paraId="21B6256E" w14:textId="77777777" w:rsidR="00ED185D" w:rsidRDefault="00ED185D" w:rsidP="00ED185D">
      <w:pPr>
        <w:spacing w:line="360" w:lineRule="auto"/>
        <w:ind w:firstLine="635"/>
        <w:rPr>
          <w:rFonts w:cs="Arial"/>
          <w:sz w:val="24"/>
        </w:rPr>
      </w:pPr>
    </w:p>
    <w:p w14:paraId="63C6A455" w14:textId="77777777" w:rsidR="00ED185D" w:rsidRPr="00DD11C6" w:rsidRDefault="00ED185D" w:rsidP="00DD11C6">
      <w:pPr>
        <w:pStyle w:val="PargrafodaLista"/>
        <w:numPr>
          <w:ilvl w:val="0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10" w:name="_Toc147739601"/>
      <w:r w:rsidRPr="00DD11C6">
        <w:rPr>
          <w:rFonts w:eastAsia="Times New Roman"/>
          <w:b/>
          <w:bCs/>
          <w:iCs/>
          <w:noProof/>
          <w:sz w:val="28"/>
          <w:szCs w:val="28"/>
        </w:rPr>
        <w:t>Tela Principal</w:t>
      </w:r>
      <w:bookmarkEnd w:id="10"/>
    </w:p>
    <w:p w14:paraId="569B33A2" w14:textId="77777777" w:rsidR="00ED185D" w:rsidRDefault="001D69FE" w:rsidP="00ED185D">
      <w:pPr>
        <w:spacing w:line="360" w:lineRule="auto"/>
        <w:ind w:firstLine="635"/>
        <w:rPr>
          <w:rFonts w:cs="Arial"/>
          <w:b/>
          <w:sz w:val="24"/>
        </w:rPr>
      </w:pPr>
      <w:r w:rsidRPr="00923F6C">
        <w:rPr>
          <w:sz w:val="24"/>
          <w:szCs w:val="24"/>
        </w:rPr>
        <w:t xml:space="preserve">A tela abaixo exibe os menus principais disponíveis no módulo </w:t>
      </w:r>
      <w:r>
        <w:rPr>
          <w:rFonts w:cs="Arial"/>
          <w:b/>
          <w:sz w:val="24"/>
        </w:rPr>
        <w:t>CONTA CORRENTE – GESTOR.</w:t>
      </w:r>
    </w:p>
    <w:p w14:paraId="1B18B721" w14:textId="77777777" w:rsidR="00BA480E" w:rsidRDefault="001D69FE" w:rsidP="00BA480E">
      <w:pPr>
        <w:keepNext/>
        <w:spacing w:line="360" w:lineRule="auto"/>
        <w:ind w:firstLine="284"/>
        <w:jc w:val="center"/>
      </w:pPr>
      <w:r>
        <w:rPr>
          <w:rFonts w:cs="Arial"/>
          <w:noProof/>
          <w:sz w:val="24"/>
          <w:lang w:eastAsia="pt-BR"/>
        </w:rPr>
        <w:drawing>
          <wp:inline distT="0" distB="0" distL="0" distR="0" wp14:anchorId="15D4FF7A" wp14:editId="27599C40">
            <wp:extent cx="6120765" cy="283273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la Principa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2855" w14:textId="77777777" w:rsidR="001D69FE" w:rsidRDefault="00BA480E" w:rsidP="00BA480E">
      <w:pPr>
        <w:pStyle w:val="Legenda"/>
        <w:jc w:val="center"/>
      </w:pPr>
      <w:r>
        <w:t xml:space="preserve">Figura </w:t>
      </w:r>
      <w:r w:rsidR="001B1D3C">
        <w:rPr>
          <w:noProof/>
        </w:rPr>
        <w:fldChar w:fldCharType="begin"/>
      </w:r>
      <w:r w:rsidR="001B1D3C">
        <w:rPr>
          <w:noProof/>
        </w:rPr>
        <w:instrText xml:space="preserve"> SEQ Figura \* ARABIC </w:instrText>
      </w:r>
      <w:r w:rsidR="001B1D3C">
        <w:rPr>
          <w:noProof/>
        </w:rPr>
        <w:fldChar w:fldCharType="separate"/>
      </w:r>
      <w:r w:rsidR="006725E5">
        <w:rPr>
          <w:noProof/>
        </w:rPr>
        <w:t>5</w:t>
      </w:r>
      <w:r w:rsidR="001B1D3C">
        <w:rPr>
          <w:noProof/>
        </w:rPr>
        <w:fldChar w:fldCharType="end"/>
      </w:r>
      <w:r>
        <w:t xml:space="preserve"> Tela Principal do Sistema</w:t>
      </w:r>
    </w:p>
    <w:p w14:paraId="1EB61953" w14:textId="77777777" w:rsidR="00BA480E" w:rsidRDefault="00BA480E" w:rsidP="00BA480E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O Módulo Conta Corrente – Gestor possui a seguinte estrutura de menus, que serão descritos nos itens a seguir deste manual:</w:t>
      </w:r>
    </w:p>
    <w:p w14:paraId="4AF653D4" w14:textId="77777777" w:rsidR="00BA480E" w:rsidRDefault="00BA480E" w:rsidP="00BA480E">
      <w:pPr>
        <w:pStyle w:val="PargrafodaLista"/>
        <w:numPr>
          <w:ilvl w:val="0"/>
          <w:numId w:val="11"/>
        </w:num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Configurações Básicas</w:t>
      </w:r>
    </w:p>
    <w:p w14:paraId="66FABB36" w14:textId="77777777" w:rsidR="00BA480E" w:rsidRDefault="00BA480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 w:rsidRPr="00BA480E">
        <w:rPr>
          <w:sz w:val="24"/>
          <w:szCs w:val="24"/>
        </w:rPr>
        <w:t xml:space="preserve">Configurações </w:t>
      </w:r>
      <w:r w:rsidR="00DB738E">
        <w:rPr>
          <w:sz w:val="24"/>
          <w:szCs w:val="24"/>
        </w:rPr>
        <w:t>Globais</w:t>
      </w:r>
    </w:p>
    <w:p w14:paraId="3BED0698" w14:textId="77777777" w:rsidR="00DB738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Unidades e </w:t>
      </w:r>
      <w:proofErr w:type="spellStart"/>
      <w:r>
        <w:rPr>
          <w:sz w:val="24"/>
          <w:szCs w:val="24"/>
        </w:rPr>
        <w:t>PAB’s</w:t>
      </w:r>
      <w:proofErr w:type="spellEnd"/>
    </w:p>
    <w:p w14:paraId="0F22D85A" w14:textId="77777777" w:rsidR="00DB738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Históricos</w:t>
      </w:r>
    </w:p>
    <w:p w14:paraId="46D2B416" w14:textId="77777777" w:rsidR="00DB738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Modalidades</w:t>
      </w:r>
    </w:p>
    <w:p w14:paraId="1C537D19" w14:textId="77777777" w:rsidR="00DB738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Eventos Automáticos</w:t>
      </w:r>
    </w:p>
    <w:p w14:paraId="49F2D809" w14:textId="77777777" w:rsidR="00DB738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Critérios de Cálculo</w:t>
      </w:r>
    </w:p>
    <w:p w14:paraId="0456B4B4" w14:textId="77777777" w:rsidR="00DB738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Alíneas</w:t>
      </w:r>
    </w:p>
    <w:p w14:paraId="0D5F124B" w14:textId="77777777" w:rsidR="00DB738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Motivo Sustação</w:t>
      </w:r>
    </w:p>
    <w:p w14:paraId="134D83DE" w14:textId="77777777" w:rsidR="00DB738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Motivo bloqueio</w:t>
      </w:r>
    </w:p>
    <w:p w14:paraId="1FC88D1A" w14:textId="77777777" w:rsidR="00DB738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Serviços</w:t>
      </w:r>
    </w:p>
    <w:p w14:paraId="6BD9F3C9" w14:textId="77777777" w:rsidR="00DB738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Interface</w:t>
      </w:r>
    </w:p>
    <w:p w14:paraId="236A61F4" w14:textId="77777777" w:rsidR="00DB738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Motivo Bloqueio Lançamento</w:t>
      </w:r>
    </w:p>
    <w:p w14:paraId="433C91E7" w14:textId="77777777" w:rsidR="00DB738E" w:rsidRPr="00BA480E" w:rsidRDefault="00DB738E" w:rsidP="00BA480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Fornecedores de Talonário</w:t>
      </w:r>
    </w:p>
    <w:p w14:paraId="05B6109B" w14:textId="77777777" w:rsidR="00BA480E" w:rsidRPr="00BA480E" w:rsidRDefault="00BA480E" w:rsidP="00BA480E"/>
    <w:p w14:paraId="34A7BAF0" w14:textId="77777777" w:rsidR="00ED185D" w:rsidRDefault="00DB738E" w:rsidP="00DB738E">
      <w:pPr>
        <w:pStyle w:val="PargrafodaLista"/>
        <w:numPr>
          <w:ilvl w:val="0"/>
          <w:numId w:val="11"/>
        </w:numPr>
        <w:spacing w:line="360" w:lineRule="auto"/>
        <w:rPr>
          <w:b/>
          <w:sz w:val="24"/>
          <w:szCs w:val="24"/>
        </w:rPr>
      </w:pPr>
      <w:r w:rsidRPr="00DB738E">
        <w:rPr>
          <w:b/>
          <w:sz w:val="24"/>
          <w:szCs w:val="24"/>
        </w:rPr>
        <w:t>Movimento</w:t>
      </w:r>
    </w:p>
    <w:p w14:paraId="21BB5E9C" w14:textId="77777777" w:rsidR="00DB738E" w:rsidRDefault="00DB738E" w:rsidP="00DB738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 w:rsidRPr="00DB738E">
        <w:rPr>
          <w:sz w:val="24"/>
          <w:szCs w:val="24"/>
        </w:rPr>
        <w:t>Regularização</w:t>
      </w:r>
    </w:p>
    <w:p w14:paraId="2C293CD9" w14:textId="77777777" w:rsidR="00DB738E" w:rsidRDefault="00DB738E" w:rsidP="00DB738E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Agência</w:t>
      </w:r>
    </w:p>
    <w:p w14:paraId="451010D2" w14:textId="77777777" w:rsidR="00DB738E" w:rsidRDefault="00DB738E" w:rsidP="00DB738E">
      <w:pPr>
        <w:pStyle w:val="PargrafodaLista"/>
        <w:numPr>
          <w:ilvl w:val="0"/>
          <w:numId w:val="11"/>
        </w:numPr>
        <w:spacing w:line="360" w:lineRule="auto"/>
        <w:rPr>
          <w:b/>
          <w:sz w:val="24"/>
          <w:szCs w:val="24"/>
        </w:rPr>
      </w:pPr>
      <w:proofErr w:type="spellStart"/>
      <w:r w:rsidRPr="00DB738E">
        <w:rPr>
          <w:b/>
          <w:sz w:val="24"/>
          <w:szCs w:val="24"/>
        </w:rPr>
        <w:t>Engargos</w:t>
      </w:r>
      <w:proofErr w:type="spellEnd"/>
    </w:p>
    <w:p w14:paraId="146226C7" w14:textId="77777777" w:rsidR="00DB738E" w:rsidRPr="00DB738E" w:rsidRDefault="00DB738E" w:rsidP="00DB738E">
      <w:pPr>
        <w:pStyle w:val="PargrafodaLista"/>
        <w:numPr>
          <w:ilvl w:val="1"/>
          <w:numId w:val="11"/>
        </w:numPr>
        <w:spacing w:line="360" w:lineRule="auto"/>
        <w:rPr>
          <w:b/>
          <w:sz w:val="24"/>
          <w:szCs w:val="24"/>
        </w:rPr>
      </w:pPr>
      <w:r>
        <w:rPr>
          <w:sz w:val="24"/>
          <w:szCs w:val="24"/>
        </w:rPr>
        <w:t>Débito</w:t>
      </w:r>
    </w:p>
    <w:p w14:paraId="147655A5" w14:textId="77777777" w:rsidR="00DB738E" w:rsidRPr="001837ED" w:rsidRDefault="00DB738E" w:rsidP="00DB738E">
      <w:pPr>
        <w:pStyle w:val="PargrafodaLista"/>
        <w:numPr>
          <w:ilvl w:val="1"/>
          <w:numId w:val="11"/>
        </w:numPr>
        <w:spacing w:line="360" w:lineRule="auto"/>
        <w:rPr>
          <w:b/>
          <w:sz w:val="24"/>
          <w:szCs w:val="24"/>
        </w:rPr>
      </w:pPr>
      <w:r>
        <w:rPr>
          <w:sz w:val="24"/>
          <w:szCs w:val="24"/>
        </w:rPr>
        <w:t>Zerar</w:t>
      </w:r>
    </w:p>
    <w:p w14:paraId="1AC05B02" w14:textId="77777777" w:rsidR="001837ED" w:rsidRDefault="001837ED" w:rsidP="001837ED">
      <w:pPr>
        <w:pStyle w:val="PargrafodaLista"/>
        <w:numPr>
          <w:ilvl w:val="0"/>
          <w:numId w:val="11"/>
        </w:numPr>
        <w:spacing w:line="360" w:lineRule="auto"/>
        <w:rPr>
          <w:b/>
          <w:sz w:val="24"/>
          <w:szCs w:val="24"/>
        </w:rPr>
      </w:pPr>
      <w:proofErr w:type="spellStart"/>
      <w:r w:rsidRPr="001837ED">
        <w:rPr>
          <w:b/>
          <w:sz w:val="24"/>
          <w:szCs w:val="24"/>
        </w:rPr>
        <w:t>Convêncio</w:t>
      </w:r>
      <w:r>
        <w:rPr>
          <w:b/>
          <w:sz w:val="24"/>
          <w:szCs w:val="24"/>
        </w:rPr>
        <w:t>s</w:t>
      </w:r>
      <w:proofErr w:type="spellEnd"/>
    </w:p>
    <w:p w14:paraId="60701AD1" w14:textId="77777777" w:rsidR="001837ED" w:rsidRPr="00746B5A" w:rsidRDefault="00746B5A" w:rsidP="001837ED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proofErr w:type="spellStart"/>
      <w:r w:rsidRPr="00746B5A">
        <w:rPr>
          <w:sz w:val="24"/>
          <w:szCs w:val="24"/>
        </w:rPr>
        <w:t>DocsArrec</w:t>
      </w:r>
      <w:proofErr w:type="spellEnd"/>
    </w:p>
    <w:p w14:paraId="47C19B84" w14:textId="77777777" w:rsidR="00746B5A" w:rsidRDefault="00746B5A" w:rsidP="001837ED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 w:rsidRPr="00746B5A">
        <w:rPr>
          <w:sz w:val="24"/>
          <w:szCs w:val="24"/>
        </w:rPr>
        <w:t>Contas de Convênios</w:t>
      </w:r>
    </w:p>
    <w:p w14:paraId="6977FDC1" w14:textId="77777777" w:rsidR="00746B5A" w:rsidRDefault="00746B5A" w:rsidP="001837ED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Conta Débito</w:t>
      </w:r>
    </w:p>
    <w:p w14:paraId="3B4EB70C" w14:textId="77777777" w:rsidR="00746B5A" w:rsidRDefault="00746B5A" w:rsidP="001837ED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Geração </w:t>
      </w:r>
      <w:proofErr w:type="spellStart"/>
      <w:r>
        <w:rPr>
          <w:sz w:val="24"/>
          <w:szCs w:val="24"/>
        </w:rPr>
        <w:t>Arrec</w:t>
      </w:r>
      <w:proofErr w:type="spellEnd"/>
    </w:p>
    <w:p w14:paraId="55D10A58" w14:textId="77777777" w:rsidR="00746B5A" w:rsidRDefault="00746B5A" w:rsidP="001837ED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Débitos Automáticos</w:t>
      </w:r>
    </w:p>
    <w:p w14:paraId="4F86BAA5" w14:textId="77777777" w:rsidR="00746B5A" w:rsidRDefault="00746B5A" w:rsidP="001837ED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Arrecadação</w:t>
      </w:r>
    </w:p>
    <w:p w14:paraId="7EB31C43" w14:textId="77777777" w:rsidR="00746B5A" w:rsidRDefault="00746B5A" w:rsidP="001837ED">
      <w:pPr>
        <w:pStyle w:val="PargrafodaLista"/>
        <w:numPr>
          <w:ilvl w:val="1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Domínios SPB</w:t>
      </w:r>
    </w:p>
    <w:p w14:paraId="38502BC1" w14:textId="77777777" w:rsidR="00746B5A" w:rsidRDefault="00746B5A" w:rsidP="00746B5A">
      <w:pPr>
        <w:pStyle w:val="PargrafodaLista"/>
        <w:numPr>
          <w:ilvl w:val="0"/>
          <w:numId w:val="11"/>
        </w:numPr>
        <w:spacing w:line="360" w:lineRule="auto"/>
        <w:rPr>
          <w:b/>
          <w:sz w:val="24"/>
          <w:szCs w:val="24"/>
        </w:rPr>
      </w:pPr>
      <w:r w:rsidRPr="00746B5A">
        <w:rPr>
          <w:b/>
          <w:sz w:val="24"/>
          <w:szCs w:val="24"/>
        </w:rPr>
        <w:t>Mensageria SPB</w:t>
      </w:r>
    </w:p>
    <w:p w14:paraId="76AB56DD" w14:textId="77777777" w:rsidR="00746B5A" w:rsidRPr="00746B5A" w:rsidRDefault="00746B5A" w:rsidP="00746B5A">
      <w:pPr>
        <w:pStyle w:val="PargrafodaLista"/>
        <w:numPr>
          <w:ilvl w:val="1"/>
          <w:numId w:val="11"/>
        </w:numPr>
        <w:spacing w:line="360" w:lineRule="auto"/>
        <w:rPr>
          <w:b/>
          <w:sz w:val="24"/>
          <w:szCs w:val="24"/>
        </w:rPr>
      </w:pPr>
      <w:r>
        <w:rPr>
          <w:sz w:val="24"/>
          <w:szCs w:val="24"/>
        </w:rPr>
        <w:t>STN06</w:t>
      </w:r>
    </w:p>
    <w:p w14:paraId="26304EA1" w14:textId="77777777" w:rsidR="00746B5A" w:rsidRPr="00746B5A" w:rsidRDefault="00746B5A" w:rsidP="00746B5A">
      <w:pPr>
        <w:pStyle w:val="PargrafodaLista"/>
        <w:numPr>
          <w:ilvl w:val="1"/>
          <w:numId w:val="11"/>
        </w:numPr>
        <w:spacing w:line="360" w:lineRule="auto"/>
        <w:rPr>
          <w:b/>
          <w:sz w:val="24"/>
          <w:szCs w:val="24"/>
        </w:rPr>
      </w:pPr>
      <w:r>
        <w:rPr>
          <w:sz w:val="24"/>
          <w:szCs w:val="24"/>
        </w:rPr>
        <w:t>MSPB</w:t>
      </w:r>
    </w:p>
    <w:p w14:paraId="26453129" w14:textId="77777777" w:rsidR="00746B5A" w:rsidRPr="00746B5A" w:rsidRDefault="00746B5A" w:rsidP="00746B5A">
      <w:pPr>
        <w:pStyle w:val="PargrafodaLista"/>
        <w:numPr>
          <w:ilvl w:val="1"/>
          <w:numId w:val="11"/>
        </w:numPr>
        <w:spacing w:line="360" w:lineRule="auto"/>
        <w:rPr>
          <w:b/>
          <w:sz w:val="24"/>
          <w:szCs w:val="24"/>
        </w:rPr>
      </w:pPr>
      <w:r>
        <w:rPr>
          <w:sz w:val="24"/>
          <w:szCs w:val="24"/>
        </w:rPr>
        <w:t>STR0021</w:t>
      </w:r>
    </w:p>
    <w:p w14:paraId="477BADFD" w14:textId="77777777" w:rsidR="00746B5A" w:rsidRPr="00746B5A" w:rsidRDefault="00746B5A" w:rsidP="00746B5A">
      <w:pPr>
        <w:pStyle w:val="PargrafodaLista"/>
        <w:numPr>
          <w:ilvl w:val="1"/>
          <w:numId w:val="11"/>
        </w:numPr>
        <w:spacing w:line="360" w:lineRule="auto"/>
        <w:rPr>
          <w:b/>
          <w:sz w:val="24"/>
          <w:szCs w:val="24"/>
        </w:rPr>
      </w:pPr>
      <w:r>
        <w:rPr>
          <w:sz w:val="24"/>
          <w:szCs w:val="24"/>
        </w:rPr>
        <w:t>STR0007</w:t>
      </w:r>
    </w:p>
    <w:p w14:paraId="6ECE904F" w14:textId="77777777" w:rsidR="00746B5A" w:rsidRPr="00746B5A" w:rsidRDefault="00746B5A" w:rsidP="00746B5A">
      <w:pPr>
        <w:pStyle w:val="PargrafodaLista"/>
        <w:numPr>
          <w:ilvl w:val="1"/>
          <w:numId w:val="11"/>
        </w:numPr>
        <w:spacing w:line="360" w:lineRule="auto"/>
        <w:rPr>
          <w:b/>
          <w:sz w:val="24"/>
          <w:szCs w:val="24"/>
        </w:rPr>
      </w:pPr>
      <w:r>
        <w:rPr>
          <w:sz w:val="24"/>
          <w:szCs w:val="24"/>
        </w:rPr>
        <w:t>STR0045</w:t>
      </w:r>
    </w:p>
    <w:p w14:paraId="058318E5" w14:textId="77777777" w:rsidR="00746B5A" w:rsidRPr="005B6CE0" w:rsidRDefault="00746B5A" w:rsidP="00746B5A">
      <w:pPr>
        <w:pStyle w:val="PargrafodaLista"/>
        <w:numPr>
          <w:ilvl w:val="1"/>
          <w:numId w:val="11"/>
        </w:numPr>
        <w:spacing w:line="360" w:lineRule="auto"/>
        <w:rPr>
          <w:b/>
          <w:sz w:val="24"/>
          <w:szCs w:val="24"/>
        </w:rPr>
      </w:pPr>
      <w:r>
        <w:rPr>
          <w:sz w:val="24"/>
          <w:szCs w:val="24"/>
        </w:rPr>
        <w:t>TES02</w:t>
      </w:r>
    </w:p>
    <w:p w14:paraId="115EB5C7" w14:textId="77777777" w:rsidR="007D3B39" w:rsidRDefault="007D3B39" w:rsidP="005B6CE0">
      <w:pPr>
        <w:spacing w:line="360" w:lineRule="auto"/>
        <w:rPr>
          <w:b/>
          <w:sz w:val="24"/>
          <w:szCs w:val="24"/>
        </w:rPr>
      </w:pPr>
    </w:p>
    <w:p w14:paraId="797049B0" w14:textId="77777777" w:rsidR="005B6CE0" w:rsidRPr="007D3B39" w:rsidRDefault="007D3B39" w:rsidP="007D3B39">
      <w:pPr>
        <w:pStyle w:val="PargrafodaLista"/>
        <w:numPr>
          <w:ilvl w:val="0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11" w:name="_Toc147739602"/>
      <w:r w:rsidRPr="007D3B39">
        <w:rPr>
          <w:rFonts w:eastAsia="Times New Roman"/>
          <w:b/>
          <w:bCs/>
          <w:iCs/>
          <w:noProof/>
          <w:sz w:val="28"/>
          <w:szCs w:val="28"/>
        </w:rPr>
        <w:t>Menu Conta Corrente – Gestor</w:t>
      </w:r>
      <w:bookmarkEnd w:id="11"/>
    </w:p>
    <w:p w14:paraId="63C7E031" w14:textId="77777777" w:rsidR="007D3B39" w:rsidRDefault="007D3B39" w:rsidP="003A31F5"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ab/>
      </w:r>
      <w:r w:rsidR="003A31F5" w:rsidRPr="003A31F5">
        <w:rPr>
          <w:sz w:val="24"/>
          <w:szCs w:val="24"/>
        </w:rPr>
        <w:t xml:space="preserve">No menu Conta Corrente temos os seguintes </w:t>
      </w:r>
      <w:proofErr w:type="spellStart"/>
      <w:proofErr w:type="gramStart"/>
      <w:r w:rsidR="003A31F5" w:rsidRPr="003A31F5">
        <w:rPr>
          <w:sz w:val="24"/>
          <w:szCs w:val="24"/>
        </w:rPr>
        <w:t>sub-menus</w:t>
      </w:r>
      <w:proofErr w:type="spellEnd"/>
      <w:proofErr w:type="gramEnd"/>
      <w:r w:rsidR="002B58DE">
        <w:rPr>
          <w:sz w:val="24"/>
          <w:szCs w:val="24"/>
        </w:rPr>
        <w:t>:</w:t>
      </w:r>
    </w:p>
    <w:p w14:paraId="05F0B05D" w14:textId="77777777" w:rsidR="00DE6756" w:rsidRDefault="00DE6756" w:rsidP="00DE6756">
      <w:pPr>
        <w:keepNext/>
        <w:spacing w:line="360" w:lineRule="auto"/>
        <w:jc w:val="center"/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3CC0E2E" wp14:editId="3648C6C4">
            <wp:extent cx="6120765" cy="277304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ub menu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9D39" w14:textId="77777777" w:rsidR="002B58DE" w:rsidRDefault="00DE6756" w:rsidP="00DE6756">
      <w:pPr>
        <w:pStyle w:val="Legenda"/>
        <w:jc w:val="center"/>
        <w:rPr>
          <w:color w:val="auto"/>
        </w:rPr>
      </w:pPr>
      <w:r w:rsidRPr="00A062EC">
        <w:rPr>
          <w:color w:val="auto"/>
        </w:rPr>
        <w:t xml:space="preserve">Figura </w:t>
      </w:r>
      <w:r w:rsidRPr="00A062EC">
        <w:rPr>
          <w:color w:val="auto"/>
        </w:rPr>
        <w:fldChar w:fldCharType="begin"/>
      </w:r>
      <w:r w:rsidRPr="00A062EC">
        <w:rPr>
          <w:color w:val="auto"/>
        </w:rPr>
        <w:instrText xml:space="preserve"> SEQ Figura \* ARABIC </w:instrText>
      </w:r>
      <w:r w:rsidRPr="00A062EC">
        <w:rPr>
          <w:color w:val="auto"/>
        </w:rPr>
        <w:fldChar w:fldCharType="separate"/>
      </w:r>
      <w:r w:rsidR="006725E5">
        <w:rPr>
          <w:noProof/>
          <w:color w:val="auto"/>
        </w:rPr>
        <w:t>6</w:t>
      </w:r>
      <w:r w:rsidRPr="00A062EC">
        <w:rPr>
          <w:color w:val="auto"/>
        </w:rPr>
        <w:fldChar w:fldCharType="end"/>
      </w:r>
      <w:r w:rsidRPr="00A062EC">
        <w:rPr>
          <w:color w:val="auto"/>
        </w:rPr>
        <w:t xml:space="preserve"> </w:t>
      </w:r>
      <w:r w:rsidR="00A062EC" w:rsidRPr="00A062EC">
        <w:rPr>
          <w:color w:val="auto"/>
        </w:rPr>
        <w:t xml:space="preserve">Menus e </w:t>
      </w:r>
      <w:proofErr w:type="spellStart"/>
      <w:proofErr w:type="gramStart"/>
      <w:r w:rsidR="00A062EC" w:rsidRPr="00A062EC">
        <w:rPr>
          <w:color w:val="auto"/>
        </w:rPr>
        <w:t>sub-menus</w:t>
      </w:r>
      <w:proofErr w:type="spellEnd"/>
      <w:proofErr w:type="gramEnd"/>
      <w:r w:rsidR="00A062EC" w:rsidRPr="00A062EC">
        <w:rPr>
          <w:color w:val="auto"/>
        </w:rPr>
        <w:t xml:space="preserve"> do Conta Corrente</w:t>
      </w:r>
    </w:p>
    <w:p w14:paraId="155E91D0" w14:textId="77777777" w:rsidR="005607A5" w:rsidRDefault="005607A5" w:rsidP="005607A5"/>
    <w:p w14:paraId="680CA703" w14:textId="77777777" w:rsidR="0095661D" w:rsidRDefault="0095661D" w:rsidP="005607A5"/>
    <w:p w14:paraId="486FFEBF" w14:textId="77777777" w:rsidR="005607A5" w:rsidRPr="00785DAC" w:rsidRDefault="0095120C" w:rsidP="00785DAC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12" w:name="_Toc147739603"/>
      <w:r w:rsidRPr="00785DAC">
        <w:rPr>
          <w:rFonts w:eastAsia="Times New Roman"/>
          <w:b/>
          <w:bCs/>
          <w:iCs/>
          <w:noProof/>
          <w:sz w:val="28"/>
          <w:szCs w:val="28"/>
        </w:rPr>
        <w:t>Menu</w:t>
      </w:r>
      <w:r w:rsidR="00785DAC" w:rsidRPr="00785DAC">
        <w:rPr>
          <w:rFonts w:eastAsia="Times New Roman"/>
          <w:b/>
          <w:bCs/>
          <w:iCs/>
          <w:noProof/>
          <w:sz w:val="28"/>
          <w:szCs w:val="28"/>
        </w:rPr>
        <w:t xml:space="preserve"> Configurações Básicas – Configurações Globais</w:t>
      </w:r>
      <w:bookmarkEnd w:id="12"/>
    </w:p>
    <w:p w14:paraId="0B8CCB5E" w14:textId="77777777" w:rsidR="00785DAC" w:rsidRDefault="00785DAC" w:rsidP="00785DAC">
      <w:pPr>
        <w:ind w:left="709"/>
        <w:rPr>
          <w:sz w:val="24"/>
          <w:szCs w:val="24"/>
        </w:rPr>
      </w:pPr>
      <w:r>
        <w:rPr>
          <w:sz w:val="24"/>
          <w:szCs w:val="24"/>
        </w:rPr>
        <w:t>Acesse</w:t>
      </w:r>
      <w:r w:rsidRPr="00613975">
        <w:rPr>
          <w:sz w:val="24"/>
          <w:szCs w:val="24"/>
        </w:rPr>
        <w:t xml:space="preserve"> o menu</w:t>
      </w:r>
      <w:r>
        <w:rPr>
          <w:sz w:val="24"/>
          <w:szCs w:val="24"/>
        </w:rPr>
        <w:t xml:space="preserve"> Configurações Básicas – Configurações Globais</w:t>
      </w:r>
    </w:p>
    <w:p w14:paraId="336290CB" w14:textId="77777777" w:rsidR="00785DAC" w:rsidRDefault="00785DAC" w:rsidP="00785DAC">
      <w:pPr>
        <w:ind w:left="709"/>
      </w:pPr>
    </w:p>
    <w:p w14:paraId="675985B3" w14:textId="77777777" w:rsidR="00785DAC" w:rsidRDefault="00785DAC" w:rsidP="00785DAC">
      <w:pPr>
        <w:keepNext/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 wp14:anchorId="20FE0EB1" wp14:editId="4D866CB3">
            <wp:extent cx="6120765" cy="277304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ub menu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0894" w14:textId="77777777" w:rsidR="00785DAC" w:rsidRDefault="00785DAC" w:rsidP="00785DAC">
      <w:pPr>
        <w:pStyle w:val="Legenda"/>
        <w:jc w:val="center"/>
        <w:rPr>
          <w:color w:val="auto"/>
        </w:rPr>
      </w:pPr>
      <w:r w:rsidRPr="00785DAC">
        <w:rPr>
          <w:color w:val="auto"/>
        </w:rPr>
        <w:t xml:space="preserve">Figura </w:t>
      </w:r>
      <w:r w:rsidRPr="00785DAC">
        <w:rPr>
          <w:color w:val="auto"/>
        </w:rPr>
        <w:fldChar w:fldCharType="begin"/>
      </w:r>
      <w:r w:rsidRPr="00785DAC">
        <w:rPr>
          <w:color w:val="auto"/>
        </w:rPr>
        <w:instrText xml:space="preserve"> SEQ Figura \* ARABIC </w:instrText>
      </w:r>
      <w:r w:rsidRPr="00785DAC">
        <w:rPr>
          <w:color w:val="auto"/>
        </w:rPr>
        <w:fldChar w:fldCharType="separate"/>
      </w:r>
      <w:r w:rsidR="006725E5">
        <w:rPr>
          <w:noProof/>
          <w:color w:val="auto"/>
        </w:rPr>
        <w:t>7</w:t>
      </w:r>
      <w:r w:rsidRPr="00785DAC">
        <w:rPr>
          <w:color w:val="auto"/>
        </w:rPr>
        <w:fldChar w:fldCharType="end"/>
      </w:r>
      <w:r w:rsidRPr="00785DAC">
        <w:rPr>
          <w:color w:val="auto"/>
        </w:rPr>
        <w:t xml:space="preserve"> Menu Configurações Básicas - Configurações Globais</w:t>
      </w:r>
    </w:p>
    <w:p w14:paraId="55350CD3" w14:textId="77777777" w:rsidR="00785DAC" w:rsidRDefault="00785DAC" w:rsidP="00785DAC"/>
    <w:p w14:paraId="6F39EC9E" w14:textId="77777777" w:rsidR="002F7A65" w:rsidRDefault="002F7A65" w:rsidP="00785DAC"/>
    <w:p w14:paraId="1C374DCE" w14:textId="77777777" w:rsidR="00785DAC" w:rsidRDefault="00785DAC" w:rsidP="00785DAC">
      <w:pPr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O sistema exibe a tela de configurações </w:t>
      </w:r>
      <w:r w:rsidR="002F7A65">
        <w:rPr>
          <w:sz w:val="24"/>
          <w:szCs w:val="24"/>
        </w:rPr>
        <w:t xml:space="preserve">globais. Nesta tela o gestor deverá realizar todas as configurações necessárias. Após finalizar as configurações, é necessário acionar o botão “Salvar”. Caso não deseje salvar os ajustes, o gestor deverá </w:t>
      </w:r>
      <w:proofErr w:type="spellStart"/>
      <w:r w:rsidR="002F7A65">
        <w:rPr>
          <w:sz w:val="24"/>
          <w:szCs w:val="24"/>
        </w:rPr>
        <w:t>acinar</w:t>
      </w:r>
      <w:proofErr w:type="spellEnd"/>
      <w:r w:rsidR="002F7A65">
        <w:rPr>
          <w:sz w:val="24"/>
          <w:szCs w:val="24"/>
        </w:rPr>
        <w:t xml:space="preserve"> o botão “Abandonar”.</w:t>
      </w:r>
    </w:p>
    <w:p w14:paraId="10B09A9A" w14:textId="77777777" w:rsidR="00B00BDF" w:rsidRDefault="00B00BDF" w:rsidP="00785DAC">
      <w:pPr>
        <w:ind w:firstLine="709"/>
        <w:rPr>
          <w:sz w:val="24"/>
          <w:szCs w:val="24"/>
        </w:rPr>
      </w:pPr>
      <w:r>
        <w:rPr>
          <w:sz w:val="24"/>
          <w:szCs w:val="24"/>
        </w:rPr>
        <w:t>Após a realização das configurações, o gestor poderá alterar essas configurações acionando o botão “Alterar”.</w:t>
      </w:r>
    </w:p>
    <w:p w14:paraId="6227B35A" w14:textId="77777777" w:rsidR="005017C7" w:rsidRPr="00923F6C" w:rsidRDefault="005017C7" w:rsidP="00785DAC">
      <w:pPr>
        <w:ind w:firstLine="709"/>
        <w:rPr>
          <w:sz w:val="24"/>
          <w:szCs w:val="24"/>
        </w:rPr>
      </w:pPr>
    </w:p>
    <w:p w14:paraId="28186062" w14:textId="77777777" w:rsidR="002F7A65" w:rsidRDefault="005017C7" w:rsidP="00DC6F3F">
      <w:pPr>
        <w:keepNext/>
        <w:ind w:firstLine="284"/>
      </w:pPr>
      <w:r>
        <w:rPr>
          <w:noProof/>
          <w:lang w:eastAsia="pt-BR"/>
        </w:rPr>
        <w:lastRenderedPageBreak/>
        <w:drawing>
          <wp:inline distT="0" distB="0" distL="0" distR="0" wp14:anchorId="3904E50C" wp14:editId="0BD3C4EB">
            <wp:extent cx="6120765" cy="321056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la principa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5D87" w14:textId="77777777" w:rsidR="00832714" w:rsidRPr="002F7A65" w:rsidRDefault="002F7A65" w:rsidP="002F7A65">
      <w:pPr>
        <w:pStyle w:val="Legenda"/>
        <w:jc w:val="center"/>
        <w:rPr>
          <w:color w:val="auto"/>
        </w:rPr>
      </w:pPr>
      <w:r w:rsidRPr="002F7A65">
        <w:rPr>
          <w:color w:val="auto"/>
        </w:rPr>
        <w:t xml:space="preserve">Figura </w:t>
      </w:r>
      <w:r w:rsidRPr="002F7A65">
        <w:rPr>
          <w:color w:val="auto"/>
        </w:rPr>
        <w:fldChar w:fldCharType="begin"/>
      </w:r>
      <w:r w:rsidRPr="002F7A65">
        <w:rPr>
          <w:color w:val="auto"/>
        </w:rPr>
        <w:instrText xml:space="preserve"> SEQ Figura \* ARABIC </w:instrText>
      </w:r>
      <w:r w:rsidRPr="002F7A65">
        <w:rPr>
          <w:color w:val="auto"/>
        </w:rPr>
        <w:fldChar w:fldCharType="separate"/>
      </w:r>
      <w:r w:rsidR="006725E5">
        <w:rPr>
          <w:noProof/>
          <w:color w:val="auto"/>
        </w:rPr>
        <w:t>8</w:t>
      </w:r>
      <w:r w:rsidRPr="002F7A65">
        <w:rPr>
          <w:color w:val="auto"/>
        </w:rPr>
        <w:fldChar w:fldCharType="end"/>
      </w:r>
      <w:r w:rsidRPr="002F7A65">
        <w:rPr>
          <w:color w:val="auto"/>
        </w:rPr>
        <w:t xml:space="preserve"> Configurações Globais</w:t>
      </w:r>
    </w:p>
    <w:p w14:paraId="22AEDA4A" w14:textId="77777777" w:rsidR="00785DAC" w:rsidRDefault="00785DAC" w:rsidP="00B00BDF"/>
    <w:p w14:paraId="28F8FEFC" w14:textId="77777777" w:rsidR="00B00BDF" w:rsidRDefault="00B00BDF" w:rsidP="00B00BDF"/>
    <w:p w14:paraId="735AC291" w14:textId="77777777" w:rsidR="00832714" w:rsidRDefault="00832714" w:rsidP="00832714">
      <w:pPr>
        <w:jc w:val="right"/>
      </w:pPr>
    </w:p>
    <w:p w14:paraId="7BE71747" w14:textId="77777777" w:rsidR="00832714" w:rsidRPr="00924420" w:rsidRDefault="00832714" w:rsidP="00924420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13" w:name="_Toc147739604"/>
      <w:r w:rsidRPr="00924420">
        <w:rPr>
          <w:rFonts w:eastAsia="Times New Roman"/>
          <w:b/>
          <w:bCs/>
          <w:iCs/>
          <w:noProof/>
          <w:sz w:val="28"/>
          <w:szCs w:val="28"/>
        </w:rPr>
        <w:t>Unidades e PAB’s</w:t>
      </w:r>
      <w:bookmarkEnd w:id="13"/>
    </w:p>
    <w:p w14:paraId="6B75007E" w14:textId="77777777" w:rsidR="00832714" w:rsidRDefault="00584BD1" w:rsidP="0023262E">
      <w:pPr>
        <w:ind w:firstLine="709"/>
        <w:rPr>
          <w:noProof/>
        </w:rPr>
      </w:pPr>
      <w:r>
        <w:rPr>
          <w:sz w:val="24"/>
          <w:szCs w:val="24"/>
        </w:rPr>
        <w:t>Acesse</w:t>
      </w:r>
      <w:r w:rsidRPr="00613975">
        <w:rPr>
          <w:sz w:val="24"/>
          <w:szCs w:val="24"/>
        </w:rPr>
        <w:t xml:space="preserve"> o menu</w:t>
      </w:r>
      <w:r>
        <w:rPr>
          <w:sz w:val="24"/>
          <w:szCs w:val="24"/>
        </w:rPr>
        <w:t xml:space="preserve"> Configurações Básicas – </w:t>
      </w:r>
      <w:r w:rsidRPr="002F7A65">
        <w:rPr>
          <w:noProof/>
        </w:rPr>
        <w:t>Unidades e PAB’s</w:t>
      </w:r>
      <w:r>
        <w:rPr>
          <w:noProof/>
        </w:rPr>
        <w:t>.</w:t>
      </w:r>
    </w:p>
    <w:p w14:paraId="02A0CBCD" w14:textId="77777777" w:rsidR="00924420" w:rsidRDefault="00924420" w:rsidP="00584BD1">
      <w:pPr>
        <w:ind w:firstLine="284"/>
        <w:rPr>
          <w:noProof/>
        </w:rPr>
      </w:pPr>
    </w:p>
    <w:p w14:paraId="6DB72BD8" w14:textId="77777777" w:rsidR="00EA6BC7" w:rsidRDefault="00EA6BC7" w:rsidP="00EA6BC7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563630C1" wp14:editId="77F93D98">
            <wp:extent cx="6120765" cy="267081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nu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FC67" w14:textId="77777777" w:rsidR="00584BD1" w:rsidRDefault="00EA6BC7" w:rsidP="00EA6BC7">
      <w:pPr>
        <w:pStyle w:val="Legenda"/>
        <w:jc w:val="center"/>
        <w:rPr>
          <w:color w:val="auto"/>
        </w:rPr>
      </w:pPr>
      <w:r w:rsidRPr="00EA52F9">
        <w:rPr>
          <w:color w:val="auto"/>
        </w:rPr>
        <w:t xml:space="preserve">Figura </w:t>
      </w:r>
      <w:r w:rsidRPr="00EA52F9">
        <w:rPr>
          <w:color w:val="auto"/>
        </w:rPr>
        <w:fldChar w:fldCharType="begin"/>
      </w:r>
      <w:r w:rsidRPr="00EA52F9">
        <w:rPr>
          <w:color w:val="auto"/>
        </w:rPr>
        <w:instrText xml:space="preserve"> SEQ Figura \* ARABIC </w:instrText>
      </w:r>
      <w:r w:rsidRPr="00EA52F9">
        <w:rPr>
          <w:color w:val="auto"/>
        </w:rPr>
        <w:fldChar w:fldCharType="separate"/>
      </w:r>
      <w:r w:rsidR="006725E5">
        <w:rPr>
          <w:noProof/>
          <w:color w:val="auto"/>
        </w:rPr>
        <w:t>9</w:t>
      </w:r>
      <w:r w:rsidRPr="00EA52F9">
        <w:rPr>
          <w:color w:val="auto"/>
        </w:rPr>
        <w:fldChar w:fldCharType="end"/>
      </w:r>
      <w:r w:rsidRPr="00EA52F9">
        <w:rPr>
          <w:color w:val="auto"/>
        </w:rPr>
        <w:t xml:space="preserve"> Menu Configurações Básicas – Unidades e </w:t>
      </w:r>
      <w:proofErr w:type="spellStart"/>
      <w:r w:rsidRPr="00EA52F9">
        <w:rPr>
          <w:color w:val="auto"/>
        </w:rPr>
        <w:t>PAB’s</w:t>
      </w:r>
      <w:proofErr w:type="spellEnd"/>
    </w:p>
    <w:p w14:paraId="2AF4BA6F" w14:textId="77777777" w:rsidR="00EA52F9" w:rsidRPr="00EA52F9" w:rsidRDefault="00EA52F9" w:rsidP="00EA52F9"/>
    <w:p w14:paraId="09A104F3" w14:textId="77777777" w:rsidR="00EA6BC7" w:rsidRPr="00EA6BC7" w:rsidRDefault="00713667" w:rsidP="00EA6BC7">
      <w:r>
        <w:tab/>
      </w:r>
      <w:r>
        <w:rPr>
          <w:sz w:val="24"/>
          <w:szCs w:val="24"/>
        </w:rPr>
        <w:t xml:space="preserve">O sistema exibe a tela de configurações globais. Nesta tela o gestor deverá realizar todas as configurações necessárias referentes as unidades e </w:t>
      </w:r>
      <w:proofErr w:type="spellStart"/>
      <w:r>
        <w:rPr>
          <w:sz w:val="24"/>
          <w:szCs w:val="24"/>
        </w:rPr>
        <w:t>PAB’s</w:t>
      </w:r>
      <w:proofErr w:type="spellEnd"/>
      <w:r>
        <w:rPr>
          <w:sz w:val="24"/>
          <w:szCs w:val="24"/>
        </w:rPr>
        <w:t>. Nest</w:t>
      </w:r>
      <w:r w:rsidR="004C39C5">
        <w:rPr>
          <w:sz w:val="24"/>
          <w:szCs w:val="24"/>
        </w:rPr>
        <w:t>a</w:t>
      </w:r>
      <w:r>
        <w:rPr>
          <w:sz w:val="24"/>
          <w:szCs w:val="24"/>
        </w:rPr>
        <w:t xml:space="preserve"> tela, o gestor deverá</w:t>
      </w:r>
      <w:r w:rsidR="004C39C5">
        <w:rPr>
          <w:sz w:val="24"/>
          <w:szCs w:val="24"/>
        </w:rPr>
        <w:t xml:space="preserve"> selecionar a unidade que deseja configurar.</w:t>
      </w:r>
    </w:p>
    <w:p w14:paraId="0147A2D7" w14:textId="77777777" w:rsidR="00EA6BC7" w:rsidRPr="00584BD1" w:rsidRDefault="00EA6BC7" w:rsidP="00584BD1">
      <w:pPr>
        <w:rPr>
          <w:noProof/>
        </w:rPr>
      </w:pPr>
    </w:p>
    <w:p w14:paraId="343ECD4D" w14:textId="77777777" w:rsidR="00DC6F3F" w:rsidRDefault="00DC6F3F" w:rsidP="00DC6F3F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2FBCD61F" wp14:editId="7A6F3E4C">
            <wp:extent cx="6120765" cy="27571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la principa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C97B" w14:textId="77777777" w:rsidR="00DC6F3F" w:rsidRPr="00DC6F3F" w:rsidRDefault="00DC6F3F" w:rsidP="00DC6F3F">
      <w:pPr>
        <w:pStyle w:val="Legenda"/>
        <w:jc w:val="center"/>
        <w:rPr>
          <w:color w:val="auto"/>
          <w:sz w:val="24"/>
          <w:szCs w:val="24"/>
        </w:rPr>
      </w:pPr>
      <w:r w:rsidRPr="00DC6F3F">
        <w:rPr>
          <w:color w:val="auto"/>
        </w:rPr>
        <w:t xml:space="preserve">Figura </w:t>
      </w:r>
      <w:r w:rsidRPr="00DC6F3F">
        <w:rPr>
          <w:color w:val="auto"/>
        </w:rPr>
        <w:fldChar w:fldCharType="begin"/>
      </w:r>
      <w:r w:rsidRPr="00DC6F3F">
        <w:rPr>
          <w:color w:val="auto"/>
        </w:rPr>
        <w:instrText xml:space="preserve"> SEQ Figura \* ARABIC </w:instrText>
      </w:r>
      <w:r w:rsidRPr="00DC6F3F">
        <w:rPr>
          <w:color w:val="auto"/>
        </w:rPr>
        <w:fldChar w:fldCharType="separate"/>
      </w:r>
      <w:r w:rsidR="006725E5">
        <w:rPr>
          <w:noProof/>
          <w:color w:val="auto"/>
        </w:rPr>
        <w:t>10</w:t>
      </w:r>
      <w:r w:rsidRPr="00DC6F3F">
        <w:rPr>
          <w:color w:val="auto"/>
        </w:rPr>
        <w:fldChar w:fldCharType="end"/>
      </w:r>
      <w:r w:rsidRPr="00DC6F3F">
        <w:rPr>
          <w:color w:val="auto"/>
        </w:rPr>
        <w:t xml:space="preserve"> Tela de Unidades e </w:t>
      </w:r>
      <w:proofErr w:type="spellStart"/>
      <w:r w:rsidRPr="00DC6F3F">
        <w:rPr>
          <w:color w:val="auto"/>
        </w:rPr>
        <w:t>PAB's</w:t>
      </w:r>
      <w:proofErr w:type="spellEnd"/>
    </w:p>
    <w:p w14:paraId="647C561A" w14:textId="77777777" w:rsidR="00DC6F3F" w:rsidRDefault="00DC6F3F" w:rsidP="00DC6F3F">
      <w:pPr>
        <w:spacing w:line="360" w:lineRule="auto"/>
        <w:ind w:firstLine="284"/>
        <w:jc w:val="center"/>
        <w:rPr>
          <w:sz w:val="24"/>
          <w:szCs w:val="24"/>
        </w:rPr>
      </w:pPr>
    </w:p>
    <w:p w14:paraId="11000082" w14:textId="77777777" w:rsidR="004C39C5" w:rsidRDefault="004C39C5" w:rsidP="004C39C5">
      <w:pPr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Após selecionar a unidade, o sistema irá exibir </w:t>
      </w:r>
      <w:proofErr w:type="gramStart"/>
      <w:r>
        <w:rPr>
          <w:sz w:val="24"/>
          <w:szCs w:val="24"/>
        </w:rPr>
        <w:t>as informação</w:t>
      </w:r>
      <w:proofErr w:type="gramEnd"/>
      <w:r>
        <w:rPr>
          <w:sz w:val="24"/>
          <w:szCs w:val="24"/>
        </w:rPr>
        <w:t xml:space="preserve"> na tela.</w:t>
      </w:r>
      <w:r w:rsidR="001242DC">
        <w:rPr>
          <w:sz w:val="24"/>
          <w:szCs w:val="24"/>
        </w:rPr>
        <w:t xml:space="preserve"> Essas informações poderão ser alteradas e visualizadas. </w:t>
      </w:r>
    </w:p>
    <w:p w14:paraId="482045A1" w14:textId="77777777" w:rsidR="001242DC" w:rsidRDefault="001242DC" w:rsidP="004C39C5">
      <w:pPr>
        <w:ind w:firstLine="709"/>
        <w:rPr>
          <w:sz w:val="24"/>
          <w:szCs w:val="24"/>
        </w:rPr>
      </w:pPr>
      <w:r>
        <w:rPr>
          <w:sz w:val="24"/>
          <w:szCs w:val="24"/>
        </w:rPr>
        <w:t>Ao selecionar as informaçõe</w:t>
      </w:r>
      <w:r w:rsidR="00C8412E">
        <w:rPr>
          <w:sz w:val="24"/>
          <w:szCs w:val="24"/>
        </w:rPr>
        <w:t>s exibidas na tela, o sistema irá</w:t>
      </w:r>
      <w:r>
        <w:rPr>
          <w:sz w:val="24"/>
          <w:szCs w:val="24"/>
        </w:rPr>
        <w:t xml:space="preserve"> habilitar os botões “Alterar” e o botão “Visualizar” conforme mostra a figura abaixo.</w:t>
      </w:r>
    </w:p>
    <w:p w14:paraId="191C197E" w14:textId="77777777" w:rsidR="000E5774" w:rsidRDefault="000E5774" w:rsidP="004C39C5">
      <w:pPr>
        <w:ind w:firstLine="709"/>
        <w:rPr>
          <w:sz w:val="24"/>
          <w:szCs w:val="24"/>
        </w:rPr>
      </w:pPr>
    </w:p>
    <w:p w14:paraId="660AAEBE" w14:textId="77777777" w:rsidR="000E5774" w:rsidRDefault="001242DC" w:rsidP="000E5774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18B5DE0D" wp14:editId="141456B1">
            <wp:extent cx="6120765" cy="27514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formação da agênci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A32A" w14:textId="77777777" w:rsidR="000E5774" w:rsidRDefault="000E5774" w:rsidP="000E5774">
      <w:pPr>
        <w:pStyle w:val="Legenda"/>
        <w:jc w:val="center"/>
        <w:rPr>
          <w:color w:val="auto"/>
        </w:rPr>
      </w:pPr>
      <w:r w:rsidRPr="000E5774">
        <w:rPr>
          <w:color w:val="auto"/>
        </w:rPr>
        <w:t xml:space="preserve">Figura </w:t>
      </w:r>
      <w:r w:rsidRPr="000E5774">
        <w:rPr>
          <w:color w:val="auto"/>
        </w:rPr>
        <w:fldChar w:fldCharType="begin"/>
      </w:r>
      <w:r w:rsidRPr="000E5774">
        <w:rPr>
          <w:color w:val="auto"/>
        </w:rPr>
        <w:instrText xml:space="preserve"> SEQ Figura \* ARABIC </w:instrText>
      </w:r>
      <w:r w:rsidRPr="000E5774">
        <w:rPr>
          <w:color w:val="auto"/>
        </w:rPr>
        <w:fldChar w:fldCharType="separate"/>
      </w:r>
      <w:r w:rsidR="006725E5">
        <w:rPr>
          <w:noProof/>
          <w:color w:val="auto"/>
        </w:rPr>
        <w:t>11</w:t>
      </w:r>
      <w:r w:rsidRPr="000E5774">
        <w:rPr>
          <w:color w:val="auto"/>
        </w:rPr>
        <w:fldChar w:fldCharType="end"/>
      </w:r>
      <w:r>
        <w:rPr>
          <w:color w:val="auto"/>
        </w:rPr>
        <w:t xml:space="preserve"> </w:t>
      </w:r>
      <w:r w:rsidRPr="00DC6F3F">
        <w:rPr>
          <w:color w:val="auto"/>
        </w:rPr>
        <w:t xml:space="preserve">Tela de Unidades e </w:t>
      </w:r>
      <w:proofErr w:type="spellStart"/>
      <w:r w:rsidRPr="00DC6F3F">
        <w:rPr>
          <w:color w:val="auto"/>
        </w:rPr>
        <w:t>PAB's</w:t>
      </w:r>
      <w:proofErr w:type="spellEnd"/>
    </w:p>
    <w:p w14:paraId="72264A90" w14:textId="77777777" w:rsidR="001242DC" w:rsidRDefault="001242DC" w:rsidP="001242DC"/>
    <w:p w14:paraId="42075B04" w14:textId="77777777" w:rsidR="001242DC" w:rsidRDefault="001242DC" w:rsidP="001242DC">
      <w:r>
        <w:tab/>
      </w:r>
      <w:r w:rsidR="007340CF">
        <w:t>Para a</w:t>
      </w:r>
      <w:r w:rsidR="00C8412E">
        <w:t>l</w:t>
      </w:r>
      <w:r w:rsidR="007340CF">
        <w:t>terar as informaç</w:t>
      </w:r>
      <w:r w:rsidR="00C8412E">
        <w:t>ões, o gestor deverá acionar o botão “Alterar”. Ao acionar o botão, o sistema irá exibir a tela de alteração conforme mostra a figura abaixo.</w:t>
      </w:r>
    </w:p>
    <w:p w14:paraId="2F3B8717" w14:textId="77777777" w:rsidR="00C8412E" w:rsidRDefault="00C8412E" w:rsidP="001242DC"/>
    <w:p w14:paraId="19BA40A5" w14:textId="77777777" w:rsidR="00C8412E" w:rsidRDefault="00C8412E" w:rsidP="00C8412E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B4E8017" wp14:editId="3D94F09C">
            <wp:extent cx="6120765" cy="4525645"/>
            <wp:effectExtent l="0" t="0" r="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la Altera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B1C4" w14:textId="77777777" w:rsidR="00C8412E" w:rsidRDefault="00C8412E" w:rsidP="00C8412E">
      <w:pPr>
        <w:pStyle w:val="Legenda"/>
        <w:jc w:val="center"/>
        <w:rPr>
          <w:color w:val="auto"/>
        </w:rPr>
      </w:pPr>
      <w:r w:rsidRPr="00C8412E">
        <w:rPr>
          <w:color w:val="auto"/>
        </w:rPr>
        <w:t xml:space="preserve">Figura </w:t>
      </w:r>
      <w:r w:rsidRPr="00C8412E">
        <w:rPr>
          <w:color w:val="auto"/>
        </w:rPr>
        <w:fldChar w:fldCharType="begin"/>
      </w:r>
      <w:r w:rsidRPr="00C8412E">
        <w:rPr>
          <w:color w:val="auto"/>
        </w:rPr>
        <w:instrText xml:space="preserve"> SEQ Figura \* ARABIC </w:instrText>
      </w:r>
      <w:r w:rsidRPr="00C8412E">
        <w:rPr>
          <w:color w:val="auto"/>
        </w:rPr>
        <w:fldChar w:fldCharType="separate"/>
      </w:r>
      <w:r w:rsidR="006725E5">
        <w:rPr>
          <w:noProof/>
          <w:color w:val="auto"/>
        </w:rPr>
        <w:t>12</w:t>
      </w:r>
      <w:r w:rsidRPr="00C8412E">
        <w:rPr>
          <w:color w:val="auto"/>
        </w:rPr>
        <w:fldChar w:fldCharType="end"/>
      </w:r>
      <w:r>
        <w:rPr>
          <w:color w:val="auto"/>
        </w:rPr>
        <w:t xml:space="preserve"> </w:t>
      </w:r>
      <w:r w:rsidRPr="00DC6F3F">
        <w:rPr>
          <w:color w:val="auto"/>
        </w:rPr>
        <w:t xml:space="preserve">Tela de Unidades e </w:t>
      </w:r>
      <w:proofErr w:type="spellStart"/>
      <w:r w:rsidRPr="00DC6F3F">
        <w:rPr>
          <w:color w:val="auto"/>
        </w:rPr>
        <w:t>PAB's</w:t>
      </w:r>
      <w:proofErr w:type="spellEnd"/>
      <w:r>
        <w:rPr>
          <w:color w:val="auto"/>
        </w:rPr>
        <w:t xml:space="preserve"> </w:t>
      </w:r>
      <w:r w:rsidR="00EF50A1">
        <w:rPr>
          <w:color w:val="auto"/>
        </w:rPr>
        <w:t>–</w:t>
      </w:r>
      <w:r>
        <w:rPr>
          <w:color w:val="auto"/>
        </w:rPr>
        <w:t xml:space="preserve"> Alterar</w:t>
      </w:r>
    </w:p>
    <w:p w14:paraId="7B066C0A" w14:textId="77777777" w:rsidR="00EF50A1" w:rsidRDefault="00EF50A1" w:rsidP="00EF50A1"/>
    <w:p w14:paraId="406BB28B" w14:textId="77777777" w:rsidR="00EF50A1" w:rsidRDefault="00EF50A1" w:rsidP="00EF50A1">
      <w:pPr>
        <w:ind w:firstLine="709"/>
      </w:pPr>
      <w:r>
        <w:t>Após a exibição da tela de alteração, o gestor deverá informar a unidade que deseja alterar. Em seguida, o gestor deverá realizar as alterações necessárias e deverá acionar o botão “Salvar”.</w:t>
      </w:r>
      <w:r w:rsidR="0059342A">
        <w:t xml:space="preserve"> Caso as informações estejam </w:t>
      </w:r>
      <w:proofErr w:type="spellStart"/>
      <w:r w:rsidR="0059342A">
        <w:t>correntas</w:t>
      </w:r>
      <w:proofErr w:type="spellEnd"/>
      <w:r w:rsidR="0059342A">
        <w:t>, o sistema irá exibir uma mensagem de sucesso na tela.</w:t>
      </w:r>
    </w:p>
    <w:p w14:paraId="7EAD6286" w14:textId="77777777" w:rsidR="0059342A" w:rsidRDefault="0059342A" w:rsidP="00EF50A1">
      <w:pPr>
        <w:ind w:firstLine="709"/>
      </w:pPr>
    </w:p>
    <w:p w14:paraId="5CA99B53" w14:textId="77777777" w:rsidR="0059342A" w:rsidRDefault="0059342A" w:rsidP="0059342A">
      <w:pPr>
        <w:keepNext/>
        <w:ind w:firstLine="709"/>
      </w:pPr>
      <w:r>
        <w:rPr>
          <w:noProof/>
          <w:lang w:eastAsia="pt-BR"/>
        </w:rPr>
        <w:drawing>
          <wp:inline distT="0" distB="0" distL="0" distR="0" wp14:anchorId="15DF6D10" wp14:editId="3767B0DE">
            <wp:extent cx="5265876" cy="96020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ensagem de sucess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A7AD" w14:textId="77777777" w:rsidR="0059342A" w:rsidRPr="0059342A" w:rsidRDefault="0059342A" w:rsidP="0059342A">
      <w:pPr>
        <w:pStyle w:val="Legenda"/>
        <w:jc w:val="center"/>
        <w:rPr>
          <w:color w:val="auto"/>
        </w:rPr>
      </w:pPr>
      <w:r w:rsidRPr="0059342A">
        <w:rPr>
          <w:color w:val="auto"/>
        </w:rPr>
        <w:t xml:space="preserve">Figura </w:t>
      </w:r>
      <w:r w:rsidRPr="0059342A">
        <w:rPr>
          <w:color w:val="auto"/>
        </w:rPr>
        <w:fldChar w:fldCharType="begin"/>
      </w:r>
      <w:r w:rsidRPr="0059342A">
        <w:rPr>
          <w:color w:val="auto"/>
        </w:rPr>
        <w:instrText xml:space="preserve"> SEQ Figura \* ARABIC </w:instrText>
      </w:r>
      <w:r w:rsidRPr="0059342A">
        <w:rPr>
          <w:color w:val="auto"/>
        </w:rPr>
        <w:fldChar w:fldCharType="separate"/>
      </w:r>
      <w:r w:rsidR="006725E5">
        <w:rPr>
          <w:noProof/>
          <w:color w:val="auto"/>
        </w:rPr>
        <w:t>13</w:t>
      </w:r>
      <w:r w:rsidRPr="0059342A">
        <w:rPr>
          <w:color w:val="auto"/>
        </w:rPr>
        <w:fldChar w:fldCharType="end"/>
      </w:r>
      <w:r w:rsidRPr="0059342A">
        <w:rPr>
          <w:color w:val="auto"/>
        </w:rPr>
        <w:t xml:space="preserve"> Mensagem de Sucesso</w:t>
      </w:r>
    </w:p>
    <w:p w14:paraId="54058099" w14:textId="77777777" w:rsidR="000E5774" w:rsidRDefault="000E5774" w:rsidP="000E5774">
      <w:pPr>
        <w:ind w:firstLine="284"/>
        <w:jc w:val="center"/>
        <w:rPr>
          <w:sz w:val="24"/>
          <w:szCs w:val="24"/>
        </w:rPr>
      </w:pPr>
    </w:p>
    <w:p w14:paraId="72234505" w14:textId="77777777" w:rsidR="00C60BAA" w:rsidRDefault="0059342A" w:rsidP="00C60BAA">
      <w:pPr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r w:rsidR="001242DC">
        <w:rPr>
          <w:sz w:val="24"/>
          <w:szCs w:val="24"/>
        </w:rPr>
        <w:t xml:space="preserve">Inserir </w:t>
      </w:r>
      <w:r>
        <w:rPr>
          <w:sz w:val="24"/>
          <w:szCs w:val="24"/>
        </w:rPr>
        <w:t xml:space="preserve">uma nova </w:t>
      </w:r>
      <w:r w:rsidR="001242DC">
        <w:rPr>
          <w:sz w:val="24"/>
          <w:szCs w:val="24"/>
        </w:rPr>
        <w:t xml:space="preserve">Unidade e </w:t>
      </w:r>
      <w:proofErr w:type="spellStart"/>
      <w:r w:rsidR="001242DC">
        <w:rPr>
          <w:sz w:val="24"/>
          <w:szCs w:val="24"/>
        </w:rPr>
        <w:t>PAB’s</w:t>
      </w:r>
      <w:proofErr w:type="spellEnd"/>
      <w:r>
        <w:rPr>
          <w:sz w:val="24"/>
          <w:szCs w:val="24"/>
        </w:rPr>
        <w:t>, o gestor deverá acionar o botão “Inserir”</w:t>
      </w:r>
      <w:r w:rsidR="00C60BAA">
        <w:rPr>
          <w:sz w:val="24"/>
          <w:szCs w:val="24"/>
        </w:rPr>
        <w:t xml:space="preserve"> conforme mostra a figura abaixo.</w:t>
      </w:r>
    </w:p>
    <w:p w14:paraId="4E1BD00B" w14:textId="77777777" w:rsidR="001242DC" w:rsidRDefault="001242DC" w:rsidP="001242DC">
      <w:pPr>
        <w:ind w:firstLine="709"/>
        <w:rPr>
          <w:sz w:val="24"/>
          <w:szCs w:val="24"/>
        </w:rPr>
      </w:pPr>
    </w:p>
    <w:p w14:paraId="1C092052" w14:textId="77777777" w:rsidR="00924420" w:rsidRDefault="0059342A" w:rsidP="00924420">
      <w:pPr>
        <w:keepNext/>
        <w:spacing w:line="360" w:lineRule="auto"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FF8F504" wp14:editId="2CDC4F0E">
            <wp:extent cx="6120765" cy="27260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otÕInseri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B9F7" w14:textId="77777777" w:rsidR="00924420" w:rsidRDefault="00924420" w:rsidP="00924420">
      <w:pPr>
        <w:pStyle w:val="Legenda"/>
        <w:jc w:val="center"/>
        <w:rPr>
          <w:color w:val="auto"/>
        </w:rPr>
      </w:pPr>
      <w:r w:rsidRPr="00924420">
        <w:rPr>
          <w:color w:val="auto"/>
        </w:rPr>
        <w:t xml:space="preserve">Figura </w:t>
      </w:r>
      <w:r w:rsidRPr="00924420">
        <w:rPr>
          <w:color w:val="auto"/>
        </w:rPr>
        <w:fldChar w:fldCharType="begin"/>
      </w:r>
      <w:r w:rsidRPr="00924420">
        <w:rPr>
          <w:color w:val="auto"/>
        </w:rPr>
        <w:instrText xml:space="preserve"> SEQ Figura \* ARABIC </w:instrText>
      </w:r>
      <w:r w:rsidRPr="00924420">
        <w:rPr>
          <w:color w:val="auto"/>
        </w:rPr>
        <w:fldChar w:fldCharType="separate"/>
      </w:r>
      <w:r w:rsidR="006725E5">
        <w:rPr>
          <w:noProof/>
          <w:color w:val="auto"/>
        </w:rPr>
        <w:t>14</w:t>
      </w:r>
      <w:r w:rsidRPr="00924420">
        <w:rPr>
          <w:color w:val="auto"/>
        </w:rPr>
        <w:fldChar w:fldCharType="end"/>
      </w:r>
      <w:r w:rsidRPr="00924420">
        <w:rPr>
          <w:color w:val="auto"/>
        </w:rPr>
        <w:t xml:space="preserve"> Tela de Unidades e </w:t>
      </w:r>
      <w:proofErr w:type="spellStart"/>
      <w:r w:rsidRPr="00924420">
        <w:rPr>
          <w:color w:val="auto"/>
        </w:rPr>
        <w:t>PAB's</w:t>
      </w:r>
      <w:proofErr w:type="spellEnd"/>
    </w:p>
    <w:p w14:paraId="4CCFF9D8" w14:textId="77777777" w:rsidR="00BB46E5" w:rsidRDefault="00BB46E5" w:rsidP="00BB46E5"/>
    <w:p w14:paraId="61B0A763" w14:textId="77777777" w:rsidR="00BB46E5" w:rsidRDefault="00BB46E5" w:rsidP="00BB46E5">
      <w:r>
        <w:tab/>
        <w:t>Ao acionar o botão, o sistema ir</w:t>
      </w:r>
      <w:r w:rsidR="00794E83">
        <w:t xml:space="preserve">á exibir a tela de inserir. Nesta tela o gestor deverá pesquisar a unidade que deseja inserir. </w:t>
      </w:r>
    </w:p>
    <w:p w14:paraId="51126B96" w14:textId="77777777" w:rsidR="00794E83" w:rsidRDefault="00794E83" w:rsidP="00794E83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1AD19332" wp14:editId="7508A719">
            <wp:extent cx="6120765" cy="42125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la de pesquis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458A" w14:textId="77777777" w:rsidR="00794E83" w:rsidRPr="00F664A5" w:rsidRDefault="00794E83" w:rsidP="00794E83">
      <w:pPr>
        <w:pStyle w:val="Legenda"/>
        <w:jc w:val="center"/>
        <w:rPr>
          <w:b w:val="0"/>
          <w:color w:val="auto"/>
        </w:rPr>
      </w:pPr>
      <w:r w:rsidRPr="00F664A5">
        <w:rPr>
          <w:color w:val="auto"/>
        </w:rPr>
        <w:t xml:space="preserve">Figura </w:t>
      </w:r>
      <w:r w:rsidRPr="00F664A5">
        <w:rPr>
          <w:color w:val="auto"/>
        </w:rPr>
        <w:fldChar w:fldCharType="begin"/>
      </w:r>
      <w:r w:rsidRPr="00F664A5">
        <w:rPr>
          <w:color w:val="auto"/>
        </w:rPr>
        <w:instrText xml:space="preserve"> SEQ Figura \* ARABIC </w:instrText>
      </w:r>
      <w:r w:rsidRPr="00F664A5">
        <w:rPr>
          <w:color w:val="auto"/>
        </w:rPr>
        <w:fldChar w:fldCharType="separate"/>
      </w:r>
      <w:r w:rsidR="006725E5">
        <w:rPr>
          <w:noProof/>
          <w:color w:val="auto"/>
        </w:rPr>
        <w:t>15</w:t>
      </w:r>
      <w:r w:rsidRPr="00F664A5">
        <w:rPr>
          <w:color w:val="auto"/>
        </w:rPr>
        <w:fldChar w:fldCharType="end"/>
      </w:r>
      <w:r w:rsidRPr="00F664A5">
        <w:rPr>
          <w:color w:val="auto"/>
        </w:rPr>
        <w:t xml:space="preserve"> Tela de Pesquisa</w:t>
      </w:r>
    </w:p>
    <w:p w14:paraId="4D969620" w14:textId="77777777" w:rsidR="00794E83" w:rsidRPr="00794E83" w:rsidRDefault="00794E83" w:rsidP="00794E83"/>
    <w:p w14:paraId="250A1F0C" w14:textId="77777777" w:rsidR="00F664A5" w:rsidRDefault="00F664A5" w:rsidP="00F664A5">
      <w:pPr>
        <w:spacing w:line="360" w:lineRule="auto"/>
        <w:ind w:firstLine="284"/>
        <w:rPr>
          <w:sz w:val="24"/>
          <w:szCs w:val="24"/>
        </w:rPr>
      </w:pPr>
      <w:r>
        <w:rPr>
          <w:sz w:val="24"/>
          <w:szCs w:val="24"/>
        </w:rPr>
        <w:tab/>
        <w:t xml:space="preserve">Depois da pesquisa, o gestor deverá preencher os </w:t>
      </w:r>
      <w:proofErr w:type="spellStart"/>
      <w:r>
        <w:rPr>
          <w:sz w:val="24"/>
          <w:szCs w:val="24"/>
        </w:rPr>
        <w:t>caompas</w:t>
      </w:r>
      <w:proofErr w:type="spellEnd"/>
      <w:r>
        <w:rPr>
          <w:sz w:val="24"/>
          <w:szCs w:val="24"/>
        </w:rPr>
        <w:t xml:space="preserve"> obrigatórios e em seguida deverá acionar o botão “Salvar” conforme mostra a figura abaixo.</w:t>
      </w:r>
    </w:p>
    <w:p w14:paraId="1055C589" w14:textId="77777777" w:rsidR="00D210FC" w:rsidRDefault="000E63F9" w:rsidP="00D210FC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67FF644A" wp14:editId="4BB74E9D">
            <wp:extent cx="6120765" cy="412305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la Inseri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D8C2" w14:textId="77777777" w:rsidR="00D210FC" w:rsidRDefault="00D210FC" w:rsidP="00D210FC">
      <w:pPr>
        <w:pStyle w:val="Legenda"/>
        <w:jc w:val="center"/>
        <w:rPr>
          <w:color w:val="auto"/>
        </w:rPr>
      </w:pPr>
      <w:r w:rsidRPr="00D210FC">
        <w:rPr>
          <w:color w:val="auto"/>
        </w:rPr>
        <w:t xml:space="preserve">Figura </w:t>
      </w:r>
      <w:r w:rsidRPr="00D210FC">
        <w:rPr>
          <w:color w:val="auto"/>
        </w:rPr>
        <w:fldChar w:fldCharType="begin"/>
      </w:r>
      <w:r w:rsidRPr="00D210FC">
        <w:rPr>
          <w:color w:val="auto"/>
        </w:rPr>
        <w:instrText xml:space="preserve"> SEQ Figura \* ARABIC </w:instrText>
      </w:r>
      <w:r w:rsidRPr="00D210FC">
        <w:rPr>
          <w:color w:val="auto"/>
        </w:rPr>
        <w:fldChar w:fldCharType="separate"/>
      </w:r>
      <w:r w:rsidR="006725E5">
        <w:rPr>
          <w:noProof/>
          <w:color w:val="auto"/>
        </w:rPr>
        <w:t>16</w:t>
      </w:r>
      <w:r w:rsidRPr="00D210FC">
        <w:rPr>
          <w:color w:val="auto"/>
        </w:rPr>
        <w:fldChar w:fldCharType="end"/>
      </w:r>
      <w:r w:rsidRPr="00D210FC">
        <w:rPr>
          <w:color w:val="auto"/>
        </w:rPr>
        <w:t xml:space="preserve"> Tela de Unidades e </w:t>
      </w:r>
      <w:proofErr w:type="spellStart"/>
      <w:r w:rsidRPr="00D210FC">
        <w:rPr>
          <w:color w:val="auto"/>
        </w:rPr>
        <w:t>PAB's</w:t>
      </w:r>
      <w:proofErr w:type="spellEnd"/>
      <w:r>
        <w:rPr>
          <w:color w:val="auto"/>
        </w:rPr>
        <w:t xml:space="preserve"> </w:t>
      </w:r>
      <w:r w:rsidR="00982258">
        <w:rPr>
          <w:color w:val="auto"/>
        </w:rPr>
        <w:t>–</w:t>
      </w:r>
      <w:r>
        <w:rPr>
          <w:color w:val="auto"/>
        </w:rPr>
        <w:t xml:space="preserve"> Inserir</w:t>
      </w:r>
    </w:p>
    <w:p w14:paraId="079368F7" w14:textId="77777777" w:rsidR="00982258" w:rsidRDefault="00982258" w:rsidP="00982258"/>
    <w:p w14:paraId="3D2E8114" w14:textId="77777777" w:rsidR="00982258" w:rsidRDefault="00982258" w:rsidP="00982258">
      <w:pPr>
        <w:ind w:firstLine="709"/>
      </w:pPr>
      <w:r>
        <w:t xml:space="preserve">Caso as informações estejam </w:t>
      </w:r>
      <w:proofErr w:type="spellStart"/>
      <w:r>
        <w:t>correntas</w:t>
      </w:r>
      <w:proofErr w:type="spellEnd"/>
      <w:r>
        <w:t>, o sistema irá exibir uma mensagem de sucesso na tela conforme mostra a figura abaixo.</w:t>
      </w:r>
    </w:p>
    <w:p w14:paraId="3C1AC2B1" w14:textId="77777777" w:rsidR="00982258" w:rsidRDefault="00982258" w:rsidP="00982258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524FADCF" wp14:editId="55CBB0B2">
            <wp:extent cx="5265876" cy="96020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ensagem de sucess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E5C0" w14:textId="77777777" w:rsidR="00982258" w:rsidRPr="00982258" w:rsidRDefault="00982258" w:rsidP="00982258">
      <w:pPr>
        <w:pStyle w:val="Legenda"/>
        <w:jc w:val="center"/>
        <w:rPr>
          <w:color w:val="auto"/>
        </w:rPr>
      </w:pPr>
      <w:r w:rsidRPr="00982258">
        <w:rPr>
          <w:color w:val="auto"/>
        </w:rPr>
        <w:t xml:space="preserve">Figura </w:t>
      </w:r>
      <w:r w:rsidRPr="00982258">
        <w:rPr>
          <w:color w:val="auto"/>
        </w:rPr>
        <w:fldChar w:fldCharType="begin"/>
      </w:r>
      <w:r w:rsidRPr="00982258">
        <w:rPr>
          <w:color w:val="auto"/>
        </w:rPr>
        <w:instrText xml:space="preserve"> SEQ Figura \* ARABIC </w:instrText>
      </w:r>
      <w:r w:rsidRPr="00982258">
        <w:rPr>
          <w:color w:val="auto"/>
        </w:rPr>
        <w:fldChar w:fldCharType="separate"/>
      </w:r>
      <w:r w:rsidR="006725E5">
        <w:rPr>
          <w:noProof/>
          <w:color w:val="auto"/>
        </w:rPr>
        <w:t>17</w:t>
      </w:r>
      <w:r w:rsidRPr="00982258">
        <w:rPr>
          <w:color w:val="auto"/>
        </w:rPr>
        <w:fldChar w:fldCharType="end"/>
      </w:r>
      <w:r w:rsidRPr="00982258">
        <w:rPr>
          <w:color w:val="auto"/>
        </w:rPr>
        <w:t xml:space="preserve"> Mensagem de Sucesso</w:t>
      </w:r>
    </w:p>
    <w:p w14:paraId="0299F4B5" w14:textId="77777777" w:rsidR="00DC6F3F" w:rsidRDefault="00DC6F3F" w:rsidP="00D210FC">
      <w:pPr>
        <w:pStyle w:val="Legenda"/>
        <w:jc w:val="center"/>
        <w:rPr>
          <w:sz w:val="24"/>
          <w:szCs w:val="24"/>
        </w:rPr>
      </w:pPr>
    </w:p>
    <w:p w14:paraId="674D8431" w14:textId="77777777" w:rsidR="00924420" w:rsidRPr="00832714" w:rsidRDefault="00924420" w:rsidP="00DC6F3F">
      <w:pPr>
        <w:spacing w:line="360" w:lineRule="auto"/>
        <w:ind w:firstLine="284"/>
        <w:jc w:val="center"/>
        <w:rPr>
          <w:sz w:val="24"/>
          <w:szCs w:val="24"/>
        </w:rPr>
      </w:pPr>
    </w:p>
    <w:p w14:paraId="23D52DBD" w14:textId="77777777" w:rsidR="00832714" w:rsidRPr="006951CE" w:rsidRDefault="00832714" w:rsidP="006951CE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14" w:name="_Toc147739605"/>
      <w:r w:rsidRPr="006951CE">
        <w:rPr>
          <w:rFonts w:eastAsia="Times New Roman"/>
          <w:b/>
          <w:bCs/>
          <w:iCs/>
          <w:noProof/>
          <w:sz w:val="28"/>
          <w:szCs w:val="28"/>
        </w:rPr>
        <w:t>Históricos</w:t>
      </w:r>
      <w:bookmarkEnd w:id="14"/>
    </w:p>
    <w:p w14:paraId="44485F49" w14:textId="77777777" w:rsidR="0023262E" w:rsidRDefault="00895687" w:rsidP="00832714">
      <w:pPr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Acesse</w:t>
      </w:r>
      <w:r w:rsidRPr="00613975">
        <w:rPr>
          <w:sz w:val="24"/>
          <w:szCs w:val="24"/>
        </w:rPr>
        <w:t xml:space="preserve"> o menu</w:t>
      </w:r>
      <w:r>
        <w:rPr>
          <w:sz w:val="24"/>
          <w:szCs w:val="24"/>
        </w:rPr>
        <w:t xml:space="preserve"> Configurações Básicas – Históricos</w:t>
      </w:r>
    </w:p>
    <w:p w14:paraId="277C5321" w14:textId="77777777" w:rsidR="0023262E" w:rsidRDefault="0023262E" w:rsidP="0023262E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024675FC" wp14:editId="6428E570">
            <wp:extent cx="6120765" cy="28778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enu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EA22" w14:textId="77777777" w:rsidR="00832714" w:rsidRDefault="0023262E" w:rsidP="0023262E">
      <w:pPr>
        <w:pStyle w:val="Legenda"/>
        <w:jc w:val="center"/>
        <w:rPr>
          <w:color w:val="auto"/>
        </w:rPr>
      </w:pPr>
      <w:r w:rsidRPr="0023262E">
        <w:rPr>
          <w:color w:val="auto"/>
        </w:rPr>
        <w:t xml:space="preserve">Figura </w:t>
      </w:r>
      <w:r w:rsidRPr="0023262E">
        <w:rPr>
          <w:color w:val="auto"/>
        </w:rPr>
        <w:fldChar w:fldCharType="begin"/>
      </w:r>
      <w:r w:rsidRPr="0023262E">
        <w:rPr>
          <w:color w:val="auto"/>
        </w:rPr>
        <w:instrText xml:space="preserve"> SEQ Figura \* ARABIC </w:instrText>
      </w:r>
      <w:r w:rsidRPr="0023262E">
        <w:rPr>
          <w:color w:val="auto"/>
        </w:rPr>
        <w:fldChar w:fldCharType="separate"/>
      </w:r>
      <w:r w:rsidR="006725E5">
        <w:rPr>
          <w:noProof/>
          <w:color w:val="auto"/>
        </w:rPr>
        <w:t>18</w:t>
      </w:r>
      <w:r w:rsidRPr="0023262E">
        <w:rPr>
          <w:color w:val="auto"/>
        </w:rPr>
        <w:fldChar w:fldCharType="end"/>
      </w:r>
      <w:r w:rsidRPr="0023262E">
        <w:rPr>
          <w:color w:val="auto"/>
        </w:rPr>
        <w:t xml:space="preserve"> </w:t>
      </w:r>
      <w:r w:rsidRPr="00785DAC">
        <w:rPr>
          <w:color w:val="auto"/>
        </w:rPr>
        <w:t xml:space="preserve">Menu Configurações Básicas </w:t>
      </w:r>
      <w:r w:rsidR="00DC06C2">
        <w:rPr>
          <w:color w:val="auto"/>
        </w:rPr>
        <w:t>–</w:t>
      </w:r>
      <w:r w:rsidRPr="00785DAC">
        <w:rPr>
          <w:color w:val="auto"/>
        </w:rPr>
        <w:t xml:space="preserve"> </w:t>
      </w:r>
      <w:r>
        <w:rPr>
          <w:color w:val="auto"/>
        </w:rPr>
        <w:t>Histórico</w:t>
      </w:r>
    </w:p>
    <w:p w14:paraId="4A5C0FB0" w14:textId="77777777" w:rsidR="008451C8" w:rsidRDefault="008451C8" w:rsidP="008451C8"/>
    <w:p w14:paraId="48D2BE03" w14:textId="77777777" w:rsidR="008451C8" w:rsidRPr="008451C8" w:rsidRDefault="008451C8" w:rsidP="008451C8">
      <w:pPr>
        <w:ind w:firstLine="709"/>
      </w:pPr>
      <w:r>
        <w:t xml:space="preserve">Nesta </w:t>
      </w:r>
      <w:proofErr w:type="gramStart"/>
      <w:r>
        <w:t>tela,  o</w:t>
      </w:r>
      <w:proofErr w:type="gramEnd"/>
      <w:r>
        <w:t xml:space="preserve"> gestor irá encontrar todas os históricos cadastrados e também poderá inserir, alterar e visualizar um histórico. Para realizar a pesquisa doa históricos já cadastrados no sistema, o gestor deverá acionar o botão “Pesquisar”. Em seguida, o resultado será exibido na tele conforme mostra a figura abaixo.</w:t>
      </w:r>
    </w:p>
    <w:p w14:paraId="57D04238" w14:textId="77777777" w:rsidR="00DC06C2" w:rsidRDefault="00DC06C2" w:rsidP="00DC06C2"/>
    <w:p w14:paraId="6B8942F8" w14:textId="77777777" w:rsidR="00DC06C2" w:rsidRDefault="00DC06C2" w:rsidP="00DC06C2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0FF6EFEE" wp14:editId="0F5F39B5">
            <wp:extent cx="6120765" cy="34677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la principa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2220" w14:textId="77777777" w:rsidR="00DC06C2" w:rsidRPr="00DC06C2" w:rsidRDefault="00DC06C2" w:rsidP="00DC06C2">
      <w:pPr>
        <w:pStyle w:val="Legenda"/>
        <w:jc w:val="center"/>
        <w:rPr>
          <w:color w:val="auto"/>
        </w:rPr>
      </w:pPr>
      <w:r w:rsidRPr="00DC06C2">
        <w:rPr>
          <w:color w:val="auto"/>
        </w:rPr>
        <w:t xml:space="preserve">Figura </w:t>
      </w:r>
      <w:r w:rsidRPr="00DC06C2">
        <w:rPr>
          <w:color w:val="auto"/>
        </w:rPr>
        <w:fldChar w:fldCharType="begin"/>
      </w:r>
      <w:r w:rsidRPr="00DC06C2">
        <w:rPr>
          <w:color w:val="auto"/>
        </w:rPr>
        <w:instrText xml:space="preserve"> SEQ Figura \* ARABIC </w:instrText>
      </w:r>
      <w:r w:rsidRPr="00DC06C2">
        <w:rPr>
          <w:color w:val="auto"/>
        </w:rPr>
        <w:fldChar w:fldCharType="separate"/>
      </w:r>
      <w:r w:rsidR="006725E5">
        <w:rPr>
          <w:noProof/>
          <w:color w:val="auto"/>
        </w:rPr>
        <w:t>19</w:t>
      </w:r>
      <w:r w:rsidRPr="00DC06C2">
        <w:rPr>
          <w:color w:val="auto"/>
        </w:rPr>
        <w:fldChar w:fldCharType="end"/>
      </w:r>
      <w:r w:rsidRPr="00DC06C2">
        <w:rPr>
          <w:color w:val="auto"/>
        </w:rPr>
        <w:t xml:space="preserve"> Tela de Históricos</w:t>
      </w:r>
    </w:p>
    <w:p w14:paraId="70B8ED2E" w14:textId="77777777" w:rsidR="00832714" w:rsidRPr="00832714" w:rsidRDefault="00832714" w:rsidP="00832714">
      <w:pPr>
        <w:spacing w:line="360" w:lineRule="auto"/>
        <w:ind w:left="1080"/>
        <w:rPr>
          <w:sz w:val="24"/>
          <w:szCs w:val="24"/>
        </w:rPr>
      </w:pPr>
    </w:p>
    <w:p w14:paraId="016FE976" w14:textId="77777777" w:rsidR="00DB1176" w:rsidRDefault="00AB4656" w:rsidP="002F7A65">
      <w:pPr>
        <w:spacing w:line="360" w:lineRule="auto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Para inserir um novo histórico no sistema, o gestor deverá acionar o botão “Inserir”. </w:t>
      </w:r>
    </w:p>
    <w:p w14:paraId="3D5C0F23" w14:textId="77777777" w:rsidR="00AB4656" w:rsidRDefault="00AB4656" w:rsidP="00AB4656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533589BA" wp14:editId="47F18E85">
            <wp:extent cx="6120765" cy="26771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otão inseri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7F32" w14:textId="77777777" w:rsidR="00AB4656" w:rsidRPr="00AB4656" w:rsidRDefault="00AB4656" w:rsidP="00AB4656">
      <w:pPr>
        <w:pStyle w:val="Legenda"/>
        <w:jc w:val="center"/>
        <w:rPr>
          <w:noProof/>
          <w:color w:val="auto"/>
          <w:sz w:val="24"/>
          <w:szCs w:val="24"/>
          <w:lang w:eastAsia="pt-BR"/>
        </w:rPr>
      </w:pPr>
      <w:r w:rsidRPr="00AB4656">
        <w:rPr>
          <w:color w:val="auto"/>
        </w:rPr>
        <w:t xml:space="preserve">Figura </w:t>
      </w:r>
      <w:r w:rsidRPr="00AB4656">
        <w:rPr>
          <w:color w:val="auto"/>
        </w:rPr>
        <w:fldChar w:fldCharType="begin"/>
      </w:r>
      <w:r w:rsidRPr="00AB4656">
        <w:rPr>
          <w:color w:val="auto"/>
        </w:rPr>
        <w:instrText xml:space="preserve"> SEQ Figura \* ARABIC </w:instrText>
      </w:r>
      <w:r w:rsidRPr="00AB4656">
        <w:rPr>
          <w:color w:val="auto"/>
        </w:rPr>
        <w:fldChar w:fldCharType="separate"/>
      </w:r>
      <w:r w:rsidR="006725E5">
        <w:rPr>
          <w:noProof/>
          <w:color w:val="auto"/>
        </w:rPr>
        <w:t>20</w:t>
      </w:r>
      <w:r w:rsidRPr="00AB4656">
        <w:rPr>
          <w:color w:val="auto"/>
        </w:rPr>
        <w:fldChar w:fldCharType="end"/>
      </w:r>
      <w:r w:rsidRPr="00AB4656">
        <w:rPr>
          <w:color w:val="auto"/>
        </w:rPr>
        <w:t xml:space="preserve"> Tela de Históricos - Inserir</w:t>
      </w:r>
    </w:p>
    <w:p w14:paraId="73C5590F" w14:textId="77777777" w:rsidR="00AB4656" w:rsidRDefault="00AB4656" w:rsidP="002F7A65">
      <w:pPr>
        <w:spacing w:line="360" w:lineRule="auto"/>
        <w:rPr>
          <w:sz w:val="24"/>
          <w:szCs w:val="24"/>
        </w:rPr>
      </w:pPr>
    </w:p>
    <w:p w14:paraId="74F6819E" w14:textId="77777777" w:rsidR="00AB4656" w:rsidRDefault="00AB4656" w:rsidP="00AB4656">
      <w:pPr>
        <w:spacing w:line="360" w:lineRule="auto"/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Ao acionar o botão, o sistema irá exibir a </w:t>
      </w:r>
      <w:proofErr w:type="gramStart"/>
      <w:r>
        <w:rPr>
          <w:sz w:val="24"/>
          <w:szCs w:val="24"/>
        </w:rPr>
        <w:t>tela Inserir</w:t>
      </w:r>
      <w:proofErr w:type="gramEnd"/>
      <w:r>
        <w:rPr>
          <w:sz w:val="24"/>
          <w:szCs w:val="24"/>
        </w:rPr>
        <w:t xml:space="preserve">. Nessa tela, o gestor deverá </w:t>
      </w:r>
      <w:r w:rsidR="00EE09BC">
        <w:rPr>
          <w:sz w:val="24"/>
          <w:szCs w:val="24"/>
        </w:rPr>
        <w:t>preencher</w:t>
      </w:r>
      <w:r>
        <w:rPr>
          <w:sz w:val="24"/>
          <w:szCs w:val="24"/>
        </w:rPr>
        <w:t xml:space="preserve"> todos os campos obrigat</w:t>
      </w:r>
      <w:r w:rsidR="00EE09BC">
        <w:rPr>
          <w:sz w:val="24"/>
          <w:szCs w:val="24"/>
        </w:rPr>
        <w:t>órios corretamente e, em seguida, deverá acionar o botão “Salvar” conforme mostra a figura abaixo.</w:t>
      </w:r>
    </w:p>
    <w:p w14:paraId="2FD77D44" w14:textId="77777777" w:rsidR="00AB4656" w:rsidRDefault="00AB4656" w:rsidP="00AB4656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18F55804" wp14:editId="173E40D0">
            <wp:extent cx="6120765" cy="33921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la Inseri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5EB5" w14:textId="77777777" w:rsidR="00AB4656" w:rsidRPr="00AB4656" w:rsidRDefault="00AB4656" w:rsidP="00AB4656">
      <w:pPr>
        <w:pStyle w:val="Legenda"/>
        <w:jc w:val="center"/>
        <w:rPr>
          <w:color w:val="auto"/>
          <w:sz w:val="24"/>
          <w:szCs w:val="24"/>
        </w:rPr>
      </w:pPr>
      <w:r w:rsidRPr="00AB4656">
        <w:rPr>
          <w:color w:val="auto"/>
        </w:rPr>
        <w:t xml:space="preserve">Figura </w:t>
      </w:r>
      <w:r w:rsidRPr="00AB4656">
        <w:rPr>
          <w:color w:val="auto"/>
        </w:rPr>
        <w:fldChar w:fldCharType="begin"/>
      </w:r>
      <w:r w:rsidRPr="00AB4656">
        <w:rPr>
          <w:color w:val="auto"/>
        </w:rPr>
        <w:instrText xml:space="preserve"> SEQ Figura \* ARABIC </w:instrText>
      </w:r>
      <w:r w:rsidRPr="00AB4656">
        <w:rPr>
          <w:color w:val="auto"/>
        </w:rPr>
        <w:fldChar w:fldCharType="separate"/>
      </w:r>
      <w:r w:rsidR="006725E5">
        <w:rPr>
          <w:noProof/>
          <w:color w:val="auto"/>
        </w:rPr>
        <w:t>21</w:t>
      </w:r>
      <w:r w:rsidRPr="00AB4656">
        <w:rPr>
          <w:color w:val="auto"/>
        </w:rPr>
        <w:fldChar w:fldCharType="end"/>
      </w:r>
      <w:r w:rsidRPr="00AB4656">
        <w:rPr>
          <w:color w:val="auto"/>
        </w:rPr>
        <w:t xml:space="preserve"> Tela de Históricos - Inserir</w:t>
      </w:r>
    </w:p>
    <w:p w14:paraId="4557511F" w14:textId="77777777" w:rsidR="00AB4656" w:rsidRDefault="00AB4656" w:rsidP="002F7A65">
      <w:pPr>
        <w:spacing w:line="360" w:lineRule="auto"/>
        <w:rPr>
          <w:sz w:val="24"/>
          <w:szCs w:val="24"/>
        </w:rPr>
      </w:pPr>
    </w:p>
    <w:p w14:paraId="41CFE668" w14:textId="77777777" w:rsidR="00EE09BC" w:rsidRDefault="00EE09BC" w:rsidP="00EE09BC">
      <w:pPr>
        <w:spacing w:line="360" w:lineRule="auto"/>
        <w:ind w:left="709"/>
        <w:rPr>
          <w:sz w:val="24"/>
          <w:szCs w:val="24"/>
        </w:rPr>
      </w:pPr>
      <w:r>
        <w:rPr>
          <w:sz w:val="24"/>
          <w:szCs w:val="24"/>
        </w:rPr>
        <w:t xml:space="preserve">Ao salvar as informações </w:t>
      </w:r>
      <w:proofErr w:type="spellStart"/>
      <w:r>
        <w:rPr>
          <w:sz w:val="24"/>
          <w:szCs w:val="24"/>
        </w:rPr>
        <w:t>correntamente</w:t>
      </w:r>
      <w:proofErr w:type="spellEnd"/>
      <w:r>
        <w:rPr>
          <w:sz w:val="24"/>
          <w:szCs w:val="24"/>
        </w:rPr>
        <w:t>, o sistema irá exibir uma mensagem de sucesso na tela conforme mostra a figura abaixo.</w:t>
      </w:r>
    </w:p>
    <w:p w14:paraId="5FC6FCF2" w14:textId="77777777" w:rsidR="00EE09BC" w:rsidRDefault="00EE09BC" w:rsidP="00EE09BC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4A49173F" wp14:editId="710DA1C0">
            <wp:extent cx="5265876" cy="960203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nsagem de sucess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AF98" w14:textId="77777777" w:rsidR="00EE09BC" w:rsidRDefault="00EE09BC" w:rsidP="00EE09BC">
      <w:pPr>
        <w:pStyle w:val="Legenda"/>
        <w:jc w:val="center"/>
        <w:rPr>
          <w:color w:val="auto"/>
        </w:rPr>
      </w:pPr>
      <w:r w:rsidRPr="00EE09BC">
        <w:rPr>
          <w:color w:val="auto"/>
        </w:rPr>
        <w:t xml:space="preserve">Figura </w:t>
      </w:r>
      <w:r w:rsidRPr="00EE09BC">
        <w:rPr>
          <w:color w:val="auto"/>
        </w:rPr>
        <w:fldChar w:fldCharType="begin"/>
      </w:r>
      <w:r w:rsidRPr="00EE09BC">
        <w:rPr>
          <w:color w:val="auto"/>
        </w:rPr>
        <w:instrText xml:space="preserve"> SEQ Figura \* ARABIC </w:instrText>
      </w:r>
      <w:r w:rsidRPr="00EE09BC">
        <w:rPr>
          <w:color w:val="auto"/>
        </w:rPr>
        <w:fldChar w:fldCharType="separate"/>
      </w:r>
      <w:r w:rsidR="006725E5">
        <w:rPr>
          <w:noProof/>
          <w:color w:val="auto"/>
        </w:rPr>
        <w:t>22</w:t>
      </w:r>
      <w:r w:rsidRPr="00EE09BC">
        <w:rPr>
          <w:color w:val="auto"/>
        </w:rPr>
        <w:fldChar w:fldCharType="end"/>
      </w:r>
      <w:r w:rsidRPr="00EE09BC">
        <w:rPr>
          <w:color w:val="auto"/>
        </w:rPr>
        <w:t xml:space="preserve"> Mensagem de Sucesso</w:t>
      </w:r>
    </w:p>
    <w:p w14:paraId="667758B2" w14:textId="77777777" w:rsidR="00E46DBD" w:rsidRDefault="00E46DBD" w:rsidP="00E46DBD">
      <w:pPr>
        <w:ind w:firstLine="709"/>
      </w:pPr>
    </w:p>
    <w:p w14:paraId="0B9295E2" w14:textId="77777777" w:rsidR="00EE09BC" w:rsidRDefault="00E46DBD" w:rsidP="00E46DBD">
      <w:pPr>
        <w:ind w:firstLine="709"/>
      </w:pPr>
      <w:r>
        <w:t xml:space="preserve">Para realizar uma alteração no histórico, o gestor deverá selecionar o histórico que deseja alterar e depois deverá acionar o botão “Alterar” </w:t>
      </w:r>
      <w:r w:rsidR="003C380F">
        <w:t>conforme mostra a figura abaixo.</w:t>
      </w:r>
    </w:p>
    <w:p w14:paraId="118CC430" w14:textId="77777777" w:rsidR="00E46DBD" w:rsidRDefault="00E46DBD" w:rsidP="00E46DBD">
      <w:pPr>
        <w:ind w:firstLine="709"/>
      </w:pPr>
    </w:p>
    <w:p w14:paraId="604F2B0B" w14:textId="77777777" w:rsidR="00E46DBD" w:rsidRDefault="00E46DBD" w:rsidP="00E46DBD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33034919" wp14:editId="201811C9">
            <wp:extent cx="6120765" cy="26898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ela Altera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3B62" w14:textId="77777777" w:rsidR="00E46DBD" w:rsidRDefault="00E46DBD" w:rsidP="00E46DBD">
      <w:pPr>
        <w:pStyle w:val="Legenda"/>
        <w:jc w:val="center"/>
        <w:rPr>
          <w:color w:val="auto"/>
        </w:rPr>
      </w:pPr>
      <w:r w:rsidRPr="00E46DBD">
        <w:rPr>
          <w:color w:val="auto"/>
        </w:rPr>
        <w:t xml:space="preserve">Figura </w:t>
      </w:r>
      <w:r w:rsidRPr="00E46DBD">
        <w:rPr>
          <w:color w:val="auto"/>
        </w:rPr>
        <w:fldChar w:fldCharType="begin"/>
      </w:r>
      <w:r w:rsidRPr="00E46DBD">
        <w:rPr>
          <w:color w:val="auto"/>
        </w:rPr>
        <w:instrText xml:space="preserve"> SEQ Figura \* ARABIC </w:instrText>
      </w:r>
      <w:r w:rsidRPr="00E46DBD">
        <w:rPr>
          <w:color w:val="auto"/>
        </w:rPr>
        <w:fldChar w:fldCharType="separate"/>
      </w:r>
      <w:r w:rsidR="006725E5">
        <w:rPr>
          <w:noProof/>
          <w:color w:val="auto"/>
        </w:rPr>
        <w:t>23</w:t>
      </w:r>
      <w:r w:rsidRPr="00E46DBD">
        <w:rPr>
          <w:color w:val="auto"/>
        </w:rPr>
        <w:fldChar w:fldCharType="end"/>
      </w:r>
      <w:r w:rsidRPr="00E46DBD">
        <w:rPr>
          <w:color w:val="auto"/>
        </w:rPr>
        <w:t xml:space="preserve"> Tela de Histórico </w:t>
      </w:r>
      <w:r>
        <w:rPr>
          <w:color w:val="auto"/>
        </w:rPr>
        <w:t>–</w:t>
      </w:r>
      <w:r w:rsidRPr="00E46DBD">
        <w:rPr>
          <w:color w:val="auto"/>
        </w:rPr>
        <w:t xml:space="preserve"> Alterar</w:t>
      </w:r>
    </w:p>
    <w:p w14:paraId="4079F824" w14:textId="77777777" w:rsidR="00E46DBD" w:rsidRDefault="00E46DBD" w:rsidP="00E46DBD"/>
    <w:p w14:paraId="2231593E" w14:textId="77777777" w:rsidR="00E46DBD" w:rsidRPr="00E46DBD" w:rsidRDefault="003C380F" w:rsidP="00E46DBD">
      <w:r>
        <w:tab/>
        <w:t xml:space="preserve">Após </w:t>
      </w:r>
      <w:r w:rsidR="00C5512F">
        <w:t xml:space="preserve">acionar o botão, o sistema irá </w:t>
      </w:r>
      <w:proofErr w:type="spellStart"/>
      <w:r w:rsidR="00C5512F">
        <w:t>exirbir</w:t>
      </w:r>
      <w:proofErr w:type="spellEnd"/>
      <w:r w:rsidR="00C5512F">
        <w:t xml:space="preserve"> </w:t>
      </w:r>
      <w:r w:rsidR="00355BA3">
        <w:t>a tela de alteração. Nesta tela o gestor deverá realizar todas as alterações necessárias e em seguida deverá acionar o botão “Salvar” conforme mostra a figura abaixo.</w:t>
      </w:r>
    </w:p>
    <w:p w14:paraId="5A396308" w14:textId="77777777" w:rsidR="00355BA3" w:rsidRDefault="00E46DBD" w:rsidP="00355BA3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566F0D5B" wp14:editId="7D6044E1">
            <wp:extent cx="6120765" cy="3403600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ela Alterar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1CFE" w14:textId="77777777" w:rsidR="00EE09BC" w:rsidRDefault="00355BA3" w:rsidP="00355BA3">
      <w:pPr>
        <w:pStyle w:val="Legenda"/>
        <w:jc w:val="center"/>
        <w:rPr>
          <w:color w:val="auto"/>
        </w:rPr>
      </w:pPr>
      <w:r w:rsidRPr="00355BA3">
        <w:rPr>
          <w:color w:val="auto"/>
        </w:rPr>
        <w:t xml:space="preserve">Figura </w:t>
      </w:r>
      <w:r w:rsidRPr="00355BA3">
        <w:rPr>
          <w:color w:val="auto"/>
        </w:rPr>
        <w:fldChar w:fldCharType="begin"/>
      </w:r>
      <w:r w:rsidRPr="00355BA3">
        <w:rPr>
          <w:color w:val="auto"/>
        </w:rPr>
        <w:instrText xml:space="preserve"> SEQ Figura \* ARABIC </w:instrText>
      </w:r>
      <w:r w:rsidRPr="00355BA3">
        <w:rPr>
          <w:color w:val="auto"/>
        </w:rPr>
        <w:fldChar w:fldCharType="separate"/>
      </w:r>
      <w:r w:rsidR="006725E5">
        <w:rPr>
          <w:noProof/>
          <w:color w:val="auto"/>
        </w:rPr>
        <w:t>24</w:t>
      </w:r>
      <w:r w:rsidRPr="00355BA3">
        <w:rPr>
          <w:color w:val="auto"/>
        </w:rPr>
        <w:fldChar w:fldCharType="end"/>
      </w:r>
      <w:r w:rsidRPr="00355BA3">
        <w:rPr>
          <w:color w:val="auto"/>
        </w:rPr>
        <w:t xml:space="preserve"> Tela de Alteração</w:t>
      </w:r>
    </w:p>
    <w:p w14:paraId="1AFA3C7A" w14:textId="77777777" w:rsidR="00355BA3" w:rsidRPr="00355BA3" w:rsidRDefault="00355BA3" w:rsidP="00355BA3">
      <w:r>
        <w:lastRenderedPageBreak/>
        <w:tab/>
        <w:t xml:space="preserve">Caso as informações estejam </w:t>
      </w:r>
      <w:proofErr w:type="spellStart"/>
      <w:r>
        <w:t>correntas</w:t>
      </w:r>
      <w:proofErr w:type="spellEnd"/>
      <w:r>
        <w:t>, o sistema irá exibir uma mensagem de sucesso na tela.</w:t>
      </w:r>
    </w:p>
    <w:p w14:paraId="0CEEE5FF" w14:textId="77777777" w:rsidR="00E46DBD" w:rsidRDefault="00E46DBD" w:rsidP="00E46DBD">
      <w:pPr>
        <w:ind w:firstLine="284"/>
        <w:jc w:val="center"/>
      </w:pPr>
    </w:p>
    <w:p w14:paraId="43FA1AAA" w14:textId="77777777" w:rsidR="00E46DBD" w:rsidRDefault="00E46DBD" w:rsidP="00E46DBD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713F705C" wp14:editId="29C666BE">
            <wp:extent cx="5265876" cy="960203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nsagem de sucess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B9FB" w14:textId="77777777" w:rsidR="00E46DBD" w:rsidRDefault="00E46DBD" w:rsidP="00E46DBD">
      <w:pPr>
        <w:pStyle w:val="Legenda"/>
        <w:jc w:val="center"/>
        <w:rPr>
          <w:color w:val="auto"/>
        </w:rPr>
      </w:pPr>
      <w:r w:rsidRPr="00E46DBD">
        <w:rPr>
          <w:color w:val="auto"/>
        </w:rPr>
        <w:t xml:space="preserve">Figura </w:t>
      </w:r>
      <w:r w:rsidRPr="00E46DBD">
        <w:rPr>
          <w:color w:val="auto"/>
        </w:rPr>
        <w:fldChar w:fldCharType="begin"/>
      </w:r>
      <w:r w:rsidRPr="00E46DBD">
        <w:rPr>
          <w:color w:val="auto"/>
        </w:rPr>
        <w:instrText xml:space="preserve"> SEQ Figura \* ARABIC </w:instrText>
      </w:r>
      <w:r w:rsidRPr="00E46DBD">
        <w:rPr>
          <w:color w:val="auto"/>
        </w:rPr>
        <w:fldChar w:fldCharType="separate"/>
      </w:r>
      <w:r w:rsidR="006725E5">
        <w:rPr>
          <w:noProof/>
          <w:color w:val="auto"/>
        </w:rPr>
        <w:t>25</w:t>
      </w:r>
      <w:r w:rsidRPr="00E46DBD">
        <w:rPr>
          <w:color w:val="auto"/>
        </w:rPr>
        <w:fldChar w:fldCharType="end"/>
      </w:r>
      <w:r w:rsidRPr="00E46DBD">
        <w:rPr>
          <w:color w:val="auto"/>
        </w:rPr>
        <w:t xml:space="preserve"> mensagem de Sucesso</w:t>
      </w:r>
    </w:p>
    <w:p w14:paraId="1134C44D" w14:textId="77777777" w:rsidR="00E46DBD" w:rsidRDefault="00E46DBD" w:rsidP="00E46DBD"/>
    <w:p w14:paraId="305B8A07" w14:textId="77777777" w:rsidR="009404A4" w:rsidRDefault="005D7849" w:rsidP="005D7849">
      <w:pPr>
        <w:ind w:firstLine="709"/>
      </w:pPr>
      <w:r>
        <w:t xml:space="preserve">Para visualizar </w:t>
      </w:r>
      <w:r w:rsidR="00A04E5D">
        <w:t>os históricos já cadastrados, o usuário deverá selecionar o histórico e depois acionar o botão “Visualizar” conforme mostra a figura abaixo.</w:t>
      </w:r>
    </w:p>
    <w:p w14:paraId="42CAF008" w14:textId="77777777" w:rsidR="00A04E5D" w:rsidRDefault="00A04E5D" w:rsidP="005D7849">
      <w:pPr>
        <w:ind w:firstLine="709"/>
      </w:pPr>
    </w:p>
    <w:p w14:paraId="7E67334D" w14:textId="77777777" w:rsidR="0078671C" w:rsidRDefault="00A04E5D" w:rsidP="0078671C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3B606176" wp14:editId="7B87CEEB">
            <wp:extent cx="6120765" cy="269430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otão Visualiza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0D5A" w14:textId="77777777" w:rsidR="00A04E5D" w:rsidRDefault="0078671C" w:rsidP="0078671C">
      <w:pPr>
        <w:pStyle w:val="Legenda"/>
        <w:jc w:val="center"/>
        <w:rPr>
          <w:color w:val="auto"/>
        </w:rPr>
      </w:pPr>
      <w:r w:rsidRPr="002D2D7B">
        <w:rPr>
          <w:color w:val="auto"/>
        </w:rPr>
        <w:t xml:space="preserve">Figura </w:t>
      </w:r>
      <w:r w:rsidRPr="002D2D7B">
        <w:rPr>
          <w:color w:val="auto"/>
        </w:rPr>
        <w:fldChar w:fldCharType="begin"/>
      </w:r>
      <w:r w:rsidRPr="002D2D7B">
        <w:rPr>
          <w:color w:val="auto"/>
        </w:rPr>
        <w:instrText xml:space="preserve"> SEQ Figura \* ARABIC </w:instrText>
      </w:r>
      <w:r w:rsidRPr="002D2D7B">
        <w:rPr>
          <w:color w:val="auto"/>
        </w:rPr>
        <w:fldChar w:fldCharType="separate"/>
      </w:r>
      <w:r w:rsidR="006725E5">
        <w:rPr>
          <w:noProof/>
          <w:color w:val="auto"/>
        </w:rPr>
        <w:t>26</w:t>
      </w:r>
      <w:r w:rsidRPr="002D2D7B">
        <w:rPr>
          <w:color w:val="auto"/>
        </w:rPr>
        <w:fldChar w:fldCharType="end"/>
      </w:r>
      <w:r w:rsidRPr="002D2D7B">
        <w:rPr>
          <w:color w:val="auto"/>
        </w:rPr>
        <w:t xml:space="preserve"> Tela de Visualização</w:t>
      </w:r>
    </w:p>
    <w:p w14:paraId="1395239E" w14:textId="77777777" w:rsidR="002D2D7B" w:rsidRDefault="002D2D7B" w:rsidP="002D2D7B">
      <w:pPr>
        <w:ind w:firstLine="709"/>
      </w:pPr>
      <w:r>
        <w:t xml:space="preserve">Após acionar o botão, o sistema irá </w:t>
      </w:r>
      <w:proofErr w:type="spellStart"/>
      <w:r>
        <w:t>exirbir</w:t>
      </w:r>
      <w:proofErr w:type="spellEnd"/>
      <w:r>
        <w:t xml:space="preserve"> a tela de </w:t>
      </w:r>
      <w:r w:rsidR="00CC181D">
        <w:t>visualização</w:t>
      </w:r>
      <w:r>
        <w:t xml:space="preserve">. Nesta tela o gestor </w:t>
      </w:r>
      <w:r w:rsidR="00B011FA">
        <w:t xml:space="preserve">poderá apenas visualizar as informações do histórico. Para voltar a tela principal o gestor </w:t>
      </w:r>
      <w:r>
        <w:t>deverá acionar o botão “</w:t>
      </w:r>
      <w:r w:rsidR="00B011FA">
        <w:t>Voltar</w:t>
      </w:r>
      <w:r>
        <w:t>” conforme mostra a figura abaixo.</w:t>
      </w:r>
    </w:p>
    <w:p w14:paraId="5B8429C8" w14:textId="77777777" w:rsidR="002053D5" w:rsidRDefault="002053D5" w:rsidP="002D2D7B">
      <w:pPr>
        <w:ind w:firstLine="709"/>
      </w:pPr>
    </w:p>
    <w:p w14:paraId="7843BF23" w14:textId="77777777" w:rsidR="00A65C0E" w:rsidRDefault="00B011FA" w:rsidP="00A65C0E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41A1285" wp14:editId="1745499E">
            <wp:extent cx="6120765" cy="341439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ela de Visualizaçã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879E" w14:textId="77777777" w:rsidR="002D2D7B" w:rsidRDefault="00A65C0E" w:rsidP="00A65C0E">
      <w:pPr>
        <w:pStyle w:val="Legenda"/>
        <w:jc w:val="center"/>
        <w:rPr>
          <w:color w:val="auto"/>
        </w:rPr>
      </w:pPr>
      <w:r w:rsidRPr="005042B8">
        <w:rPr>
          <w:color w:val="auto"/>
        </w:rPr>
        <w:t xml:space="preserve">Figura </w:t>
      </w:r>
      <w:r w:rsidRPr="005042B8">
        <w:rPr>
          <w:color w:val="auto"/>
        </w:rPr>
        <w:fldChar w:fldCharType="begin"/>
      </w:r>
      <w:r w:rsidRPr="005042B8">
        <w:rPr>
          <w:color w:val="auto"/>
        </w:rPr>
        <w:instrText xml:space="preserve"> SEQ Figura \* ARABIC </w:instrText>
      </w:r>
      <w:r w:rsidRPr="005042B8">
        <w:rPr>
          <w:color w:val="auto"/>
        </w:rPr>
        <w:fldChar w:fldCharType="separate"/>
      </w:r>
      <w:r w:rsidR="006725E5">
        <w:rPr>
          <w:noProof/>
          <w:color w:val="auto"/>
        </w:rPr>
        <w:t>27</w:t>
      </w:r>
      <w:r w:rsidRPr="005042B8">
        <w:rPr>
          <w:color w:val="auto"/>
        </w:rPr>
        <w:fldChar w:fldCharType="end"/>
      </w:r>
      <w:r w:rsidRPr="005042B8">
        <w:rPr>
          <w:color w:val="auto"/>
        </w:rPr>
        <w:t xml:space="preserve"> Tela de Visualização</w:t>
      </w:r>
    </w:p>
    <w:p w14:paraId="14479370" w14:textId="77777777" w:rsidR="005042B8" w:rsidRDefault="005042B8" w:rsidP="005042B8"/>
    <w:p w14:paraId="18EFFDC4" w14:textId="77777777" w:rsidR="005042B8" w:rsidRPr="005042B8" w:rsidRDefault="005042B8" w:rsidP="005042B8"/>
    <w:p w14:paraId="49E70605" w14:textId="77777777" w:rsidR="00B47E29" w:rsidRDefault="00CC181D" w:rsidP="00B47E29">
      <w:pPr>
        <w:keepNext/>
        <w:ind w:firstLine="284"/>
      </w:pPr>
      <w:r>
        <w:tab/>
      </w:r>
      <w:r w:rsidR="00B47E29">
        <w:rPr>
          <w:noProof/>
          <w:lang w:eastAsia="pt-BR"/>
        </w:rPr>
        <w:drawing>
          <wp:inline distT="0" distB="0" distL="0" distR="0" wp14:anchorId="5825E8F2" wp14:editId="41666EBF">
            <wp:extent cx="5265876" cy="960203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nsagem de sucess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C209" w14:textId="77777777" w:rsidR="002D2D7B" w:rsidRDefault="00B47E29" w:rsidP="00B47E29">
      <w:pPr>
        <w:pStyle w:val="Legenda"/>
        <w:jc w:val="center"/>
        <w:rPr>
          <w:color w:val="auto"/>
        </w:rPr>
      </w:pPr>
      <w:r w:rsidRPr="00B47E29">
        <w:rPr>
          <w:color w:val="auto"/>
        </w:rPr>
        <w:t xml:space="preserve">Figura </w:t>
      </w:r>
      <w:r w:rsidRPr="00B47E29">
        <w:rPr>
          <w:color w:val="auto"/>
        </w:rPr>
        <w:fldChar w:fldCharType="begin"/>
      </w:r>
      <w:r w:rsidRPr="00B47E29">
        <w:rPr>
          <w:color w:val="auto"/>
        </w:rPr>
        <w:instrText xml:space="preserve"> SEQ Figura \* ARABIC </w:instrText>
      </w:r>
      <w:r w:rsidRPr="00B47E29">
        <w:rPr>
          <w:color w:val="auto"/>
        </w:rPr>
        <w:fldChar w:fldCharType="separate"/>
      </w:r>
      <w:r w:rsidR="006725E5">
        <w:rPr>
          <w:noProof/>
          <w:color w:val="auto"/>
        </w:rPr>
        <w:t>28</w:t>
      </w:r>
      <w:r w:rsidRPr="00B47E29">
        <w:rPr>
          <w:color w:val="auto"/>
        </w:rPr>
        <w:fldChar w:fldCharType="end"/>
      </w:r>
      <w:r w:rsidRPr="00B47E29">
        <w:rPr>
          <w:color w:val="auto"/>
        </w:rPr>
        <w:t xml:space="preserve"> Mensagem de Sucesso</w:t>
      </w:r>
    </w:p>
    <w:p w14:paraId="02C6B368" w14:textId="77777777" w:rsidR="009714B0" w:rsidRPr="009714B0" w:rsidRDefault="009714B0" w:rsidP="009714B0"/>
    <w:p w14:paraId="1BDD51FC" w14:textId="77777777" w:rsidR="005D7849" w:rsidRPr="00E46DBD" w:rsidRDefault="005D7849" w:rsidP="00E46DBD"/>
    <w:p w14:paraId="149EE2AE" w14:textId="77777777" w:rsidR="008451C8" w:rsidRPr="00753E0A" w:rsidRDefault="008451C8" w:rsidP="00753E0A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15" w:name="_Toc147739606"/>
      <w:r w:rsidRPr="00753E0A">
        <w:rPr>
          <w:rFonts w:eastAsia="Times New Roman"/>
          <w:b/>
          <w:bCs/>
          <w:iCs/>
          <w:noProof/>
          <w:sz w:val="28"/>
          <w:szCs w:val="28"/>
        </w:rPr>
        <w:t>Modalidade</w:t>
      </w:r>
      <w:bookmarkEnd w:id="15"/>
    </w:p>
    <w:p w14:paraId="2E6AE52F" w14:textId="77777777" w:rsidR="000B09B8" w:rsidRDefault="008A488B" w:rsidP="008A488B">
      <w:pPr>
        <w:spacing w:line="360" w:lineRule="auto"/>
        <w:ind w:left="709" w:firstLine="286"/>
        <w:rPr>
          <w:sz w:val="24"/>
          <w:szCs w:val="24"/>
        </w:rPr>
      </w:pPr>
      <w:r>
        <w:rPr>
          <w:sz w:val="24"/>
          <w:szCs w:val="24"/>
        </w:rPr>
        <w:t>Acesse</w:t>
      </w:r>
      <w:r w:rsidRPr="00613975">
        <w:rPr>
          <w:sz w:val="24"/>
          <w:szCs w:val="24"/>
        </w:rPr>
        <w:t xml:space="preserve"> o menu</w:t>
      </w:r>
      <w:r>
        <w:rPr>
          <w:sz w:val="24"/>
          <w:szCs w:val="24"/>
        </w:rPr>
        <w:t xml:space="preserve"> Configurações Básicas – Modalidade.</w:t>
      </w:r>
    </w:p>
    <w:p w14:paraId="55E709D9" w14:textId="77777777" w:rsidR="00145008" w:rsidRDefault="00145008" w:rsidP="00145008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11B35F45" wp14:editId="295A914A">
            <wp:extent cx="6120765" cy="2818765"/>
            <wp:effectExtent l="0" t="0" r="0" b="6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enu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B881" w14:textId="77777777" w:rsidR="008451C8" w:rsidRPr="00145008" w:rsidRDefault="00145008" w:rsidP="00145008">
      <w:pPr>
        <w:pStyle w:val="Legenda"/>
        <w:jc w:val="center"/>
        <w:rPr>
          <w:color w:val="auto"/>
          <w:sz w:val="24"/>
          <w:szCs w:val="24"/>
        </w:rPr>
      </w:pPr>
      <w:r w:rsidRPr="00145008">
        <w:rPr>
          <w:color w:val="auto"/>
        </w:rPr>
        <w:t xml:space="preserve">Figura </w:t>
      </w:r>
      <w:r w:rsidRPr="00145008">
        <w:rPr>
          <w:color w:val="auto"/>
        </w:rPr>
        <w:fldChar w:fldCharType="begin"/>
      </w:r>
      <w:r w:rsidRPr="00145008">
        <w:rPr>
          <w:color w:val="auto"/>
        </w:rPr>
        <w:instrText xml:space="preserve"> SEQ Figura \* ARABIC </w:instrText>
      </w:r>
      <w:r w:rsidRPr="00145008">
        <w:rPr>
          <w:color w:val="auto"/>
        </w:rPr>
        <w:fldChar w:fldCharType="separate"/>
      </w:r>
      <w:r w:rsidR="006725E5">
        <w:rPr>
          <w:noProof/>
          <w:color w:val="auto"/>
        </w:rPr>
        <w:t>29</w:t>
      </w:r>
      <w:r w:rsidRPr="00145008">
        <w:rPr>
          <w:color w:val="auto"/>
        </w:rPr>
        <w:fldChar w:fldCharType="end"/>
      </w:r>
      <w:r w:rsidRPr="00145008">
        <w:rPr>
          <w:color w:val="auto"/>
        </w:rPr>
        <w:t xml:space="preserve"> Menu Modalidade</w:t>
      </w:r>
    </w:p>
    <w:p w14:paraId="74BFEB33" w14:textId="77777777" w:rsidR="00145008" w:rsidRDefault="00145008" w:rsidP="002F7A65">
      <w:pPr>
        <w:spacing w:line="360" w:lineRule="auto"/>
        <w:rPr>
          <w:sz w:val="24"/>
          <w:szCs w:val="24"/>
        </w:rPr>
      </w:pPr>
    </w:p>
    <w:p w14:paraId="01AF0887" w14:textId="77777777" w:rsidR="00D20AC7" w:rsidRDefault="002153F2" w:rsidP="002153F2">
      <w:pPr>
        <w:spacing w:line="360" w:lineRule="auto"/>
        <w:ind w:left="709" w:firstLine="709"/>
      </w:pPr>
      <w:r>
        <w:t xml:space="preserve">Nesta </w:t>
      </w:r>
      <w:proofErr w:type="gramStart"/>
      <w:r>
        <w:t>tela,  o</w:t>
      </w:r>
      <w:proofErr w:type="gramEnd"/>
      <w:r>
        <w:t xml:space="preserve"> gestor irá encontrar todas as modalidades </w:t>
      </w:r>
      <w:r w:rsidR="007068B9">
        <w:t>cadastrados,</w:t>
      </w:r>
      <w:r>
        <w:t xml:space="preserve"> também poderá inserir, alterar, visualizar e excluir uma modalidade. Para realizar a pesquisa das modalidades já cadastrados no sistema, o gestor deverá acionar o botão “Pesquisar”. Em seguida, o resultado será </w:t>
      </w:r>
      <w:r w:rsidR="0028302F">
        <w:t>exibido na tela</w:t>
      </w:r>
      <w:r w:rsidR="00D20AC7">
        <w:t>.</w:t>
      </w:r>
    </w:p>
    <w:p w14:paraId="32E6E668" w14:textId="77777777" w:rsidR="002153F2" w:rsidRDefault="00D20AC7" w:rsidP="002153F2">
      <w:pPr>
        <w:spacing w:line="360" w:lineRule="auto"/>
        <w:ind w:left="709" w:firstLine="709"/>
      </w:pPr>
      <w:r>
        <w:t>Após o resultado aparecer na tela, o gestor poderá alterar as informações da modalidade já cadastradas no sistema. Para alterar essas informações, o gestor deverá acionar o botão “Alterar”</w:t>
      </w:r>
      <w:r w:rsidR="002153F2">
        <w:t xml:space="preserve"> conforme mostra a figura abaixo</w:t>
      </w:r>
      <w:r w:rsidR="007068B9">
        <w:t>.</w:t>
      </w:r>
    </w:p>
    <w:p w14:paraId="5F21E292" w14:textId="77777777" w:rsidR="007068B9" w:rsidRDefault="0028302F" w:rsidP="007068B9">
      <w:pPr>
        <w:keepNext/>
        <w:spacing w:line="360" w:lineRule="auto"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128498B4" wp14:editId="03E2FC8C">
            <wp:extent cx="6120765" cy="25488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ela de Pesquis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F420" w14:textId="77777777" w:rsidR="007068B9" w:rsidRDefault="007068B9" w:rsidP="007068B9">
      <w:pPr>
        <w:pStyle w:val="Legenda"/>
        <w:jc w:val="center"/>
        <w:rPr>
          <w:color w:val="auto"/>
        </w:rPr>
      </w:pPr>
      <w:r w:rsidRPr="00257B2D">
        <w:rPr>
          <w:color w:val="auto"/>
        </w:rPr>
        <w:t xml:space="preserve">Figura </w:t>
      </w:r>
      <w:r w:rsidRPr="00257B2D">
        <w:rPr>
          <w:color w:val="auto"/>
        </w:rPr>
        <w:fldChar w:fldCharType="begin"/>
      </w:r>
      <w:r w:rsidRPr="00257B2D">
        <w:rPr>
          <w:color w:val="auto"/>
        </w:rPr>
        <w:instrText xml:space="preserve"> SEQ Figura \* ARABIC </w:instrText>
      </w:r>
      <w:r w:rsidRPr="00257B2D">
        <w:rPr>
          <w:color w:val="auto"/>
        </w:rPr>
        <w:fldChar w:fldCharType="separate"/>
      </w:r>
      <w:r w:rsidR="006725E5">
        <w:rPr>
          <w:noProof/>
          <w:color w:val="auto"/>
        </w:rPr>
        <w:t>30</w:t>
      </w:r>
      <w:r w:rsidRPr="00257B2D">
        <w:rPr>
          <w:color w:val="auto"/>
        </w:rPr>
        <w:fldChar w:fldCharType="end"/>
      </w:r>
      <w:r w:rsidRPr="00257B2D">
        <w:rPr>
          <w:color w:val="auto"/>
        </w:rPr>
        <w:t xml:space="preserve"> Tela Modalidade</w:t>
      </w:r>
    </w:p>
    <w:p w14:paraId="768B377A" w14:textId="77777777" w:rsidR="003E46D0" w:rsidRDefault="003E46D0" w:rsidP="003E46D0"/>
    <w:p w14:paraId="55DC4AF1" w14:textId="77777777" w:rsidR="003E46D0" w:rsidRDefault="00F97537" w:rsidP="003E46D0">
      <w:r>
        <w:tab/>
      </w:r>
      <w:r w:rsidR="004C2D22">
        <w:t>Ao acionar o botão, o sistema irá exibir a tela de alteração. Nesta tela o gestor dever</w:t>
      </w:r>
      <w:r w:rsidR="00DA506E">
        <w:t xml:space="preserve">á realizar todas as alterações </w:t>
      </w:r>
      <w:proofErr w:type="spellStart"/>
      <w:r w:rsidR="00DA506E">
        <w:t>necessácias</w:t>
      </w:r>
      <w:proofErr w:type="spellEnd"/>
      <w:r w:rsidR="00E80D7E">
        <w:t xml:space="preserve"> e em seguida deverá acionar o botão “Salvar”. Caso queria </w:t>
      </w:r>
      <w:proofErr w:type="spellStart"/>
      <w:r w:rsidR="00E80D7E">
        <w:t>imprimiar</w:t>
      </w:r>
      <w:proofErr w:type="spellEnd"/>
      <w:r w:rsidR="00E80D7E">
        <w:t xml:space="preserve"> as informações, o botão “Imprimir” deverá ser acionado. </w:t>
      </w:r>
    </w:p>
    <w:p w14:paraId="7F33D0B2" w14:textId="77777777" w:rsidR="00E80D7E" w:rsidRDefault="00E80D7E" w:rsidP="00E80D7E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5FF4174" wp14:editId="1C7EDAA1">
            <wp:extent cx="6120765" cy="30543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ela de Alteraçã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3202" w14:textId="77777777" w:rsidR="00E80D7E" w:rsidRDefault="00E80D7E" w:rsidP="00E80D7E">
      <w:pPr>
        <w:pStyle w:val="Legenda"/>
        <w:jc w:val="center"/>
        <w:rPr>
          <w:color w:val="auto"/>
        </w:rPr>
      </w:pPr>
      <w:r w:rsidRPr="00E80D7E">
        <w:rPr>
          <w:color w:val="auto"/>
        </w:rPr>
        <w:t xml:space="preserve">Figura </w:t>
      </w:r>
      <w:r w:rsidRPr="00E80D7E">
        <w:rPr>
          <w:color w:val="auto"/>
        </w:rPr>
        <w:fldChar w:fldCharType="begin"/>
      </w:r>
      <w:r w:rsidRPr="00E80D7E">
        <w:rPr>
          <w:color w:val="auto"/>
        </w:rPr>
        <w:instrText xml:space="preserve"> SEQ Figura \* ARABIC </w:instrText>
      </w:r>
      <w:r w:rsidRPr="00E80D7E">
        <w:rPr>
          <w:color w:val="auto"/>
        </w:rPr>
        <w:fldChar w:fldCharType="separate"/>
      </w:r>
      <w:r w:rsidR="006725E5">
        <w:rPr>
          <w:noProof/>
          <w:color w:val="auto"/>
        </w:rPr>
        <w:t>31</w:t>
      </w:r>
      <w:r w:rsidRPr="00E80D7E">
        <w:rPr>
          <w:color w:val="auto"/>
        </w:rPr>
        <w:fldChar w:fldCharType="end"/>
      </w:r>
      <w:r w:rsidRPr="00E80D7E">
        <w:rPr>
          <w:color w:val="auto"/>
        </w:rPr>
        <w:t xml:space="preserve"> Tela Modalidade </w:t>
      </w:r>
      <w:r>
        <w:rPr>
          <w:color w:val="auto"/>
        </w:rPr>
        <w:t>–</w:t>
      </w:r>
      <w:r w:rsidRPr="00E80D7E">
        <w:rPr>
          <w:color w:val="auto"/>
        </w:rPr>
        <w:t xml:space="preserve"> Alteração</w:t>
      </w:r>
    </w:p>
    <w:p w14:paraId="2ABD1539" w14:textId="77777777" w:rsidR="00E80D7E" w:rsidRDefault="00172A6A" w:rsidP="00172A6A">
      <w:pPr>
        <w:ind w:firstLine="709"/>
      </w:pPr>
      <w:r>
        <w:t xml:space="preserve">Caso as informações estejam todas </w:t>
      </w:r>
      <w:proofErr w:type="spellStart"/>
      <w:r>
        <w:t>correnta</w:t>
      </w:r>
      <w:proofErr w:type="spellEnd"/>
      <w:r>
        <w:t>, o sistema irá exibir uma mensagem de sucesso na tela conforme mostra a figura abaixo.</w:t>
      </w:r>
    </w:p>
    <w:p w14:paraId="32E402C7" w14:textId="77777777" w:rsidR="00172A6A" w:rsidRDefault="00172A6A" w:rsidP="00172A6A">
      <w:pPr>
        <w:ind w:firstLine="709"/>
      </w:pPr>
    </w:p>
    <w:p w14:paraId="704B5951" w14:textId="77777777" w:rsidR="00172A6A" w:rsidRDefault="00172A6A" w:rsidP="00172A6A">
      <w:pPr>
        <w:keepNext/>
        <w:ind w:firstLine="709"/>
        <w:jc w:val="center"/>
      </w:pPr>
      <w:r>
        <w:rPr>
          <w:noProof/>
          <w:lang w:eastAsia="pt-BR"/>
        </w:rPr>
        <w:drawing>
          <wp:inline distT="0" distB="0" distL="0" distR="0" wp14:anchorId="49962403" wp14:editId="1FF0528B">
            <wp:extent cx="5265876" cy="96020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ensagem de sucess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6E24" w14:textId="77777777" w:rsidR="00172A6A" w:rsidRDefault="00172A6A" w:rsidP="00172A6A">
      <w:pPr>
        <w:pStyle w:val="Legenda"/>
        <w:jc w:val="center"/>
        <w:rPr>
          <w:color w:val="auto"/>
        </w:rPr>
      </w:pPr>
      <w:r w:rsidRPr="006F12D7">
        <w:rPr>
          <w:color w:val="auto"/>
        </w:rPr>
        <w:t xml:space="preserve">Figura </w:t>
      </w:r>
      <w:r w:rsidRPr="006F12D7">
        <w:rPr>
          <w:color w:val="auto"/>
        </w:rPr>
        <w:fldChar w:fldCharType="begin"/>
      </w:r>
      <w:r w:rsidRPr="006F12D7">
        <w:rPr>
          <w:color w:val="auto"/>
        </w:rPr>
        <w:instrText xml:space="preserve"> SEQ Figura \* ARABIC </w:instrText>
      </w:r>
      <w:r w:rsidRPr="006F12D7">
        <w:rPr>
          <w:color w:val="auto"/>
        </w:rPr>
        <w:fldChar w:fldCharType="separate"/>
      </w:r>
      <w:r w:rsidR="006725E5">
        <w:rPr>
          <w:noProof/>
          <w:color w:val="auto"/>
        </w:rPr>
        <w:t>32</w:t>
      </w:r>
      <w:r w:rsidRPr="006F12D7">
        <w:rPr>
          <w:color w:val="auto"/>
        </w:rPr>
        <w:fldChar w:fldCharType="end"/>
      </w:r>
      <w:r w:rsidRPr="006F12D7">
        <w:rPr>
          <w:color w:val="auto"/>
        </w:rPr>
        <w:t xml:space="preserve"> Mensagem de Sucesso</w:t>
      </w:r>
    </w:p>
    <w:p w14:paraId="5FC41C57" w14:textId="77777777" w:rsidR="00AD38E4" w:rsidRDefault="00AD38E4" w:rsidP="00AD38E4"/>
    <w:p w14:paraId="01801777" w14:textId="77777777" w:rsidR="0025388C" w:rsidRDefault="00E063C4" w:rsidP="0025388C">
      <w:r>
        <w:tab/>
      </w:r>
      <w:r w:rsidR="0025388C">
        <w:t>Para visualizar as modalidades já cadastradas no sistema, o gestor deverá acionar o botão “Pesquisar</w:t>
      </w:r>
      <w:proofErr w:type="gramStart"/>
      <w:r w:rsidR="0025388C">
        <w:t>”,  deverá</w:t>
      </w:r>
      <w:proofErr w:type="gramEnd"/>
      <w:r w:rsidR="0025388C">
        <w:t xml:space="preserve"> selecionar a modalidade desejada, em seguida, deverá acionar o botão ”Visualizar” conforme mostra a figura abaixo.</w:t>
      </w:r>
    </w:p>
    <w:p w14:paraId="2A10EC40" w14:textId="77777777" w:rsidR="0025388C" w:rsidRDefault="0025388C" w:rsidP="0025388C">
      <w:pPr>
        <w:keepNext/>
        <w:ind w:firstLine="284"/>
      </w:pPr>
      <w:r>
        <w:rPr>
          <w:noProof/>
          <w:lang w:eastAsia="pt-BR"/>
        </w:rPr>
        <w:drawing>
          <wp:inline distT="0" distB="0" distL="0" distR="0" wp14:anchorId="619B74F6" wp14:editId="23E2F2BC">
            <wp:extent cx="6120765" cy="2548890"/>
            <wp:effectExtent l="0" t="0" r="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ela de Pesquis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9AF" w14:textId="77777777" w:rsidR="0025388C" w:rsidRDefault="0025388C" w:rsidP="0025388C">
      <w:pPr>
        <w:pStyle w:val="Legenda"/>
        <w:jc w:val="center"/>
        <w:rPr>
          <w:color w:val="auto"/>
        </w:rPr>
      </w:pPr>
      <w:r w:rsidRPr="0025388C">
        <w:rPr>
          <w:color w:val="auto"/>
        </w:rPr>
        <w:t xml:space="preserve">Figura </w:t>
      </w:r>
      <w:r w:rsidRPr="0025388C">
        <w:rPr>
          <w:color w:val="auto"/>
        </w:rPr>
        <w:fldChar w:fldCharType="begin"/>
      </w:r>
      <w:r w:rsidRPr="0025388C">
        <w:rPr>
          <w:color w:val="auto"/>
        </w:rPr>
        <w:instrText xml:space="preserve"> SEQ Figura \* ARABIC </w:instrText>
      </w:r>
      <w:r w:rsidRPr="0025388C">
        <w:rPr>
          <w:color w:val="auto"/>
        </w:rPr>
        <w:fldChar w:fldCharType="separate"/>
      </w:r>
      <w:r w:rsidR="006725E5">
        <w:rPr>
          <w:noProof/>
          <w:color w:val="auto"/>
        </w:rPr>
        <w:t>33</w:t>
      </w:r>
      <w:r w:rsidRPr="0025388C">
        <w:rPr>
          <w:color w:val="auto"/>
        </w:rPr>
        <w:fldChar w:fldCharType="end"/>
      </w:r>
      <w:r w:rsidRPr="0025388C">
        <w:rPr>
          <w:color w:val="auto"/>
        </w:rPr>
        <w:t xml:space="preserve"> Tela Modalidades</w:t>
      </w:r>
    </w:p>
    <w:p w14:paraId="5D9A2A06" w14:textId="77777777" w:rsidR="00CB7E19" w:rsidRDefault="00CB7E19" w:rsidP="00CB7E19"/>
    <w:p w14:paraId="7E4B096F" w14:textId="77777777" w:rsidR="00CB7E19" w:rsidRDefault="00CB7E19" w:rsidP="00CB7E19">
      <w:pPr>
        <w:ind w:firstLine="284"/>
      </w:pPr>
      <w:r>
        <w:t>Ao acionar o botão, o sistema irá exibir a tela de visualização da modalidade. Nesta tela, o gestor poderá visualizar e imprimir as informações da modalidade.</w:t>
      </w:r>
    </w:p>
    <w:p w14:paraId="1FB5DEB0" w14:textId="77777777" w:rsidR="00CB7E19" w:rsidRDefault="00CB7E19" w:rsidP="00CB7E19">
      <w:pPr>
        <w:keepNext/>
        <w:ind w:firstLine="284"/>
      </w:pPr>
      <w: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5486E951" wp14:editId="56B1AC27">
            <wp:extent cx="6120765" cy="31597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ela de Visualizaçã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C70D" w14:textId="77777777" w:rsidR="00CB7E19" w:rsidRDefault="00CB7E19" w:rsidP="00CB7E19">
      <w:pPr>
        <w:pStyle w:val="Legenda"/>
        <w:jc w:val="center"/>
        <w:rPr>
          <w:noProof/>
          <w:color w:val="auto"/>
        </w:rPr>
      </w:pPr>
      <w:r w:rsidRPr="00CB7E19">
        <w:rPr>
          <w:color w:val="auto"/>
        </w:rPr>
        <w:t xml:space="preserve">Figura </w:t>
      </w:r>
      <w:r w:rsidRPr="00CB7E19">
        <w:rPr>
          <w:color w:val="auto"/>
        </w:rPr>
        <w:fldChar w:fldCharType="begin"/>
      </w:r>
      <w:r w:rsidRPr="00CB7E19">
        <w:rPr>
          <w:color w:val="auto"/>
        </w:rPr>
        <w:instrText xml:space="preserve"> SEQ Figura \* ARABIC </w:instrText>
      </w:r>
      <w:r w:rsidRPr="00CB7E19">
        <w:rPr>
          <w:color w:val="auto"/>
        </w:rPr>
        <w:fldChar w:fldCharType="separate"/>
      </w:r>
      <w:r w:rsidR="006725E5">
        <w:rPr>
          <w:noProof/>
          <w:color w:val="auto"/>
        </w:rPr>
        <w:t>34</w:t>
      </w:r>
      <w:r w:rsidRPr="00CB7E19">
        <w:rPr>
          <w:color w:val="auto"/>
        </w:rPr>
        <w:fldChar w:fldCharType="end"/>
      </w:r>
      <w:r w:rsidRPr="00CB7E19">
        <w:rPr>
          <w:color w:val="auto"/>
        </w:rPr>
        <w:t xml:space="preserve"> Tela de Visualização</w:t>
      </w:r>
      <w:r w:rsidRPr="00CB7E19">
        <w:rPr>
          <w:noProof/>
          <w:color w:val="auto"/>
        </w:rPr>
        <w:t xml:space="preserve"> da Modalidade</w:t>
      </w:r>
    </w:p>
    <w:p w14:paraId="13DD11A5" w14:textId="77777777" w:rsidR="00CB7E19" w:rsidRPr="00CB7E19" w:rsidRDefault="00CB7E19" w:rsidP="00CB7E19"/>
    <w:p w14:paraId="22FAAB34" w14:textId="77777777" w:rsidR="00145008" w:rsidRDefault="001C68E9" w:rsidP="0025388C">
      <w:pPr>
        <w:ind w:firstLine="284"/>
      </w:pPr>
      <w:r>
        <w:t xml:space="preserve">Na exclusão de uma modalidade, o gestor deverá selecionar </w:t>
      </w:r>
      <w:proofErr w:type="gramStart"/>
      <w:r>
        <w:t>o modalidade</w:t>
      </w:r>
      <w:proofErr w:type="gramEnd"/>
      <w:r>
        <w:t xml:space="preserve"> e deverá acionar o botão “Excluir”. Ao acionar o botão, o sistema irá exibir a tela de exclusão. </w:t>
      </w:r>
    </w:p>
    <w:p w14:paraId="0586AF94" w14:textId="77777777" w:rsidR="001C68E9" w:rsidRDefault="001C68E9" w:rsidP="0025388C">
      <w:pPr>
        <w:ind w:firstLine="284"/>
      </w:pPr>
      <w:proofErr w:type="spellStart"/>
      <w:r>
        <w:t>Nestá</w:t>
      </w:r>
      <w:proofErr w:type="spellEnd"/>
      <w:r>
        <w:t xml:space="preserve"> tela o gestor deverá confirmar a exclusão acionando o botão “Excluir” conforme mostra a figura abaixo.</w:t>
      </w:r>
    </w:p>
    <w:p w14:paraId="1B0A7166" w14:textId="77777777" w:rsidR="001C68E9" w:rsidRDefault="001C68E9" w:rsidP="0025388C">
      <w:pPr>
        <w:ind w:firstLine="284"/>
      </w:pPr>
    </w:p>
    <w:p w14:paraId="7AAD051B" w14:textId="77777777" w:rsidR="001C68E9" w:rsidRDefault="001C68E9" w:rsidP="001C68E9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79264B4D" wp14:editId="4D23C1D5">
            <wp:extent cx="6120765" cy="280225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ela de Exclusã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DFB5" w14:textId="77777777" w:rsidR="001C68E9" w:rsidRDefault="001C68E9" w:rsidP="001C68E9">
      <w:pPr>
        <w:pStyle w:val="Legenda"/>
        <w:jc w:val="center"/>
        <w:rPr>
          <w:color w:val="auto"/>
        </w:rPr>
      </w:pPr>
      <w:r w:rsidRPr="001C68E9">
        <w:rPr>
          <w:color w:val="auto"/>
        </w:rPr>
        <w:t xml:space="preserve">Figura </w:t>
      </w:r>
      <w:r w:rsidRPr="001C68E9">
        <w:rPr>
          <w:color w:val="auto"/>
        </w:rPr>
        <w:fldChar w:fldCharType="begin"/>
      </w:r>
      <w:r w:rsidRPr="001C68E9">
        <w:rPr>
          <w:color w:val="auto"/>
        </w:rPr>
        <w:instrText xml:space="preserve"> SEQ Figura \* ARABIC </w:instrText>
      </w:r>
      <w:r w:rsidRPr="001C68E9">
        <w:rPr>
          <w:color w:val="auto"/>
        </w:rPr>
        <w:fldChar w:fldCharType="separate"/>
      </w:r>
      <w:r w:rsidR="006725E5">
        <w:rPr>
          <w:noProof/>
          <w:color w:val="auto"/>
        </w:rPr>
        <w:t>35</w:t>
      </w:r>
      <w:r w:rsidRPr="001C68E9">
        <w:rPr>
          <w:color w:val="auto"/>
        </w:rPr>
        <w:fldChar w:fldCharType="end"/>
      </w:r>
      <w:r w:rsidRPr="001C68E9">
        <w:rPr>
          <w:color w:val="auto"/>
        </w:rPr>
        <w:t xml:space="preserve"> Tela de Exclusão da Modalidade</w:t>
      </w:r>
    </w:p>
    <w:p w14:paraId="41F8092E" w14:textId="77777777" w:rsidR="001C68E9" w:rsidRDefault="001C68E9" w:rsidP="001C68E9"/>
    <w:p w14:paraId="63850F29" w14:textId="77777777" w:rsidR="001C68E9" w:rsidRDefault="001C68E9" w:rsidP="001C68E9">
      <w:r>
        <w:tab/>
        <w:t xml:space="preserve">Caso exista contas associadas a modalidade, o sistema não permitirá a exclusão dessa modalidade. Sendo assim, o gestor deverá </w:t>
      </w:r>
      <w:r w:rsidR="00A925F4">
        <w:t>desassociar as contas dessa modalidade e em seguida deverá repetir o procedimento da exclusão novamente.</w:t>
      </w:r>
    </w:p>
    <w:p w14:paraId="02A395DA" w14:textId="77777777" w:rsidR="00A925F4" w:rsidRDefault="00A925F4" w:rsidP="001C68E9"/>
    <w:p w14:paraId="58B88CA2" w14:textId="77777777" w:rsidR="001C68E9" w:rsidRPr="001C68E9" w:rsidRDefault="001C68E9" w:rsidP="001C68E9"/>
    <w:p w14:paraId="3AF804C9" w14:textId="77777777" w:rsidR="0025388C" w:rsidRPr="0025388C" w:rsidRDefault="0025388C" w:rsidP="0025388C"/>
    <w:p w14:paraId="57DC6D02" w14:textId="77777777" w:rsidR="00832714" w:rsidRPr="00753E0A" w:rsidRDefault="00832714" w:rsidP="00753E0A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16" w:name="_Toc147739607"/>
      <w:r w:rsidRPr="00753E0A">
        <w:rPr>
          <w:rFonts w:eastAsia="Times New Roman"/>
          <w:b/>
          <w:bCs/>
          <w:iCs/>
          <w:noProof/>
          <w:sz w:val="28"/>
          <w:szCs w:val="28"/>
        </w:rPr>
        <w:t>Eventos Automáticos</w:t>
      </w:r>
      <w:bookmarkEnd w:id="16"/>
    </w:p>
    <w:p w14:paraId="3E4EC556" w14:textId="77777777" w:rsidR="00832714" w:rsidRDefault="008A488B" w:rsidP="00832714">
      <w:pPr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Acesse</w:t>
      </w:r>
      <w:r w:rsidRPr="00613975">
        <w:rPr>
          <w:sz w:val="24"/>
          <w:szCs w:val="24"/>
        </w:rPr>
        <w:t xml:space="preserve"> o menu</w:t>
      </w:r>
      <w:r>
        <w:rPr>
          <w:sz w:val="24"/>
          <w:szCs w:val="24"/>
        </w:rPr>
        <w:t xml:space="preserve"> Configurações Básicas – Eventos Automáticos.</w:t>
      </w:r>
    </w:p>
    <w:p w14:paraId="6EF54563" w14:textId="77777777" w:rsidR="00145008" w:rsidRDefault="00145008" w:rsidP="00145008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6FCFE1C4" wp14:editId="151510CB">
            <wp:extent cx="6120765" cy="282067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enu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DC4D" w14:textId="77777777" w:rsidR="00145008" w:rsidRDefault="00145008" w:rsidP="00145008">
      <w:pPr>
        <w:pStyle w:val="Legenda"/>
        <w:jc w:val="center"/>
        <w:rPr>
          <w:color w:val="auto"/>
        </w:rPr>
      </w:pPr>
      <w:r w:rsidRPr="00710991">
        <w:rPr>
          <w:color w:val="auto"/>
        </w:rPr>
        <w:t xml:space="preserve">Figura </w:t>
      </w:r>
      <w:r w:rsidRPr="00710991">
        <w:rPr>
          <w:color w:val="auto"/>
        </w:rPr>
        <w:fldChar w:fldCharType="begin"/>
      </w:r>
      <w:r w:rsidRPr="00710991">
        <w:rPr>
          <w:color w:val="auto"/>
        </w:rPr>
        <w:instrText xml:space="preserve"> SEQ Figura \* ARABIC </w:instrText>
      </w:r>
      <w:r w:rsidRPr="00710991">
        <w:rPr>
          <w:color w:val="auto"/>
        </w:rPr>
        <w:fldChar w:fldCharType="separate"/>
      </w:r>
      <w:r w:rsidR="006725E5">
        <w:rPr>
          <w:noProof/>
          <w:color w:val="auto"/>
        </w:rPr>
        <w:t>36</w:t>
      </w:r>
      <w:r w:rsidRPr="00710991">
        <w:rPr>
          <w:color w:val="auto"/>
        </w:rPr>
        <w:fldChar w:fldCharType="end"/>
      </w:r>
      <w:r w:rsidRPr="00710991">
        <w:rPr>
          <w:color w:val="auto"/>
        </w:rPr>
        <w:t xml:space="preserve"> Menu Eventos Automáticos</w:t>
      </w:r>
    </w:p>
    <w:p w14:paraId="41D76132" w14:textId="77777777" w:rsidR="003935F4" w:rsidRDefault="008C0365" w:rsidP="00710991">
      <w:r>
        <w:tab/>
        <w:t>Ao selecionar o menu, o sistema irá exibir a tela de eventos autom</w:t>
      </w:r>
      <w:r w:rsidR="003935F4">
        <w:t>áticos. Nesta tela, o gestor poderá visualizar e alterar os eventos automáticos.</w:t>
      </w:r>
    </w:p>
    <w:p w14:paraId="7EB8923A" w14:textId="77777777" w:rsidR="00710991" w:rsidRDefault="003935F4" w:rsidP="00710991">
      <w:r>
        <w:tab/>
        <w:t>Para visualizar ou alterar um evento, o gestor deverá acionar o botão “Pesquisar</w:t>
      </w:r>
      <w:proofErr w:type="gramStart"/>
      <w:r>
        <w:t xml:space="preserve">”, </w:t>
      </w:r>
      <w:r w:rsidR="008C0365">
        <w:t xml:space="preserve"> </w:t>
      </w:r>
      <w:r>
        <w:t>deverá</w:t>
      </w:r>
      <w:proofErr w:type="gramEnd"/>
      <w:r>
        <w:t xml:space="preserve"> selecionar o evento automático desejado e em seguida, deverá acionar o botão “Visualizar” ou “Alterar” conforme mostra a figura abaixo.</w:t>
      </w:r>
    </w:p>
    <w:p w14:paraId="09CEBDD3" w14:textId="77777777" w:rsidR="00A72A63" w:rsidRDefault="00A72A63" w:rsidP="00710991"/>
    <w:p w14:paraId="5B54F9C7" w14:textId="77777777" w:rsidR="00A4338E" w:rsidRDefault="003A2E57" w:rsidP="00A4338E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6432077F" wp14:editId="6E56857A">
            <wp:extent cx="6120765" cy="32854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ela principal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34FC" w14:textId="77777777" w:rsidR="003A2E57" w:rsidRDefault="00A4338E" w:rsidP="00A4338E">
      <w:pPr>
        <w:pStyle w:val="Legenda"/>
        <w:jc w:val="center"/>
        <w:rPr>
          <w:color w:val="auto"/>
        </w:rPr>
      </w:pPr>
      <w:r w:rsidRPr="00A4338E">
        <w:rPr>
          <w:color w:val="auto"/>
        </w:rPr>
        <w:t xml:space="preserve">Figura </w:t>
      </w:r>
      <w:r w:rsidRPr="00A4338E">
        <w:rPr>
          <w:color w:val="auto"/>
        </w:rPr>
        <w:fldChar w:fldCharType="begin"/>
      </w:r>
      <w:r w:rsidRPr="00A4338E">
        <w:rPr>
          <w:color w:val="auto"/>
        </w:rPr>
        <w:instrText xml:space="preserve"> SEQ Figura \* ARABIC </w:instrText>
      </w:r>
      <w:r w:rsidRPr="00A4338E">
        <w:rPr>
          <w:color w:val="auto"/>
        </w:rPr>
        <w:fldChar w:fldCharType="separate"/>
      </w:r>
      <w:r w:rsidR="006725E5">
        <w:rPr>
          <w:noProof/>
          <w:color w:val="auto"/>
        </w:rPr>
        <w:t>37</w:t>
      </w:r>
      <w:r w:rsidRPr="00A4338E">
        <w:rPr>
          <w:color w:val="auto"/>
        </w:rPr>
        <w:fldChar w:fldCharType="end"/>
      </w:r>
      <w:r w:rsidRPr="00A4338E">
        <w:rPr>
          <w:color w:val="auto"/>
        </w:rPr>
        <w:t xml:space="preserve"> Tela de Eventos Automáticos</w:t>
      </w:r>
    </w:p>
    <w:p w14:paraId="0AA0A4C1" w14:textId="77777777" w:rsidR="00A4338E" w:rsidRDefault="00566A03" w:rsidP="00566A03">
      <w:pPr>
        <w:ind w:firstLine="709"/>
      </w:pPr>
      <w:r>
        <w:t xml:space="preserve">Para </w:t>
      </w:r>
      <w:r w:rsidR="000F2D61">
        <w:t xml:space="preserve">a visualizar </w:t>
      </w:r>
      <w:proofErr w:type="gramStart"/>
      <w:r w:rsidR="000F2D61">
        <w:t>um eventos</w:t>
      </w:r>
      <w:proofErr w:type="gramEnd"/>
      <w:r w:rsidR="000F2D61">
        <w:t xml:space="preserve"> automático, o gestor devera acionar o botão “Visualizar”. Ao acionar o botão, o sistema irá exibir a tela de visualização. Nesta tela o usuário poderá apenas </w:t>
      </w:r>
      <w:proofErr w:type="spellStart"/>
      <w:r w:rsidR="000F2D61">
        <w:t>visualuizar</w:t>
      </w:r>
      <w:proofErr w:type="spellEnd"/>
      <w:r w:rsidR="000F2D61">
        <w:t xml:space="preserve"> as informações do evento automático. Para voltar a tela principal, o botão “Voltar” deverá ser acionado conforme mostra a figura abaixo.</w:t>
      </w:r>
    </w:p>
    <w:p w14:paraId="4FDD4798" w14:textId="77777777" w:rsidR="000F2D61" w:rsidRDefault="000F2D61" w:rsidP="000F2D61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84B7A35" wp14:editId="529BF17C">
            <wp:extent cx="6120765" cy="2567940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ela visualiza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76FF" w14:textId="77777777" w:rsidR="000F2D61" w:rsidRDefault="000F2D61" w:rsidP="000F2D61">
      <w:pPr>
        <w:pStyle w:val="Legenda"/>
        <w:jc w:val="center"/>
      </w:pPr>
      <w:r>
        <w:t xml:space="preserve">Figura </w:t>
      </w:r>
      <w:r w:rsidR="00CA4CF8">
        <w:rPr>
          <w:noProof/>
        </w:rPr>
        <w:fldChar w:fldCharType="begin"/>
      </w:r>
      <w:r w:rsidR="00CA4CF8">
        <w:rPr>
          <w:noProof/>
        </w:rPr>
        <w:instrText xml:space="preserve"> SEQ Figura \* ARABIC </w:instrText>
      </w:r>
      <w:r w:rsidR="00CA4CF8">
        <w:rPr>
          <w:noProof/>
        </w:rPr>
        <w:fldChar w:fldCharType="separate"/>
      </w:r>
      <w:r w:rsidR="006725E5">
        <w:rPr>
          <w:noProof/>
        </w:rPr>
        <w:t>38</w:t>
      </w:r>
      <w:r w:rsidR="00CA4CF8">
        <w:rPr>
          <w:noProof/>
        </w:rPr>
        <w:fldChar w:fldCharType="end"/>
      </w:r>
      <w:r>
        <w:t xml:space="preserve"> Tela de Evento Automático – Visualização</w:t>
      </w:r>
    </w:p>
    <w:p w14:paraId="4DB1FA3D" w14:textId="77777777" w:rsidR="000F2D61" w:rsidRDefault="000F2D61" w:rsidP="000F2D61"/>
    <w:p w14:paraId="3FD9DBB0" w14:textId="77777777" w:rsidR="000F2D61" w:rsidRDefault="000F2D61" w:rsidP="000F2D61">
      <w:pPr>
        <w:ind w:firstLine="709"/>
      </w:pPr>
      <w:r>
        <w:t xml:space="preserve">Caso o usuário </w:t>
      </w:r>
      <w:proofErr w:type="gramStart"/>
      <w:r>
        <w:t>deseja</w:t>
      </w:r>
      <w:proofErr w:type="gramEnd"/>
      <w:r>
        <w:t xml:space="preserve"> alterar um evento, o gestor deverá acionar o botão “Alterar”. Ao acionar o botão, o sistema irá exibir a tela de </w:t>
      </w:r>
      <w:proofErr w:type="spellStart"/>
      <w:r>
        <w:t>alteraçao</w:t>
      </w:r>
      <w:proofErr w:type="spellEnd"/>
      <w:r>
        <w:t xml:space="preserve"> do evento automático</w:t>
      </w:r>
      <w:r w:rsidR="001B55A8">
        <w:t>.</w:t>
      </w:r>
    </w:p>
    <w:p w14:paraId="23CDCD80" w14:textId="77777777" w:rsidR="001B55A8" w:rsidRDefault="001B55A8" w:rsidP="000F2D61">
      <w:pPr>
        <w:ind w:firstLine="709"/>
      </w:pPr>
      <w:r>
        <w:t xml:space="preserve">Nesta tela o usuário deverá selecionar o evento </w:t>
      </w:r>
      <w:r w:rsidR="00C44ED9">
        <w:t xml:space="preserve">e deverá fazer as </w:t>
      </w:r>
      <w:proofErr w:type="spellStart"/>
      <w:r w:rsidR="00C44ED9">
        <w:t>alterções</w:t>
      </w:r>
      <w:proofErr w:type="spellEnd"/>
      <w:r w:rsidR="00C44ED9">
        <w:t xml:space="preserve"> necessária e em seguida deverá acionar o botão “Salvar”.</w:t>
      </w:r>
    </w:p>
    <w:p w14:paraId="295163D2" w14:textId="77777777" w:rsidR="001B55A8" w:rsidRDefault="001B55A8" w:rsidP="000F2D61">
      <w:pPr>
        <w:ind w:firstLine="709"/>
      </w:pPr>
    </w:p>
    <w:p w14:paraId="326F2B3C" w14:textId="77777777" w:rsidR="001B55A8" w:rsidRDefault="001B55A8" w:rsidP="001B55A8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438BFEA9" wp14:editId="6CB56059">
            <wp:extent cx="6120765" cy="360553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ela alterar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5C42" w14:textId="77777777" w:rsidR="001B55A8" w:rsidRPr="001B55A8" w:rsidRDefault="001B55A8" w:rsidP="001B55A8">
      <w:pPr>
        <w:pStyle w:val="Legenda"/>
        <w:jc w:val="center"/>
        <w:rPr>
          <w:color w:val="auto"/>
        </w:rPr>
      </w:pPr>
      <w:r w:rsidRPr="001B55A8">
        <w:rPr>
          <w:color w:val="auto"/>
        </w:rPr>
        <w:t xml:space="preserve">Figura </w:t>
      </w:r>
      <w:r w:rsidRPr="001B55A8">
        <w:rPr>
          <w:color w:val="auto"/>
        </w:rPr>
        <w:fldChar w:fldCharType="begin"/>
      </w:r>
      <w:r w:rsidRPr="001B55A8">
        <w:rPr>
          <w:color w:val="auto"/>
        </w:rPr>
        <w:instrText xml:space="preserve"> SEQ Figura \* ARABIC </w:instrText>
      </w:r>
      <w:r w:rsidRPr="001B55A8">
        <w:rPr>
          <w:color w:val="auto"/>
        </w:rPr>
        <w:fldChar w:fldCharType="separate"/>
      </w:r>
      <w:r w:rsidR="006725E5">
        <w:rPr>
          <w:noProof/>
          <w:color w:val="auto"/>
        </w:rPr>
        <w:t>39</w:t>
      </w:r>
      <w:r w:rsidRPr="001B55A8">
        <w:rPr>
          <w:color w:val="auto"/>
        </w:rPr>
        <w:fldChar w:fldCharType="end"/>
      </w:r>
      <w:r w:rsidRPr="001B55A8">
        <w:rPr>
          <w:color w:val="auto"/>
        </w:rPr>
        <w:t xml:space="preserve"> Tela de </w:t>
      </w:r>
      <w:proofErr w:type="spellStart"/>
      <w:r w:rsidRPr="001B55A8">
        <w:rPr>
          <w:color w:val="auto"/>
        </w:rPr>
        <w:t>EventoAutomático</w:t>
      </w:r>
      <w:proofErr w:type="spellEnd"/>
      <w:r w:rsidRPr="001B55A8">
        <w:rPr>
          <w:color w:val="auto"/>
        </w:rPr>
        <w:t xml:space="preserve"> - Alteração</w:t>
      </w:r>
    </w:p>
    <w:p w14:paraId="6D124A68" w14:textId="77777777" w:rsidR="00A4338E" w:rsidRPr="00A4338E" w:rsidRDefault="00A4338E" w:rsidP="00A4338E"/>
    <w:p w14:paraId="71BD707D" w14:textId="77777777" w:rsidR="008451C8" w:rsidRPr="00BD47CB" w:rsidRDefault="00C44ED9" w:rsidP="00BD47CB">
      <w:pPr>
        <w:ind w:firstLine="709"/>
      </w:pPr>
      <w:r w:rsidRPr="00BD47CB">
        <w:t xml:space="preserve">Caso as informações estejam </w:t>
      </w:r>
      <w:proofErr w:type="spellStart"/>
      <w:r w:rsidRPr="00BD47CB">
        <w:t>correntas</w:t>
      </w:r>
      <w:proofErr w:type="spellEnd"/>
      <w:r w:rsidRPr="00BD47CB">
        <w:t xml:space="preserve"> o sistema deverá exibir na tela uma mensagem de sucesso.</w:t>
      </w:r>
    </w:p>
    <w:p w14:paraId="0B915D3B" w14:textId="77777777" w:rsidR="00C44ED9" w:rsidRDefault="00C44ED9" w:rsidP="00C44ED9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053E3710" wp14:editId="3ED316B0">
            <wp:extent cx="5265876" cy="96020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ensagem de sucess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509C" w14:textId="77777777" w:rsidR="00C44ED9" w:rsidRPr="00C44ED9" w:rsidRDefault="00C44ED9" w:rsidP="00C44ED9">
      <w:pPr>
        <w:pStyle w:val="Legenda"/>
        <w:jc w:val="center"/>
        <w:rPr>
          <w:color w:val="auto"/>
          <w:sz w:val="24"/>
          <w:szCs w:val="24"/>
        </w:rPr>
      </w:pPr>
      <w:r w:rsidRPr="00C44ED9">
        <w:rPr>
          <w:color w:val="auto"/>
        </w:rPr>
        <w:t xml:space="preserve">Figura </w:t>
      </w:r>
      <w:r w:rsidRPr="00C44ED9">
        <w:rPr>
          <w:color w:val="auto"/>
        </w:rPr>
        <w:fldChar w:fldCharType="begin"/>
      </w:r>
      <w:r w:rsidRPr="00C44ED9">
        <w:rPr>
          <w:color w:val="auto"/>
        </w:rPr>
        <w:instrText xml:space="preserve"> SEQ Figura \* ARABIC </w:instrText>
      </w:r>
      <w:r w:rsidRPr="00C44ED9">
        <w:rPr>
          <w:color w:val="auto"/>
        </w:rPr>
        <w:fldChar w:fldCharType="separate"/>
      </w:r>
      <w:r w:rsidR="006725E5">
        <w:rPr>
          <w:noProof/>
          <w:color w:val="auto"/>
        </w:rPr>
        <w:t>40</w:t>
      </w:r>
      <w:r w:rsidRPr="00C44ED9">
        <w:rPr>
          <w:color w:val="auto"/>
        </w:rPr>
        <w:fldChar w:fldCharType="end"/>
      </w:r>
      <w:r w:rsidRPr="00C44ED9">
        <w:rPr>
          <w:color w:val="auto"/>
        </w:rPr>
        <w:t xml:space="preserve"> mensagem de Sucesso</w:t>
      </w:r>
    </w:p>
    <w:p w14:paraId="6DCB6901" w14:textId="77777777" w:rsidR="00C44ED9" w:rsidRPr="00832714" w:rsidRDefault="00C44ED9" w:rsidP="00832714">
      <w:pPr>
        <w:spacing w:line="360" w:lineRule="auto"/>
        <w:ind w:left="1080"/>
        <w:rPr>
          <w:sz w:val="24"/>
          <w:szCs w:val="24"/>
        </w:rPr>
      </w:pPr>
    </w:p>
    <w:p w14:paraId="2F8840A1" w14:textId="77777777" w:rsidR="00832714" w:rsidRPr="00753E0A" w:rsidRDefault="00832714" w:rsidP="00753E0A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17" w:name="_Toc147739608"/>
      <w:r w:rsidRPr="00753E0A">
        <w:rPr>
          <w:rFonts w:eastAsia="Times New Roman"/>
          <w:b/>
          <w:bCs/>
          <w:iCs/>
          <w:noProof/>
          <w:sz w:val="28"/>
          <w:szCs w:val="28"/>
        </w:rPr>
        <w:t>Critérios de Cálculo</w:t>
      </w:r>
      <w:bookmarkEnd w:id="17"/>
    </w:p>
    <w:p w14:paraId="19241E4F" w14:textId="77777777" w:rsidR="00832714" w:rsidRDefault="008A488B" w:rsidP="00832714">
      <w:pPr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Acesse</w:t>
      </w:r>
      <w:r w:rsidRPr="00613975">
        <w:rPr>
          <w:sz w:val="24"/>
          <w:szCs w:val="24"/>
        </w:rPr>
        <w:t xml:space="preserve"> o menu</w:t>
      </w:r>
      <w:r>
        <w:rPr>
          <w:sz w:val="24"/>
          <w:szCs w:val="24"/>
        </w:rPr>
        <w:t xml:space="preserve"> Configurações Básicas – Critérios de Cálculo.</w:t>
      </w:r>
    </w:p>
    <w:p w14:paraId="19AB6A8F" w14:textId="77777777" w:rsidR="00A925F4" w:rsidRDefault="00A925F4" w:rsidP="00A925F4">
      <w:pPr>
        <w:keepNext/>
        <w:spacing w:line="360" w:lineRule="auto"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431A286B" wp14:editId="5D8D597A">
            <wp:extent cx="6120765" cy="2837180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enu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A9B8" w14:textId="77777777" w:rsidR="008A488B" w:rsidRDefault="00A925F4" w:rsidP="00A925F4">
      <w:pPr>
        <w:pStyle w:val="Legenda"/>
        <w:jc w:val="center"/>
        <w:rPr>
          <w:color w:val="auto"/>
        </w:rPr>
      </w:pPr>
      <w:r w:rsidRPr="00A925F4">
        <w:rPr>
          <w:color w:val="auto"/>
        </w:rPr>
        <w:t xml:space="preserve">Figura </w:t>
      </w:r>
      <w:r w:rsidRPr="00A925F4">
        <w:rPr>
          <w:color w:val="auto"/>
        </w:rPr>
        <w:fldChar w:fldCharType="begin"/>
      </w:r>
      <w:r w:rsidRPr="00A925F4">
        <w:rPr>
          <w:color w:val="auto"/>
        </w:rPr>
        <w:instrText xml:space="preserve"> SEQ Figura \* ARABIC </w:instrText>
      </w:r>
      <w:r w:rsidRPr="00A925F4">
        <w:rPr>
          <w:color w:val="auto"/>
        </w:rPr>
        <w:fldChar w:fldCharType="separate"/>
      </w:r>
      <w:r w:rsidR="006725E5">
        <w:rPr>
          <w:noProof/>
          <w:color w:val="auto"/>
        </w:rPr>
        <w:t>41</w:t>
      </w:r>
      <w:r w:rsidRPr="00A925F4">
        <w:rPr>
          <w:color w:val="auto"/>
        </w:rPr>
        <w:fldChar w:fldCharType="end"/>
      </w:r>
      <w:r w:rsidRPr="00A925F4">
        <w:rPr>
          <w:color w:val="auto"/>
        </w:rPr>
        <w:t xml:space="preserve"> Menu Critérios de Cálculo</w:t>
      </w:r>
    </w:p>
    <w:p w14:paraId="5332D368" w14:textId="77777777" w:rsidR="000B1356" w:rsidRPr="000B1356" w:rsidRDefault="000B1356" w:rsidP="000B1356"/>
    <w:p w14:paraId="5FE51545" w14:textId="77777777" w:rsidR="00A925F4" w:rsidRDefault="00AE2478" w:rsidP="00BD47CB">
      <w:pPr>
        <w:ind w:firstLine="709"/>
      </w:pPr>
      <w:r w:rsidRPr="00BD47CB">
        <w:t>N</w:t>
      </w:r>
      <w:r w:rsidR="00243FB0" w:rsidRPr="00BD47CB">
        <w:t>est</w:t>
      </w:r>
      <w:r w:rsidRPr="00BD47CB">
        <w:t xml:space="preserve">a tela, o gestor poderá </w:t>
      </w:r>
      <w:r w:rsidR="00243FB0" w:rsidRPr="00BD47CB">
        <w:t xml:space="preserve">Incluir, Alterar, Visualizar e Excluir um critério de cálculo. Para </w:t>
      </w:r>
      <w:r w:rsidR="00BD47CB" w:rsidRPr="00BD47CB">
        <w:t xml:space="preserve">incluir </w:t>
      </w:r>
      <w:r w:rsidR="00BD47CB">
        <w:t>um critério de cálculo, o gestor deverá acionar o botão “Inserir” conforme mostra a figura abaixo.</w:t>
      </w:r>
    </w:p>
    <w:p w14:paraId="726DE5C2" w14:textId="77777777" w:rsidR="00BD47CB" w:rsidRDefault="00BD47CB" w:rsidP="00BD47CB">
      <w:pPr>
        <w:ind w:firstLine="709"/>
      </w:pPr>
    </w:p>
    <w:p w14:paraId="7D1440AE" w14:textId="77777777" w:rsidR="00BD47CB" w:rsidRPr="00BD47CB" w:rsidRDefault="00BD47CB" w:rsidP="00BD47CB">
      <w:pPr>
        <w:ind w:firstLine="709"/>
      </w:pPr>
    </w:p>
    <w:p w14:paraId="0D024122" w14:textId="77777777" w:rsidR="00243FB0" w:rsidRDefault="000B1356" w:rsidP="00243FB0">
      <w:pPr>
        <w:keepNext/>
        <w:spacing w:line="360" w:lineRule="auto"/>
        <w:ind w:firstLine="284"/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12AE7789" wp14:editId="4A2C90EB">
            <wp:extent cx="6120765" cy="285877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ela princia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7AD0" w14:textId="77777777" w:rsidR="006E7BE0" w:rsidRDefault="00243FB0" w:rsidP="00243FB0">
      <w:pPr>
        <w:pStyle w:val="Legenda"/>
        <w:jc w:val="center"/>
        <w:rPr>
          <w:color w:val="auto"/>
        </w:rPr>
      </w:pPr>
      <w:r w:rsidRPr="00243FB0">
        <w:rPr>
          <w:color w:val="auto"/>
        </w:rPr>
        <w:t xml:space="preserve">Figura </w:t>
      </w:r>
      <w:r w:rsidRPr="00243FB0">
        <w:rPr>
          <w:color w:val="auto"/>
        </w:rPr>
        <w:fldChar w:fldCharType="begin"/>
      </w:r>
      <w:r w:rsidRPr="00243FB0">
        <w:rPr>
          <w:color w:val="auto"/>
        </w:rPr>
        <w:instrText xml:space="preserve"> SEQ Figura \* ARABIC </w:instrText>
      </w:r>
      <w:r w:rsidRPr="00243FB0">
        <w:rPr>
          <w:color w:val="auto"/>
        </w:rPr>
        <w:fldChar w:fldCharType="separate"/>
      </w:r>
      <w:r w:rsidR="006725E5">
        <w:rPr>
          <w:noProof/>
          <w:color w:val="auto"/>
        </w:rPr>
        <w:t>42</w:t>
      </w:r>
      <w:r w:rsidRPr="00243FB0">
        <w:rPr>
          <w:color w:val="auto"/>
        </w:rPr>
        <w:fldChar w:fldCharType="end"/>
      </w:r>
      <w:r w:rsidRPr="00243FB0">
        <w:rPr>
          <w:color w:val="auto"/>
        </w:rPr>
        <w:t xml:space="preserve"> Tela de Critérios de Cálculo</w:t>
      </w:r>
    </w:p>
    <w:p w14:paraId="77393FA5" w14:textId="77777777" w:rsidR="00777738" w:rsidRPr="00777738" w:rsidRDefault="00777738" w:rsidP="00777738"/>
    <w:p w14:paraId="6A4BA515" w14:textId="77777777" w:rsidR="00BD47CB" w:rsidRDefault="00777738" w:rsidP="00BD47CB">
      <w:r>
        <w:tab/>
        <w:t>Ao acionar o botão, o sistema irá exibir a tela inserir. Nesta tela, o gestor deverá preencher todos os campos obrigatórios, e em seguida, deverá acionar o botão “Salvar” conforme mostra a figura abaixo.</w:t>
      </w:r>
    </w:p>
    <w:p w14:paraId="7309187A" w14:textId="77777777" w:rsidR="003E18B0" w:rsidRDefault="003E18B0" w:rsidP="003E18B0"/>
    <w:p w14:paraId="3EFCF835" w14:textId="77777777" w:rsidR="003E18B0" w:rsidRDefault="003E18B0" w:rsidP="003E18B0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2AC07285" wp14:editId="33F6286A">
            <wp:extent cx="6120765" cy="309181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ela Inserir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D4B6" w14:textId="77777777" w:rsidR="003E18B0" w:rsidRDefault="003E18B0" w:rsidP="003E18B0">
      <w:pPr>
        <w:pStyle w:val="Legenda"/>
        <w:jc w:val="center"/>
        <w:rPr>
          <w:color w:val="auto"/>
        </w:rPr>
      </w:pPr>
      <w:r w:rsidRPr="003E18B0">
        <w:rPr>
          <w:color w:val="auto"/>
        </w:rPr>
        <w:t xml:space="preserve">Figura </w:t>
      </w:r>
      <w:r w:rsidRPr="003E18B0">
        <w:rPr>
          <w:color w:val="auto"/>
        </w:rPr>
        <w:fldChar w:fldCharType="begin"/>
      </w:r>
      <w:r w:rsidRPr="003E18B0">
        <w:rPr>
          <w:color w:val="auto"/>
        </w:rPr>
        <w:instrText xml:space="preserve"> SEQ Figura \* ARABIC </w:instrText>
      </w:r>
      <w:r w:rsidRPr="003E18B0">
        <w:rPr>
          <w:color w:val="auto"/>
        </w:rPr>
        <w:fldChar w:fldCharType="separate"/>
      </w:r>
      <w:r w:rsidR="006725E5">
        <w:rPr>
          <w:noProof/>
          <w:color w:val="auto"/>
        </w:rPr>
        <w:t>43</w:t>
      </w:r>
      <w:r w:rsidRPr="003E18B0">
        <w:rPr>
          <w:color w:val="auto"/>
        </w:rPr>
        <w:fldChar w:fldCharType="end"/>
      </w:r>
      <w:r w:rsidRPr="003E18B0">
        <w:rPr>
          <w:color w:val="auto"/>
        </w:rPr>
        <w:t xml:space="preserve"> Tela Critérios de Cálculo </w:t>
      </w:r>
      <w:r>
        <w:rPr>
          <w:color w:val="auto"/>
        </w:rPr>
        <w:t>–</w:t>
      </w:r>
      <w:r w:rsidRPr="003E18B0">
        <w:rPr>
          <w:color w:val="auto"/>
        </w:rPr>
        <w:t xml:space="preserve"> Incluir</w:t>
      </w:r>
    </w:p>
    <w:p w14:paraId="454EFA39" w14:textId="77777777" w:rsidR="003E18B0" w:rsidRDefault="003E18B0" w:rsidP="003E18B0"/>
    <w:p w14:paraId="01E227B7" w14:textId="77777777" w:rsidR="00DE5F82" w:rsidRDefault="00DE5F82" w:rsidP="003E18B0">
      <w:r>
        <w:tab/>
        <w:t>Caso as informações estejam corretas, o sistema irá exibir uma mensagem de sucesso na tela.</w:t>
      </w:r>
    </w:p>
    <w:p w14:paraId="5C1A4423" w14:textId="77777777" w:rsidR="003E18B0" w:rsidRDefault="003E18B0" w:rsidP="003E18B0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05794B05" wp14:editId="193FB07F">
            <wp:extent cx="5265876" cy="960203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nsagem de sucess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D672" w14:textId="77777777" w:rsidR="003E18B0" w:rsidRDefault="003E18B0" w:rsidP="003E18B0">
      <w:pPr>
        <w:pStyle w:val="Legenda"/>
        <w:jc w:val="center"/>
        <w:rPr>
          <w:color w:val="auto"/>
        </w:rPr>
      </w:pPr>
      <w:r w:rsidRPr="003E18B0">
        <w:rPr>
          <w:color w:val="auto"/>
        </w:rPr>
        <w:t xml:space="preserve">Figura </w:t>
      </w:r>
      <w:r w:rsidRPr="003E18B0">
        <w:rPr>
          <w:color w:val="auto"/>
        </w:rPr>
        <w:fldChar w:fldCharType="begin"/>
      </w:r>
      <w:r w:rsidRPr="003E18B0">
        <w:rPr>
          <w:color w:val="auto"/>
        </w:rPr>
        <w:instrText xml:space="preserve"> SEQ Figura \* ARABIC </w:instrText>
      </w:r>
      <w:r w:rsidRPr="003E18B0">
        <w:rPr>
          <w:color w:val="auto"/>
        </w:rPr>
        <w:fldChar w:fldCharType="separate"/>
      </w:r>
      <w:r w:rsidR="006725E5">
        <w:rPr>
          <w:noProof/>
          <w:color w:val="auto"/>
        </w:rPr>
        <w:t>44</w:t>
      </w:r>
      <w:r w:rsidRPr="003E18B0">
        <w:rPr>
          <w:color w:val="auto"/>
        </w:rPr>
        <w:fldChar w:fldCharType="end"/>
      </w:r>
      <w:r w:rsidRPr="003E18B0">
        <w:rPr>
          <w:color w:val="auto"/>
        </w:rPr>
        <w:t xml:space="preserve"> Mensagem de Sucesso</w:t>
      </w:r>
    </w:p>
    <w:p w14:paraId="1293BB31" w14:textId="77777777" w:rsidR="003E18B0" w:rsidRDefault="003E18B0" w:rsidP="003E18B0"/>
    <w:p w14:paraId="4881104E" w14:textId="77777777" w:rsidR="00DE5F82" w:rsidRDefault="00DE5F82" w:rsidP="003E18B0">
      <w:r>
        <w:tab/>
        <w:t>Para realizar uma alteração nas informações dos critérios de cálculo, o gestor deverá acionar o botão “Pesquisar”</w:t>
      </w:r>
      <w:r w:rsidR="00555199">
        <w:t>. Ao acionar o bot</w:t>
      </w:r>
      <w:r w:rsidR="0089421F">
        <w:t>ão, o sistema irá exibir o resultado da pesquisa na tela</w:t>
      </w:r>
      <w:r w:rsidR="005D49E2">
        <w:t xml:space="preserve"> e o gestor deverá </w:t>
      </w:r>
      <w:r w:rsidR="004945FD">
        <w:t>selecionar um critério de cálculo e em seguida deverá acionar o botão “Alterar” conforme mostra a figura abaixo.</w:t>
      </w:r>
    </w:p>
    <w:p w14:paraId="1A5B6172" w14:textId="77777777" w:rsidR="00BD540E" w:rsidRDefault="00BD540E" w:rsidP="003E18B0"/>
    <w:p w14:paraId="3EB6157A" w14:textId="77777777" w:rsidR="00777738" w:rsidRDefault="004252D2" w:rsidP="00777738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3B62BC06" wp14:editId="55D3FB62">
            <wp:extent cx="6120765" cy="30765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nserir Cálculo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B299" w14:textId="77777777" w:rsidR="004252D2" w:rsidRDefault="00777738" w:rsidP="00777738">
      <w:pPr>
        <w:pStyle w:val="Legenda"/>
        <w:jc w:val="center"/>
        <w:rPr>
          <w:color w:val="auto"/>
        </w:rPr>
      </w:pPr>
      <w:r w:rsidRPr="00777738">
        <w:rPr>
          <w:color w:val="auto"/>
        </w:rPr>
        <w:t xml:space="preserve">Figura </w:t>
      </w:r>
      <w:r w:rsidRPr="00777738">
        <w:rPr>
          <w:color w:val="auto"/>
        </w:rPr>
        <w:fldChar w:fldCharType="begin"/>
      </w:r>
      <w:r w:rsidRPr="00777738">
        <w:rPr>
          <w:color w:val="auto"/>
        </w:rPr>
        <w:instrText xml:space="preserve"> SEQ Figura \* ARABIC </w:instrText>
      </w:r>
      <w:r w:rsidRPr="00777738">
        <w:rPr>
          <w:color w:val="auto"/>
        </w:rPr>
        <w:fldChar w:fldCharType="separate"/>
      </w:r>
      <w:r w:rsidR="006725E5">
        <w:rPr>
          <w:noProof/>
          <w:color w:val="auto"/>
        </w:rPr>
        <w:t>45</w:t>
      </w:r>
      <w:r w:rsidRPr="00777738">
        <w:rPr>
          <w:color w:val="auto"/>
        </w:rPr>
        <w:fldChar w:fldCharType="end"/>
      </w:r>
      <w:r w:rsidRPr="00777738">
        <w:rPr>
          <w:color w:val="auto"/>
        </w:rPr>
        <w:t xml:space="preserve"> Tela de Critérios de Cálculo</w:t>
      </w:r>
    </w:p>
    <w:p w14:paraId="676A8A25" w14:textId="77777777" w:rsidR="00DA09D1" w:rsidRDefault="00DA09D1" w:rsidP="00DA09D1"/>
    <w:p w14:paraId="7D42A33A" w14:textId="77777777" w:rsidR="00DA09D1" w:rsidRPr="00DA09D1" w:rsidRDefault="00DA09D1" w:rsidP="00D24AD9">
      <w:pPr>
        <w:ind w:firstLine="284"/>
      </w:pPr>
      <w:r>
        <w:t xml:space="preserve">Ao acionar o botão, o sistema irá exibir a tela de alteração. Nesta tela o usuário deverá realizar todas as alterações necessárias e em seguida, deverá </w:t>
      </w:r>
      <w:r w:rsidR="00D24AD9">
        <w:t>acionar o botão “Salvar” conforme mostra a figura abaixo.</w:t>
      </w:r>
    </w:p>
    <w:p w14:paraId="007CD698" w14:textId="77777777" w:rsidR="00DA09D1" w:rsidRDefault="00DA09D1" w:rsidP="00DA09D1"/>
    <w:p w14:paraId="504135B2" w14:textId="77777777" w:rsidR="00DA09D1" w:rsidRDefault="00DA09D1" w:rsidP="00DA09D1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405FCA33" wp14:editId="35DCDA13">
            <wp:extent cx="6120765" cy="2795270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ela Alterar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DB82" w14:textId="77777777" w:rsidR="00DA09D1" w:rsidRPr="00DA09D1" w:rsidRDefault="00DA09D1" w:rsidP="00DA09D1">
      <w:pPr>
        <w:pStyle w:val="Legenda"/>
        <w:jc w:val="center"/>
        <w:rPr>
          <w:color w:val="auto"/>
        </w:rPr>
      </w:pPr>
      <w:r w:rsidRPr="00DA09D1">
        <w:rPr>
          <w:color w:val="auto"/>
        </w:rPr>
        <w:t xml:space="preserve">Figura </w:t>
      </w:r>
      <w:r w:rsidRPr="00DA09D1">
        <w:rPr>
          <w:color w:val="auto"/>
        </w:rPr>
        <w:fldChar w:fldCharType="begin"/>
      </w:r>
      <w:r w:rsidRPr="00DA09D1">
        <w:rPr>
          <w:color w:val="auto"/>
        </w:rPr>
        <w:instrText xml:space="preserve"> SEQ Figura \* ARABIC </w:instrText>
      </w:r>
      <w:r w:rsidRPr="00DA09D1">
        <w:rPr>
          <w:color w:val="auto"/>
        </w:rPr>
        <w:fldChar w:fldCharType="separate"/>
      </w:r>
      <w:r w:rsidR="006725E5">
        <w:rPr>
          <w:noProof/>
          <w:color w:val="auto"/>
        </w:rPr>
        <w:t>46</w:t>
      </w:r>
      <w:r w:rsidRPr="00DA09D1">
        <w:rPr>
          <w:color w:val="auto"/>
        </w:rPr>
        <w:fldChar w:fldCharType="end"/>
      </w:r>
      <w:r w:rsidRPr="00DA09D1">
        <w:rPr>
          <w:color w:val="auto"/>
        </w:rPr>
        <w:t xml:space="preserve"> Tela Critérios de Cálculos - Alterar</w:t>
      </w:r>
    </w:p>
    <w:p w14:paraId="0BB2FA79" w14:textId="77777777" w:rsidR="004252D2" w:rsidRDefault="004252D2" w:rsidP="003E18B0"/>
    <w:p w14:paraId="6C3FAB54" w14:textId="77777777" w:rsidR="00D24AD9" w:rsidRDefault="00D24AD9" w:rsidP="00D24AD9">
      <w:pPr>
        <w:ind w:firstLine="284"/>
      </w:pPr>
      <w:r>
        <w:t>Caso as informações estejam corretas, o sistema irá exibir uma mensagem de sucesso na tela.</w:t>
      </w:r>
    </w:p>
    <w:p w14:paraId="619C9845" w14:textId="77777777" w:rsidR="00D24AD9" w:rsidRDefault="00D24AD9" w:rsidP="00D24AD9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74A6D2AE" wp14:editId="3EED5DDD">
            <wp:extent cx="5265876" cy="960203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nsagem de sucess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787D" w14:textId="77777777" w:rsidR="00D24AD9" w:rsidRPr="00D24AD9" w:rsidRDefault="00D24AD9" w:rsidP="00D24AD9">
      <w:pPr>
        <w:pStyle w:val="Legenda"/>
        <w:jc w:val="center"/>
        <w:rPr>
          <w:color w:val="auto"/>
        </w:rPr>
      </w:pPr>
      <w:r w:rsidRPr="00D24AD9">
        <w:rPr>
          <w:color w:val="auto"/>
        </w:rPr>
        <w:t xml:space="preserve">Figura </w:t>
      </w:r>
      <w:r w:rsidRPr="00D24AD9">
        <w:rPr>
          <w:color w:val="auto"/>
        </w:rPr>
        <w:fldChar w:fldCharType="begin"/>
      </w:r>
      <w:r w:rsidRPr="00D24AD9">
        <w:rPr>
          <w:color w:val="auto"/>
        </w:rPr>
        <w:instrText xml:space="preserve"> SEQ Figura \* ARABIC </w:instrText>
      </w:r>
      <w:r w:rsidRPr="00D24AD9">
        <w:rPr>
          <w:color w:val="auto"/>
        </w:rPr>
        <w:fldChar w:fldCharType="separate"/>
      </w:r>
      <w:r w:rsidR="006725E5">
        <w:rPr>
          <w:noProof/>
          <w:color w:val="auto"/>
        </w:rPr>
        <w:t>47</w:t>
      </w:r>
      <w:r w:rsidRPr="00D24AD9">
        <w:rPr>
          <w:color w:val="auto"/>
        </w:rPr>
        <w:fldChar w:fldCharType="end"/>
      </w:r>
      <w:r w:rsidRPr="00D24AD9">
        <w:rPr>
          <w:color w:val="auto"/>
        </w:rPr>
        <w:t xml:space="preserve"> Mensagem de Sucesso</w:t>
      </w:r>
    </w:p>
    <w:p w14:paraId="0E3D430F" w14:textId="77777777" w:rsidR="00DA09D1" w:rsidRDefault="00DA09D1" w:rsidP="003E18B0"/>
    <w:p w14:paraId="5F423C49" w14:textId="77777777" w:rsidR="004A0F92" w:rsidRDefault="00BE4DFA" w:rsidP="003E18B0">
      <w:r>
        <w:tab/>
        <w:t xml:space="preserve">Para realizar a exclusão de </w:t>
      </w:r>
      <w:proofErr w:type="gramStart"/>
      <w:r>
        <w:t>um critérios</w:t>
      </w:r>
      <w:proofErr w:type="gramEnd"/>
      <w:r>
        <w:t xml:space="preserve"> de cálculo, o gestor deverá selecionar o critério e deverá acionar o botão “Excluir” conforme mostra a figura abaixo.</w:t>
      </w:r>
    </w:p>
    <w:p w14:paraId="0B0FB24F" w14:textId="77777777" w:rsidR="00BE4DFA" w:rsidRDefault="00BE4DFA" w:rsidP="003E18B0"/>
    <w:p w14:paraId="743848DA" w14:textId="77777777" w:rsidR="00BE4DFA" w:rsidRDefault="00BE4DFA" w:rsidP="00BE4DFA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336BC7B" wp14:editId="55E98250">
            <wp:extent cx="6120765" cy="3025140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ela de exclusão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D054" w14:textId="77777777" w:rsidR="00BE4DFA" w:rsidRDefault="00BE4DFA" w:rsidP="00BE4DFA">
      <w:pPr>
        <w:pStyle w:val="Legenda"/>
        <w:jc w:val="center"/>
        <w:rPr>
          <w:color w:val="auto"/>
        </w:rPr>
      </w:pPr>
      <w:r w:rsidRPr="00BE4DFA">
        <w:rPr>
          <w:color w:val="auto"/>
        </w:rPr>
        <w:t xml:space="preserve">Figura </w:t>
      </w:r>
      <w:r w:rsidRPr="00BE4DFA">
        <w:rPr>
          <w:color w:val="auto"/>
        </w:rPr>
        <w:fldChar w:fldCharType="begin"/>
      </w:r>
      <w:r w:rsidRPr="00BE4DFA">
        <w:rPr>
          <w:color w:val="auto"/>
        </w:rPr>
        <w:instrText xml:space="preserve"> SEQ Figura \* ARABIC </w:instrText>
      </w:r>
      <w:r w:rsidRPr="00BE4DFA">
        <w:rPr>
          <w:color w:val="auto"/>
        </w:rPr>
        <w:fldChar w:fldCharType="separate"/>
      </w:r>
      <w:r w:rsidR="006725E5">
        <w:rPr>
          <w:noProof/>
          <w:color w:val="auto"/>
        </w:rPr>
        <w:t>48</w:t>
      </w:r>
      <w:r w:rsidRPr="00BE4DFA">
        <w:rPr>
          <w:color w:val="auto"/>
        </w:rPr>
        <w:fldChar w:fldCharType="end"/>
      </w:r>
      <w:r w:rsidRPr="00BE4DFA">
        <w:rPr>
          <w:color w:val="auto"/>
        </w:rPr>
        <w:t xml:space="preserve"> Tela Critério de Cálculo </w:t>
      </w:r>
      <w:r>
        <w:rPr>
          <w:color w:val="auto"/>
        </w:rPr>
        <w:t>–</w:t>
      </w:r>
      <w:r w:rsidRPr="00BE4DFA">
        <w:rPr>
          <w:color w:val="auto"/>
        </w:rPr>
        <w:t xml:space="preserve"> Excluir</w:t>
      </w:r>
    </w:p>
    <w:p w14:paraId="46F7E72E" w14:textId="77777777" w:rsidR="005429EE" w:rsidRDefault="005429EE" w:rsidP="005429EE"/>
    <w:p w14:paraId="2F6CA02F" w14:textId="77777777" w:rsidR="005429EE" w:rsidRPr="005429EE" w:rsidRDefault="005429EE" w:rsidP="005429EE">
      <w:r>
        <w:tab/>
        <w:t xml:space="preserve">Após </w:t>
      </w:r>
      <w:proofErr w:type="spellStart"/>
      <w:r>
        <w:t>acinar</w:t>
      </w:r>
      <w:proofErr w:type="spellEnd"/>
      <w:r>
        <w:t xml:space="preserve"> </w:t>
      </w:r>
      <w:proofErr w:type="gramStart"/>
      <w:r>
        <w:t>o botão, o sistema irá</w:t>
      </w:r>
      <w:proofErr w:type="gramEnd"/>
      <w:r>
        <w:t xml:space="preserve"> exibir a confirmação da exclusão. Para confirmar, o gestor deverá acionar o botão “Confirmar” conforme mostra a figura abaixo.</w:t>
      </w:r>
    </w:p>
    <w:p w14:paraId="754A080F" w14:textId="77777777" w:rsidR="00BE4DFA" w:rsidRDefault="00BE4DFA" w:rsidP="00BE4DFA"/>
    <w:p w14:paraId="34241140" w14:textId="77777777" w:rsidR="005429EE" w:rsidRDefault="005429EE" w:rsidP="005429EE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7A3929C6" wp14:editId="7E0494A6">
            <wp:extent cx="6120765" cy="286258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ela de confirmação da exclusão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8A02" w14:textId="77777777" w:rsidR="00BE4DFA" w:rsidRDefault="005429EE" w:rsidP="005429EE">
      <w:pPr>
        <w:pStyle w:val="Legenda"/>
        <w:jc w:val="center"/>
        <w:rPr>
          <w:color w:val="auto"/>
        </w:rPr>
      </w:pPr>
      <w:r w:rsidRPr="005429EE">
        <w:rPr>
          <w:color w:val="auto"/>
        </w:rPr>
        <w:t xml:space="preserve">Figura </w:t>
      </w:r>
      <w:r w:rsidRPr="005429EE">
        <w:rPr>
          <w:color w:val="auto"/>
        </w:rPr>
        <w:fldChar w:fldCharType="begin"/>
      </w:r>
      <w:r w:rsidRPr="005429EE">
        <w:rPr>
          <w:color w:val="auto"/>
        </w:rPr>
        <w:instrText xml:space="preserve"> SEQ Figura \* ARABIC </w:instrText>
      </w:r>
      <w:r w:rsidRPr="005429EE">
        <w:rPr>
          <w:color w:val="auto"/>
        </w:rPr>
        <w:fldChar w:fldCharType="separate"/>
      </w:r>
      <w:r w:rsidR="006725E5">
        <w:rPr>
          <w:noProof/>
          <w:color w:val="auto"/>
        </w:rPr>
        <w:t>49</w:t>
      </w:r>
      <w:r w:rsidRPr="005429EE">
        <w:rPr>
          <w:color w:val="auto"/>
        </w:rPr>
        <w:fldChar w:fldCharType="end"/>
      </w:r>
      <w:r w:rsidRPr="005429EE">
        <w:rPr>
          <w:color w:val="auto"/>
        </w:rPr>
        <w:t xml:space="preserve"> Tela Critérios de Cálculo – Confirmação da Exclusão</w:t>
      </w:r>
    </w:p>
    <w:p w14:paraId="03D94CB1" w14:textId="77777777" w:rsidR="005429EE" w:rsidRDefault="005429EE" w:rsidP="00A2129B">
      <w:pPr>
        <w:ind w:firstLine="709"/>
        <w:rPr>
          <w:sz w:val="24"/>
          <w:szCs w:val="24"/>
        </w:rPr>
      </w:pPr>
      <w:r>
        <w:t xml:space="preserve">OBS.: </w:t>
      </w:r>
      <w:r w:rsidRPr="005429EE">
        <w:rPr>
          <w:sz w:val="24"/>
          <w:szCs w:val="24"/>
        </w:rPr>
        <w:t>Não é permitido a exclusão de Critérios de Cálculos que estejam associados a uma modalidade</w:t>
      </w:r>
      <w:r>
        <w:rPr>
          <w:sz w:val="24"/>
          <w:szCs w:val="24"/>
        </w:rPr>
        <w:t>.</w:t>
      </w:r>
    </w:p>
    <w:p w14:paraId="425FCD3C" w14:textId="77777777" w:rsidR="005429EE" w:rsidRDefault="005429EE" w:rsidP="005429EE">
      <w:pPr>
        <w:ind w:firstLine="709"/>
      </w:pPr>
      <w:r>
        <w:t>Caso não tenha nenhuma associação com a modalidade, a exclusão será realiza com sucesso e o sistema irá exibir uma mensagem de sucesso na tela.</w:t>
      </w:r>
    </w:p>
    <w:p w14:paraId="705153B5" w14:textId="77777777" w:rsidR="008C1573" w:rsidRDefault="008C1573" w:rsidP="005429EE">
      <w:pPr>
        <w:ind w:firstLine="709"/>
      </w:pPr>
    </w:p>
    <w:p w14:paraId="7B052995" w14:textId="77777777" w:rsidR="008C1573" w:rsidRDefault="008C1573" w:rsidP="008C1573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10C7B119" wp14:editId="57E1CB3F">
            <wp:extent cx="5265876" cy="960203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nsagem de sucess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2973" w14:textId="77777777" w:rsidR="005429EE" w:rsidRPr="001A0A91" w:rsidRDefault="008C1573" w:rsidP="008C1573">
      <w:pPr>
        <w:pStyle w:val="Legenda"/>
        <w:jc w:val="center"/>
        <w:rPr>
          <w:color w:val="auto"/>
        </w:rPr>
      </w:pPr>
      <w:r w:rsidRPr="001A0A91">
        <w:rPr>
          <w:color w:val="auto"/>
        </w:rPr>
        <w:t xml:space="preserve">Figura </w:t>
      </w:r>
      <w:r w:rsidRPr="001A0A91">
        <w:rPr>
          <w:color w:val="auto"/>
        </w:rPr>
        <w:fldChar w:fldCharType="begin"/>
      </w:r>
      <w:r w:rsidRPr="001A0A91">
        <w:rPr>
          <w:color w:val="auto"/>
        </w:rPr>
        <w:instrText xml:space="preserve"> SEQ Figura \* ARABIC </w:instrText>
      </w:r>
      <w:r w:rsidRPr="001A0A91">
        <w:rPr>
          <w:color w:val="auto"/>
        </w:rPr>
        <w:fldChar w:fldCharType="separate"/>
      </w:r>
      <w:r w:rsidR="006725E5">
        <w:rPr>
          <w:noProof/>
          <w:color w:val="auto"/>
        </w:rPr>
        <w:t>50</w:t>
      </w:r>
      <w:r w:rsidRPr="001A0A91">
        <w:rPr>
          <w:color w:val="auto"/>
        </w:rPr>
        <w:fldChar w:fldCharType="end"/>
      </w:r>
      <w:r w:rsidRPr="001A0A91">
        <w:rPr>
          <w:color w:val="auto"/>
        </w:rPr>
        <w:t xml:space="preserve"> Mensagem de Sucesso</w:t>
      </w:r>
    </w:p>
    <w:p w14:paraId="3057DF0B" w14:textId="77777777" w:rsidR="00BD47CB" w:rsidRDefault="00BD47CB" w:rsidP="00BD47CB"/>
    <w:p w14:paraId="361480AA" w14:textId="77777777" w:rsidR="001A0A91" w:rsidRDefault="001A0A91" w:rsidP="00BD47CB">
      <w:r>
        <w:tab/>
        <w:t>Para visualizar os critérios de Cálculo, o gestor deverá acionar o botão “Pesquisar”, depois deverá selecionar o critério e por fim, acionar o botão “Visualizar” conforme mostra a figura abaixo.</w:t>
      </w:r>
    </w:p>
    <w:p w14:paraId="4B98C12A" w14:textId="77777777" w:rsidR="001A0A91" w:rsidRDefault="001A0A91" w:rsidP="00BD47CB"/>
    <w:p w14:paraId="3E374612" w14:textId="77777777" w:rsidR="00F34FE6" w:rsidRDefault="001A0A91" w:rsidP="00F34FE6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0C3F0E73" wp14:editId="6A1A0E18">
            <wp:extent cx="6120765" cy="327977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ela Visualiza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E3E6" w14:textId="77777777" w:rsidR="001A0A91" w:rsidRDefault="00F34FE6" w:rsidP="00F34FE6">
      <w:pPr>
        <w:pStyle w:val="Legenda"/>
        <w:jc w:val="center"/>
        <w:rPr>
          <w:color w:val="auto"/>
        </w:rPr>
      </w:pPr>
      <w:r w:rsidRPr="00F34FE6">
        <w:rPr>
          <w:color w:val="auto"/>
        </w:rPr>
        <w:t xml:space="preserve">Figura </w:t>
      </w:r>
      <w:r w:rsidRPr="00F34FE6">
        <w:rPr>
          <w:color w:val="auto"/>
        </w:rPr>
        <w:fldChar w:fldCharType="begin"/>
      </w:r>
      <w:r w:rsidRPr="00F34FE6">
        <w:rPr>
          <w:color w:val="auto"/>
        </w:rPr>
        <w:instrText xml:space="preserve"> SEQ Figura \* ARABIC </w:instrText>
      </w:r>
      <w:r w:rsidRPr="00F34FE6">
        <w:rPr>
          <w:color w:val="auto"/>
        </w:rPr>
        <w:fldChar w:fldCharType="separate"/>
      </w:r>
      <w:r w:rsidR="006725E5">
        <w:rPr>
          <w:noProof/>
          <w:color w:val="auto"/>
        </w:rPr>
        <w:t>51</w:t>
      </w:r>
      <w:r w:rsidRPr="00F34FE6">
        <w:rPr>
          <w:color w:val="auto"/>
        </w:rPr>
        <w:fldChar w:fldCharType="end"/>
      </w:r>
      <w:r w:rsidRPr="00F34FE6">
        <w:rPr>
          <w:color w:val="auto"/>
        </w:rPr>
        <w:t xml:space="preserve"> Tela de Critérios de Cálculo </w:t>
      </w:r>
      <w:r>
        <w:rPr>
          <w:color w:val="auto"/>
        </w:rPr>
        <w:t>–</w:t>
      </w:r>
      <w:r w:rsidRPr="00F34FE6">
        <w:rPr>
          <w:color w:val="auto"/>
        </w:rPr>
        <w:t xml:space="preserve"> Visualizar</w:t>
      </w:r>
    </w:p>
    <w:p w14:paraId="1D3ED3B6" w14:textId="77777777" w:rsidR="00F34FE6" w:rsidRDefault="00F34FE6" w:rsidP="00F34FE6">
      <w:pPr>
        <w:ind w:firstLine="284"/>
      </w:pPr>
    </w:p>
    <w:p w14:paraId="0E4CA8D7" w14:textId="77777777" w:rsidR="00F34FE6" w:rsidRDefault="00F34FE6" w:rsidP="00F34FE6">
      <w:pPr>
        <w:ind w:firstLine="709"/>
      </w:pPr>
      <w:r>
        <w:t>Ao acionar o botão, o sistema irá exibir a tela de visualização com as informações do critério de cálculo selec</w:t>
      </w:r>
      <w:r w:rsidR="009243AA">
        <w:t>ionado conforme mostra a figura abaixo.</w:t>
      </w:r>
    </w:p>
    <w:p w14:paraId="2DF5EAAB" w14:textId="77777777" w:rsidR="00F34FE6" w:rsidRDefault="00F34FE6" w:rsidP="00F34FE6">
      <w:pPr>
        <w:keepNext/>
        <w:ind w:firstLine="284"/>
      </w:pPr>
      <w:r>
        <w:rPr>
          <w:noProof/>
          <w:lang w:eastAsia="pt-BR"/>
        </w:rPr>
        <w:drawing>
          <wp:inline distT="0" distB="0" distL="0" distR="0" wp14:anchorId="049B9107" wp14:editId="5F177901">
            <wp:extent cx="6120765" cy="312801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ela de visualizaçã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5C31" w14:textId="77777777" w:rsidR="00F34FE6" w:rsidRDefault="00F34FE6" w:rsidP="00F34FE6">
      <w:pPr>
        <w:pStyle w:val="Legenda"/>
        <w:jc w:val="center"/>
        <w:rPr>
          <w:color w:val="auto"/>
        </w:rPr>
      </w:pPr>
      <w:r w:rsidRPr="00F34FE6">
        <w:rPr>
          <w:color w:val="auto"/>
        </w:rPr>
        <w:t xml:space="preserve">Figura </w:t>
      </w:r>
      <w:r w:rsidRPr="00F34FE6">
        <w:rPr>
          <w:color w:val="auto"/>
        </w:rPr>
        <w:fldChar w:fldCharType="begin"/>
      </w:r>
      <w:r w:rsidRPr="00F34FE6">
        <w:rPr>
          <w:color w:val="auto"/>
        </w:rPr>
        <w:instrText xml:space="preserve"> SEQ Figura \* ARABIC </w:instrText>
      </w:r>
      <w:r w:rsidRPr="00F34FE6">
        <w:rPr>
          <w:color w:val="auto"/>
        </w:rPr>
        <w:fldChar w:fldCharType="separate"/>
      </w:r>
      <w:r w:rsidR="006725E5">
        <w:rPr>
          <w:noProof/>
          <w:color w:val="auto"/>
        </w:rPr>
        <w:t>52</w:t>
      </w:r>
      <w:r w:rsidRPr="00F34FE6">
        <w:rPr>
          <w:color w:val="auto"/>
        </w:rPr>
        <w:fldChar w:fldCharType="end"/>
      </w:r>
      <w:r w:rsidRPr="00F34FE6">
        <w:rPr>
          <w:color w:val="auto"/>
        </w:rPr>
        <w:t xml:space="preserve"> Tela de Critérios de Cálculo </w:t>
      </w:r>
      <w:r>
        <w:rPr>
          <w:color w:val="auto"/>
        </w:rPr>
        <w:t>–</w:t>
      </w:r>
      <w:r w:rsidRPr="00F34FE6">
        <w:rPr>
          <w:color w:val="auto"/>
        </w:rPr>
        <w:t xml:space="preserve"> </w:t>
      </w:r>
      <w:proofErr w:type="spellStart"/>
      <w:r w:rsidRPr="00F34FE6">
        <w:rPr>
          <w:color w:val="auto"/>
        </w:rPr>
        <w:t>Visualiazação</w:t>
      </w:r>
      <w:proofErr w:type="spellEnd"/>
    </w:p>
    <w:p w14:paraId="633594DF" w14:textId="77777777" w:rsidR="00F34FE6" w:rsidRPr="00F34FE6" w:rsidRDefault="00F34FE6" w:rsidP="00F34FE6"/>
    <w:p w14:paraId="199D1D62" w14:textId="77777777" w:rsidR="001A0A91" w:rsidRPr="00BD47CB" w:rsidRDefault="001A0A91" w:rsidP="00BD47CB"/>
    <w:p w14:paraId="3B7D016F" w14:textId="77777777" w:rsidR="00832714" w:rsidRPr="00753E0A" w:rsidRDefault="00832714" w:rsidP="00753E0A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18" w:name="_Toc147739609"/>
      <w:r w:rsidRPr="00753E0A">
        <w:rPr>
          <w:rFonts w:eastAsia="Times New Roman"/>
          <w:b/>
          <w:bCs/>
          <w:iCs/>
          <w:noProof/>
          <w:sz w:val="28"/>
          <w:szCs w:val="28"/>
        </w:rPr>
        <w:t>Alíneas</w:t>
      </w:r>
      <w:bookmarkEnd w:id="18"/>
    </w:p>
    <w:p w14:paraId="45ACC814" w14:textId="77777777" w:rsidR="00832714" w:rsidRDefault="00F01DB8" w:rsidP="00F01DB8">
      <w:pPr>
        <w:spacing w:line="360" w:lineRule="auto"/>
        <w:ind w:left="1080"/>
        <w:rPr>
          <w:sz w:val="24"/>
          <w:szCs w:val="24"/>
        </w:rPr>
      </w:pPr>
      <w:r>
        <w:t>Para configurar as alíneas o gestor deverá acessar</w:t>
      </w:r>
      <w:r w:rsidRPr="00DA2414">
        <w:t xml:space="preserve"> o menu </w:t>
      </w:r>
      <w:r>
        <w:t>Encargos</w:t>
      </w:r>
      <w:r>
        <w:rPr>
          <w:sz w:val="24"/>
          <w:szCs w:val="24"/>
        </w:rPr>
        <w:t xml:space="preserve"> </w:t>
      </w:r>
      <w:r w:rsidR="008A488B">
        <w:rPr>
          <w:sz w:val="24"/>
          <w:szCs w:val="24"/>
        </w:rPr>
        <w:t>Configurações Básicas – Alíneas.</w:t>
      </w:r>
    </w:p>
    <w:p w14:paraId="10848F6B" w14:textId="77777777" w:rsidR="003A2E57" w:rsidRDefault="007129E5" w:rsidP="003A2E57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228A15CC" wp14:editId="2673054F">
            <wp:extent cx="6120765" cy="284416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enu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C1C7" w14:textId="77777777" w:rsidR="007129E5" w:rsidRDefault="003A2E57" w:rsidP="003A2E57">
      <w:pPr>
        <w:pStyle w:val="Legenda"/>
        <w:jc w:val="center"/>
        <w:rPr>
          <w:color w:val="auto"/>
        </w:rPr>
      </w:pPr>
      <w:r w:rsidRPr="003A2E57">
        <w:rPr>
          <w:color w:val="auto"/>
        </w:rPr>
        <w:t xml:space="preserve">Figura </w:t>
      </w:r>
      <w:r w:rsidRPr="003A2E57">
        <w:rPr>
          <w:color w:val="auto"/>
        </w:rPr>
        <w:fldChar w:fldCharType="begin"/>
      </w:r>
      <w:r w:rsidRPr="003A2E57">
        <w:rPr>
          <w:color w:val="auto"/>
        </w:rPr>
        <w:instrText xml:space="preserve"> SEQ Figura \* ARABIC </w:instrText>
      </w:r>
      <w:r w:rsidRPr="003A2E57">
        <w:rPr>
          <w:color w:val="auto"/>
        </w:rPr>
        <w:fldChar w:fldCharType="separate"/>
      </w:r>
      <w:r w:rsidR="006725E5">
        <w:rPr>
          <w:noProof/>
          <w:color w:val="auto"/>
        </w:rPr>
        <w:t>53</w:t>
      </w:r>
      <w:r w:rsidRPr="003A2E57">
        <w:rPr>
          <w:color w:val="auto"/>
        </w:rPr>
        <w:fldChar w:fldCharType="end"/>
      </w:r>
      <w:r w:rsidRPr="003A2E57">
        <w:rPr>
          <w:color w:val="auto"/>
        </w:rPr>
        <w:t xml:space="preserve"> Menu Alíneas</w:t>
      </w:r>
    </w:p>
    <w:p w14:paraId="41DCDB31" w14:textId="77777777" w:rsidR="00F01DB8" w:rsidRDefault="00F01DB8" w:rsidP="00F01DB8"/>
    <w:p w14:paraId="50D1AFDB" w14:textId="77777777" w:rsidR="00F01DB8" w:rsidRDefault="00F01DB8" w:rsidP="00F01DB8">
      <w:pPr>
        <w:ind w:firstLine="709"/>
      </w:pPr>
      <w:r>
        <w:t xml:space="preserve">Nesta tela o gestor poderá inserir, alterar e excluir uma alínea. Para inserir, o gestor deverá acionar o </w:t>
      </w:r>
      <w:proofErr w:type="spellStart"/>
      <w:r>
        <w:t>borão</w:t>
      </w:r>
      <w:proofErr w:type="spellEnd"/>
      <w:r>
        <w:t xml:space="preserve"> “Inserir” conforme mostra a figura abaixo.</w:t>
      </w:r>
    </w:p>
    <w:p w14:paraId="17544239" w14:textId="77777777" w:rsidR="00F01DB8" w:rsidRDefault="00F01DB8" w:rsidP="00F01DB8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259F6524" wp14:editId="6EF7EDD1">
            <wp:extent cx="6120765" cy="2813050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otão inserir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3A22" w14:textId="77777777" w:rsidR="00F01DB8" w:rsidRPr="00F01DB8" w:rsidRDefault="00F01DB8" w:rsidP="00F01DB8">
      <w:pPr>
        <w:pStyle w:val="Legenda"/>
        <w:jc w:val="center"/>
        <w:rPr>
          <w:color w:val="auto"/>
        </w:rPr>
      </w:pPr>
      <w:r w:rsidRPr="00F01DB8">
        <w:rPr>
          <w:color w:val="auto"/>
        </w:rPr>
        <w:t xml:space="preserve">Figura </w:t>
      </w:r>
      <w:r w:rsidRPr="00F01DB8">
        <w:rPr>
          <w:color w:val="auto"/>
        </w:rPr>
        <w:fldChar w:fldCharType="begin"/>
      </w:r>
      <w:r w:rsidRPr="00F01DB8">
        <w:rPr>
          <w:color w:val="auto"/>
        </w:rPr>
        <w:instrText xml:space="preserve"> SEQ Figura \* ARABIC </w:instrText>
      </w:r>
      <w:r w:rsidRPr="00F01DB8">
        <w:rPr>
          <w:color w:val="auto"/>
        </w:rPr>
        <w:fldChar w:fldCharType="separate"/>
      </w:r>
      <w:r w:rsidR="006725E5">
        <w:rPr>
          <w:noProof/>
          <w:color w:val="auto"/>
        </w:rPr>
        <w:t>54</w:t>
      </w:r>
      <w:r w:rsidRPr="00F01DB8">
        <w:rPr>
          <w:color w:val="auto"/>
        </w:rPr>
        <w:fldChar w:fldCharType="end"/>
      </w:r>
      <w:r w:rsidRPr="00F01DB8">
        <w:rPr>
          <w:color w:val="auto"/>
        </w:rPr>
        <w:t xml:space="preserve"> Tela de Configuração Básica - </w:t>
      </w:r>
      <w:r w:rsidRPr="00F01DB8">
        <w:rPr>
          <w:noProof/>
          <w:color w:val="auto"/>
        </w:rPr>
        <w:t>Alíneas</w:t>
      </w:r>
    </w:p>
    <w:p w14:paraId="5D2BF162" w14:textId="77777777" w:rsidR="008A488B" w:rsidRDefault="00CC4F58" w:rsidP="00832714">
      <w:pPr>
        <w:spacing w:line="360" w:lineRule="auto"/>
        <w:ind w:left="1080"/>
        <w:rPr>
          <w:sz w:val="24"/>
          <w:szCs w:val="24"/>
        </w:rPr>
      </w:pPr>
      <w:r w:rsidRPr="003E2BE6">
        <w:t>Ao acionar o botão, o sistema irá exibir a tela inserir. Nesta tela o gestor</w:t>
      </w:r>
      <w:r>
        <w:rPr>
          <w:sz w:val="24"/>
          <w:szCs w:val="24"/>
        </w:rPr>
        <w:t xml:space="preserve"> deverá preencher todos os campos obrigatórios e em seguida, deverá acionar o botão “Salvar”.</w:t>
      </w:r>
    </w:p>
    <w:p w14:paraId="79D81DEE" w14:textId="77777777" w:rsidR="00F01DB8" w:rsidRDefault="00F01DB8" w:rsidP="00F01DB8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386B5FAA" wp14:editId="0A41D69A">
            <wp:extent cx="6120765" cy="273177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ela Inserir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1CA" w14:textId="77777777" w:rsidR="00F01DB8" w:rsidRPr="003E2BE6" w:rsidRDefault="00F01DB8" w:rsidP="00F01DB8">
      <w:pPr>
        <w:pStyle w:val="Legenda"/>
        <w:jc w:val="center"/>
        <w:rPr>
          <w:color w:val="auto"/>
          <w:sz w:val="24"/>
          <w:szCs w:val="24"/>
        </w:rPr>
      </w:pPr>
      <w:r w:rsidRPr="003E2BE6">
        <w:rPr>
          <w:color w:val="auto"/>
        </w:rPr>
        <w:t xml:space="preserve">Figura </w:t>
      </w:r>
      <w:r w:rsidRPr="003E2BE6">
        <w:rPr>
          <w:color w:val="auto"/>
        </w:rPr>
        <w:fldChar w:fldCharType="begin"/>
      </w:r>
      <w:r w:rsidRPr="003E2BE6">
        <w:rPr>
          <w:color w:val="auto"/>
        </w:rPr>
        <w:instrText xml:space="preserve"> SEQ Figura \* ARABIC </w:instrText>
      </w:r>
      <w:r w:rsidRPr="003E2BE6">
        <w:rPr>
          <w:color w:val="auto"/>
        </w:rPr>
        <w:fldChar w:fldCharType="separate"/>
      </w:r>
      <w:r w:rsidR="006725E5">
        <w:rPr>
          <w:noProof/>
          <w:color w:val="auto"/>
        </w:rPr>
        <w:t>55</w:t>
      </w:r>
      <w:r w:rsidRPr="003E2BE6">
        <w:rPr>
          <w:color w:val="auto"/>
        </w:rPr>
        <w:fldChar w:fldCharType="end"/>
      </w:r>
      <w:r w:rsidRPr="003E2BE6">
        <w:rPr>
          <w:color w:val="auto"/>
        </w:rPr>
        <w:t xml:space="preserve"> Tela </w:t>
      </w:r>
      <w:r w:rsidR="003E2BE6">
        <w:rPr>
          <w:color w:val="auto"/>
        </w:rPr>
        <w:t xml:space="preserve"> </w:t>
      </w:r>
    </w:p>
    <w:p w14:paraId="0FDFF5D1" w14:textId="77777777" w:rsidR="00F01DB8" w:rsidRDefault="00F01DB8" w:rsidP="00832714">
      <w:pPr>
        <w:spacing w:line="360" w:lineRule="auto"/>
        <w:ind w:left="1080"/>
        <w:rPr>
          <w:sz w:val="24"/>
          <w:szCs w:val="24"/>
        </w:rPr>
      </w:pPr>
    </w:p>
    <w:p w14:paraId="1DE607E7" w14:textId="77777777" w:rsidR="00CC4F58" w:rsidRDefault="00CC4F58" w:rsidP="00832714">
      <w:pPr>
        <w:spacing w:line="360" w:lineRule="auto"/>
        <w:ind w:left="1080"/>
        <w:rPr>
          <w:sz w:val="24"/>
          <w:szCs w:val="24"/>
        </w:rPr>
      </w:pPr>
      <w:r w:rsidRPr="003E2BE6">
        <w:t>Para alterar as informações já cadastradas no sistema, o gestor deverá acionar o botão “Pesquisar”, depois deverá selecionar a alínea e em seguida, deverá acionar o botão “Alterar</w:t>
      </w:r>
      <w:r>
        <w:rPr>
          <w:sz w:val="24"/>
          <w:szCs w:val="24"/>
        </w:rPr>
        <w:t>”</w:t>
      </w:r>
      <w:r w:rsidR="003E2BE6">
        <w:rPr>
          <w:sz w:val="24"/>
          <w:szCs w:val="24"/>
        </w:rPr>
        <w:t>.</w:t>
      </w:r>
    </w:p>
    <w:p w14:paraId="1CC9EC81" w14:textId="77777777" w:rsidR="003E2BE6" w:rsidRDefault="003E2BE6" w:rsidP="00832714">
      <w:pPr>
        <w:spacing w:line="360" w:lineRule="auto"/>
        <w:ind w:left="1080"/>
        <w:rPr>
          <w:sz w:val="24"/>
          <w:szCs w:val="24"/>
        </w:rPr>
      </w:pPr>
    </w:p>
    <w:p w14:paraId="0982E490" w14:textId="77777777" w:rsidR="003E2BE6" w:rsidRDefault="003E2BE6" w:rsidP="003E2BE6">
      <w:pPr>
        <w:keepNext/>
        <w:spacing w:line="360" w:lineRule="auto"/>
        <w:ind w:firstLine="284"/>
        <w:jc w:val="center"/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1AD27D42" wp14:editId="181C0001">
            <wp:extent cx="6120765" cy="339788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otão alterar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17AA" w14:textId="77777777" w:rsidR="003E2BE6" w:rsidRDefault="003E2BE6" w:rsidP="003E2BE6">
      <w:pPr>
        <w:pStyle w:val="Legenda"/>
        <w:jc w:val="center"/>
        <w:rPr>
          <w:color w:val="auto"/>
        </w:rPr>
      </w:pPr>
      <w:r w:rsidRPr="003E2BE6">
        <w:rPr>
          <w:color w:val="auto"/>
        </w:rPr>
        <w:t xml:space="preserve">Figura </w:t>
      </w:r>
      <w:r w:rsidRPr="003E2BE6">
        <w:rPr>
          <w:color w:val="auto"/>
        </w:rPr>
        <w:fldChar w:fldCharType="begin"/>
      </w:r>
      <w:r w:rsidRPr="003E2BE6">
        <w:rPr>
          <w:color w:val="auto"/>
        </w:rPr>
        <w:instrText xml:space="preserve"> SEQ Figura \* ARABIC </w:instrText>
      </w:r>
      <w:r w:rsidRPr="003E2BE6">
        <w:rPr>
          <w:color w:val="auto"/>
        </w:rPr>
        <w:fldChar w:fldCharType="separate"/>
      </w:r>
      <w:r w:rsidR="006725E5">
        <w:rPr>
          <w:noProof/>
          <w:color w:val="auto"/>
        </w:rPr>
        <w:t>56</w:t>
      </w:r>
      <w:r w:rsidRPr="003E2BE6">
        <w:rPr>
          <w:color w:val="auto"/>
        </w:rPr>
        <w:fldChar w:fldCharType="end"/>
      </w:r>
      <w:r>
        <w:rPr>
          <w:color w:val="auto"/>
        </w:rPr>
        <w:t xml:space="preserve"> Tela </w:t>
      </w:r>
      <w:r w:rsidRPr="003E2BE6">
        <w:rPr>
          <w:color w:val="auto"/>
        </w:rPr>
        <w:t xml:space="preserve">Configuração </w:t>
      </w:r>
      <w:proofErr w:type="gramStart"/>
      <w:r w:rsidRPr="003E2BE6">
        <w:rPr>
          <w:color w:val="auto"/>
        </w:rPr>
        <w:t>Básica  -</w:t>
      </w:r>
      <w:proofErr w:type="gramEnd"/>
      <w:r w:rsidRPr="003E2BE6">
        <w:rPr>
          <w:color w:val="auto"/>
        </w:rPr>
        <w:t xml:space="preserve"> Alíneas</w:t>
      </w:r>
    </w:p>
    <w:p w14:paraId="42A3CD2B" w14:textId="77777777" w:rsidR="003E2BE6" w:rsidRDefault="003E2BE6" w:rsidP="003E2BE6"/>
    <w:p w14:paraId="2102C091" w14:textId="77777777" w:rsidR="003E2BE6" w:rsidRPr="003E2BE6" w:rsidRDefault="003E2BE6" w:rsidP="003E2BE6">
      <w:r>
        <w:tab/>
      </w:r>
    </w:p>
    <w:p w14:paraId="01A23B45" w14:textId="77777777" w:rsidR="005F21D1" w:rsidRDefault="003E2BE6" w:rsidP="003E2BE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Ao acionar o botão, o sistema irá exibir a tela de alteração. Nesta tela o gestor deverá realizar todas as alterações necessárias e em seguida deverá acionar o botão “Salvar”.</w:t>
      </w:r>
    </w:p>
    <w:p w14:paraId="47C86935" w14:textId="77777777" w:rsidR="003E2BE6" w:rsidRDefault="003E2BE6" w:rsidP="003E2BE6">
      <w:pPr>
        <w:spacing w:line="360" w:lineRule="auto"/>
        <w:rPr>
          <w:sz w:val="24"/>
          <w:szCs w:val="24"/>
        </w:rPr>
      </w:pPr>
    </w:p>
    <w:p w14:paraId="6E78F75C" w14:textId="77777777" w:rsidR="003E2BE6" w:rsidRDefault="003E2BE6" w:rsidP="003E2BE6">
      <w:pPr>
        <w:keepNext/>
        <w:spacing w:line="360" w:lineRule="auto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0538F498" wp14:editId="750C109B">
            <wp:extent cx="6120765" cy="2792095"/>
            <wp:effectExtent l="0" t="0" r="0" b="825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Tela Alterar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7950" w14:textId="77777777" w:rsidR="003E2BE6" w:rsidRDefault="003E2BE6" w:rsidP="003E2BE6">
      <w:pPr>
        <w:pStyle w:val="Legenda"/>
        <w:jc w:val="center"/>
        <w:rPr>
          <w:sz w:val="24"/>
          <w:szCs w:val="24"/>
        </w:rPr>
      </w:pPr>
      <w:r w:rsidRPr="003E2BE6">
        <w:rPr>
          <w:color w:val="auto"/>
        </w:rPr>
        <w:t xml:space="preserve">Figura </w:t>
      </w:r>
      <w:r w:rsidRPr="003E2BE6">
        <w:rPr>
          <w:color w:val="auto"/>
        </w:rPr>
        <w:fldChar w:fldCharType="begin"/>
      </w:r>
      <w:r w:rsidRPr="003E2BE6">
        <w:rPr>
          <w:color w:val="auto"/>
        </w:rPr>
        <w:instrText xml:space="preserve"> SEQ Figura \* ARABIC </w:instrText>
      </w:r>
      <w:r w:rsidRPr="003E2BE6">
        <w:rPr>
          <w:color w:val="auto"/>
        </w:rPr>
        <w:fldChar w:fldCharType="separate"/>
      </w:r>
      <w:r w:rsidR="006725E5">
        <w:rPr>
          <w:noProof/>
          <w:color w:val="auto"/>
        </w:rPr>
        <w:t>57</w:t>
      </w:r>
      <w:r w:rsidRPr="003E2BE6">
        <w:rPr>
          <w:color w:val="auto"/>
        </w:rPr>
        <w:fldChar w:fldCharType="end"/>
      </w:r>
      <w:r w:rsidRPr="003E2BE6">
        <w:rPr>
          <w:color w:val="auto"/>
        </w:rPr>
        <w:t xml:space="preserve"> Tela</w:t>
      </w:r>
      <w:r>
        <w:t xml:space="preserve"> </w:t>
      </w:r>
      <w:r w:rsidRPr="003E2BE6">
        <w:rPr>
          <w:color w:val="auto"/>
        </w:rPr>
        <w:t xml:space="preserve">Configuração </w:t>
      </w:r>
      <w:proofErr w:type="gramStart"/>
      <w:r w:rsidRPr="003E2BE6">
        <w:rPr>
          <w:color w:val="auto"/>
        </w:rPr>
        <w:t>Básica  -</w:t>
      </w:r>
      <w:proofErr w:type="gramEnd"/>
      <w:r w:rsidRPr="003E2BE6">
        <w:rPr>
          <w:color w:val="auto"/>
        </w:rPr>
        <w:t xml:space="preserve"> Alíneas</w:t>
      </w:r>
      <w:r>
        <w:rPr>
          <w:color w:val="auto"/>
        </w:rPr>
        <w:t xml:space="preserve"> - Alterar</w:t>
      </w:r>
    </w:p>
    <w:p w14:paraId="4058B353" w14:textId="77777777" w:rsidR="003E2BE6" w:rsidRDefault="003E2BE6" w:rsidP="003E2BE6">
      <w:pPr>
        <w:spacing w:line="360" w:lineRule="auto"/>
        <w:rPr>
          <w:sz w:val="24"/>
          <w:szCs w:val="24"/>
        </w:rPr>
      </w:pPr>
    </w:p>
    <w:p w14:paraId="25E45903" w14:textId="77777777" w:rsidR="00C932CE" w:rsidRDefault="00C932CE" w:rsidP="00C932CE">
      <w:pPr>
        <w:ind w:firstLine="709"/>
      </w:pPr>
      <w:r>
        <w:rPr>
          <w:sz w:val="24"/>
          <w:szCs w:val="24"/>
        </w:rPr>
        <w:t xml:space="preserve">Para excluir </w:t>
      </w:r>
      <w:proofErr w:type="gramStart"/>
      <w:r>
        <w:rPr>
          <w:sz w:val="24"/>
          <w:szCs w:val="24"/>
        </w:rPr>
        <w:t>uma alíneas</w:t>
      </w:r>
      <w:proofErr w:type="gramEnd"/>
      <w:r>
        <w:rPr>
          <w:sz w:val="24"/>
          <w:szCs w:val="24"/>
        </w:rPr>
        <w:t xml:space="preserve">, o gestor deverá acionar o </w:t>
      </w:r>
      <w:r w:rsidRPr="003E2BE6">
        <w:t>botão “Pesquisar”, depois deverá selecionar a alínea e em seguida, deverá acionar o botão</w:t>
      </w:r>
      <w:r>
        <w:t xml:space="preserve"> “Excluir” conforme mostra abaixo.</w:t>
      </w:r>
    </w:p>
    <w:p w14:paraId="4437841C" w14:textId="77777777" w:rsidR="00C932CE" w:rsidRDefault="00C932CE" w:rsidP="00C932CE">
      <w:pPr>
        <w:ind w:firstLine="709"/>
      </w:pPr>
    </w:p>
    <w:p w14:paraId="20D3EC9B" w14:textId="77777777" w:rsidR="00121A65" w:rsidRDefault="00121A65" w:rsidP="00121A65">
      <w:pPr>
        <w:keepNext/>
        <w:ind w:firstLine="284"/>
        <w:jc w:val="center"/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6AE5FCA6" wp14:editId="141A4D57">
            <wp:extent cx="6120765" cy="343344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otão Excluir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C641" w14:textId="77777777" w:rsidR="00C932CE" w:rsidRDefault="00121A65" w:rsidP="00121A65">
      <w:pPr>
        <w:pStyle w:val="Legenda"/>
        <w:jc w:val="center"/>
        <w:rPr>
          <w:color w:val="auto"/>
        </w:rPr>
      </w:pPr>
      <w:r w:rsidRPr="00121A65">
        <w:rPr>
          <w:color w:val="auto"/>
        </w:rPr>
        <w:t xml:space="preserve">Figura </w:t>
      </w:r>
      <w:r w:rsidRPr="00121A65">
        <w:rPr>
          <w:color w:val="auto"/>
        </w:rPr>
        <w:fldChar w:fldCharType="begin"/>
      </w:r>
      <w:r w:rsidRPr="00121A65">
        <w:rPr>
          <w:color w:val="auto"/>
        </w:rPr>
        <w:instrText xml:space="preserve"> SEQ Figura \* ARABIC </w:instrText>
      </w:r>
      <w:r w:rsidRPr="00121A65">
        <w:rPr>
          <w:color w:val="auto"/>
        </w:rPr>
        <w:fldChar w:fldCharType="separate"/>
      </w:r>
      <w:r w:rsidR="006725E5">
        <w:rPr>
          <w:noProof/>
          <w:color w:val="auto"/>
        </w:rPr>
        <w:t>58</w:t>
      </w:r>
      <w:r w:rsidRPr="00121A65">
        <w:rPr>
          <w:color w:val="auto"/>
        </w:rPr>
        <w:fldChar w:fldCharType="end"/>
      </w:r>
      <w:r>
        <w:rPr>
          <w:color w:val="auto"/>
        </w:rPr>
        <w:t xml:space="preserve"> </w:t>
      </w:r>
      <w:r w:rsidRPr="003E2BE6">
        <w:rPr>
          <w:color w:val="auto"/>
        </w:rPr>
        <w:t>Tela</w:t>
      </w:r>
      <w:r>
        <w:t xml:space="preserve"> </w:t>
      </w:r>
      <w:r w:rsidRPr="003E2BE6">
        <w:rPr>
          <w:color w:val="auto"/>
        </w:rPr>
        <w:t xml:space="preserve">Configuração </w:t>
      </w:r>
      <w:proofErr w:type="gramStart"/>
      <w:r w:rsidRPr="003E2BE6">
        <w:rPr>
          <w:color w:val="auto"/>
        </w:rPr>
        <w:t>Básica  -</w:t>
      </w:r>
      <w:proofErr w:type="gramEnd"/>
      <w:r w:rsidRPr="003E2BE6">
        <w:rPr>
          <w:color w:val="auto"/>
        </w:rPr>
        <w:t xml:space="preserve"> Alíneas</w:t>
      </w:r>
    </w:p>
    <w:p w14:paraId="204AA48D" w14:textId="77777777" w:rsidR="00121A65" w:rsidRDefault="00121A65" w:rsidP="00121A65"/>
    <w:p w14:paraId="6A976F4A" w14:textId="77777777" w:rsidR="00121A65" w:rsidRDefault="001214E2" w:rsidP="00121A65">
      <w:r>
        <w:tab/>
        <w:t xml:space="preserve">Ao acionar o botão, o sistema irá exibir uma tela de confirmação da exclusão. Caso queria realizar a exclusão, o gestor deverá acionar o </w:t>
      </w:r>
      <w:proofErr w:type="gramStart"/>
      <w:r>
        <w:t>botão ”Excluir</w:t>
      </w:r>
      <w:proofErr w:type="gramEnd"/>
      <w:r>
        <w:t>” conforme mostra a figura abaixo.</w:t>
      </w:r>
    </w:p>
    <w:p w14:paraId="4E956151" w14:textId="77777777" w:rsidR="002C530C" w:rsidRDefault="002C530C" w:rsidP="00121A65"/>
    <w:p w14:paraId="53C34ECB" w14:textId="77777777" w:rsidR="002C530C" w:rsidRDefault="002C530C" w:rsidP="00121A65">
      <w:r>
        <w:t>Obs.: Caso exista</w:t>
      </w:r>
      <w:r w:rsidRPr="002C530C">
        <w:t xml:space="preserve"> serviços diários associados ao serviço gerado pela alínea 12. A operação não será efetuada</w:t>
      </w:r>
    </w:p>
    <w:p w14:paraId="06B2B0F2" w14:textId="77777777" w:rsidR="001214E2" w:rsidRDefault="001214E2" w:rsidP="00121A65"/>
    <w:p w14:paraId="103AD64F" w14:textId="77777777" w:rsidR="007321F4" w:rsidRDefault="001214E2" w:rsidP="007321F4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015BEC6" wp14:editId="6D44864C">
            <wp:extent cx="6120765" cy="280797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ela de exclusã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567D" w14:textId="77777777" w:rsidR="001214E2" w:rsidRPr="007321F4" w:rsidRDefault="007321F4" w:rsidP="007321F4">
      <w:pPr>
        <w:pStyle w:val="Legenda"/>
        <w:jc w:val="center"/>
        <w:rPr>
          <w:color w:val="auto"/>
        </w:rPr>
      </w:pPr>
      <w:r w:rsidRPr="007321F4">
        <w:rPr>
          <w:color w:val="auto"/>
        </w:rPr>
        <w:t xml:space="preserve">Figura </w:t>
      </w:r>
      <w:r w:rsidRPr="007321F4">
        <w:rPr>
          <w:color w:val="auto"/>
        </w:rPr>
        <w:fldChar w:fldCharType="begin"/>
      </w:r>
      <w:r w:rsidRPr="007321F4">
        <w:rPr>
          <w:color w:val="auto"/>
        </w:rPr>
        <w:instrText xml:space="preserve"> SEQ Figura \* ARABIC </w:instrText>
      </w:r>
      <w:r w:rsidRPr="007321F4">
        <w:rPr>
          <w:color w:val="auto"/>
        </w:rPr>
        <w:fldChar w:fldCharType="separate"/>
      </w:r>
      <w:r w:rsidR="006725E5">
        <w:rPr>
          <w:noProof/>
          <w:color w:val="auto"/>
        </w:rPr>
        <w:t>59</w:t>
      </w:r>
      <w:r w:rsidRPr="007321F4">
        <w:rPr>
          <w:color w:val="auto"/>
        </w:rPr>
        <w:fldChar w:fldCharType="end"/>
      </w:r>
      <w:r w:rsidRPr="007321F4">
        <w:rPr>
          <w:color w:val="auto"/>
        </w:rPr>
        <w:t xml:space="preserve"> Tela Configuração </w:t>
      </w:r>
      <w:proofErr w:type="gramStart"/>
      <w:r w:rsidRPr="007321F4">
        <w:rPr>
          <w:color w:val="auto"/>
        </w:rPr>
        <w:t>Básica  -</w:t>
      </w:r>
      <w:proofErr w:type="gramEnd"/>
      <w:r w:rsidRPr="007321F4">
        <w:rPr>
          <w:color w:val="auto"/>
        </w:rPr>
        <w:t xml:space="preserve"> Alíneas - Excluir</w:t>
      </w:r>
    </w:p>
    <w:p w14:paraId="71CEBF51" w14:textId="77777777" w:rsidR="003E2BE6" w:rsidRPr="00832714" w:rsidRDefault="003E2BE6" w:rsidP="003E2BE6">
      <w:pPr>
        <w:spacing w:line="360" w:lineRule="auto"/>
        <w:rPr>
          <w:sz w:val="24"/>
          <w:szCs w:val="24"/>
        </w:rPr>
      </w:pPr>
    </w:p>
    <w:p w14:paraId="238E7253" w14:textId="77777777" w:rsidR="00832714" w:rsidRPr="00753E0A" w:rsidRDefault="00832714" w:rsidP="00753E0A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19" w:name="_Toc147739610"/>
      <w:r w:rsidRPr="00753E0A">
        <w:rPr>
          <w:rFonts w:eastAsia="Times New Roman"/>
          <w:b/>
          <w:bCs/>
          <w:iCs/>
          <w:noProof/>
          <w:sz w:val="28"/>
          <w:szCs w:val="28"/>
        </w:rPr>
        <w:t>Motivo Sustação</w:t>
      </w:r>
      <w:bookmarkEnd w:id="19"/>
    </w:p>
    <w:p w14:paraId="2AC4A336" w14:textId="77777777" w:rsidR="00832714" w:rsidRDefault="007321F4" w:rsidP="003E2BE6">
      <w:pPr>
        <w:ind w:firstLine="709"/>
        <w:rPr>
          <w:sz w:val="24"/>
          <w:szCs w:val="24"/>
        </w:rPr>
      </w:pPr>
      <w:r>
        <w:t>Para configurar o motivo sustação o gestor deverá acessar</w:t>
      </w:r>
      <w:r w:rsidRPr="00DA2414">
        <w:t xml:space="preserve"> o menu </w:t>
      </w:r>
      <w:r>
        <w:rPr>
          <w:sz w:val="24"/>
          <w:szCs w:val="24"/>
        </w:rPr>
        <w:t xml:space="preserve">Configurações Básicas – Motivo Sustação. </w:t>
      </w:r>
    </w:p>
    <w:p w14:paraId="54B605EA" w14:textId="77777777" w:rsidR="003A2E57" w:rsidRDefault="003A2E57" w:rsidP="008A488B">
      <w:pPr>
        <w:ind w:left="995"/>
        <w:rPr>
          <w:sz w:val="24"/>
          <w:szCs w:val="24"/>
        </w:rPr>
      </w:pPr>
    </w:p>
    <w:p w14:paraId="660DBDCB" w14:textId="77777777" w:rsidR="003A2E57" w:rsidRDefault="003A2E57" w:rsidP="003A2E57">
      <w:pPr>
        <w:keepNext/>
        <w:ind w:firstLine="284"/>
        <w:jc w:val="center"/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78E0FFAD" wp14:editId="6ABD899B">
            <wp:extent cx="6120765" cy="28073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enu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0224" w14:textId="77777777" w:rsidR="003A2E57" w:rsidRPr="003A2E57" w:rsidRDefault="003A2E57" w:rsidP="003A2E57">
      <w:pPr>
        <w:pStyle w:val="Legenda"/>
        <w:jc w:val="center"/>
        <w:rPr>
          <w:color w:val="auto"/>
          <w:sz w:val="24"/>
          <w:szCs w:val="24"/>
        </w:rPr>
      </w:pPr>
      <w:r w:rsidRPr="003A2E57">
        <w:rPr>
          <w:color w:val="auto"/>
        </w:rPr>
        <w:t xml:space="preserve">Figura </w:t>
      </w:r>
      <w:r w:rsidRPr="003A2E57">
        <w:rPr>
          <w:color w:val="auto"/>
        </w:rPr>
        <w:fldChar w:fldCharType="begin"/>
      </w:r>
      <w:r w:rsidRPr="003A2E57">
        <w:rPr>
          <w:color w:val="auto"/>
        </w:rPr>
        <w:instrText xml:space="preserve"> SEQ Figura \* ARABIC </w:instrText>
      </w:r>
      <w:r w:rsidRPr="003A2E57">
        <w:rPr>
          <w:color w:val="auto"/>
        </w:rPr>
        <w:fldChar w:fldCharType="separate"/>
      </w:r>
      <w:r w:rsidR="006725E5">
        <w:rPr>
          <w:noProof/>
          <w:color w:val="auto"/>
        </w:rPr>
        <w:t>60</w:t>
      </w:r>
      <w:r w:rsidRPr="003A2E57">
        <w:rPr>
          <w:color w:val="auto"/>
        </w:rPr>
        <w:fldChar w:fldCharType="end"/>
      </w:r>
      <w:r w:rsidRPr="003A2E57">
        <w:rPr>
          <w:color w:val="auto"/>
        </w:rPr>
        <w:t xml:space="preserve"> Menu Motivo Sustação</w:t>
      </w:r>
    </w:p>
    <w:p w14:paraId="315A0069" w14:textId="77777777" w:rsidR="008A488B" w:rsidRDefault="00902345" w:rsidP="00902345">
      <w:pPr>
        <w:ind w:firstLine="709"/>
      </w:pPr>
      <w:r>
        <w:t xml:space="preserve">Nesta tela o gestor poderá inserir, alterar e excluir um motivo sustação. Para inserir, o gestor deverá acionar o </w:t>
      </w:r>
      <w:proofErr w:type="spellStart"/>
      <w:r>
        <w:t>borão</w:t>
      </w:r>
      <w:proofErr w:type="spellEnd"/>
      <w:r>
        <w:t xml:space="preserve"> “Inserir” conforme mostra a figura abaixo</w:t>
      </w:r>
    </w:p>
    <w:p w14:paraId="64CE941C" w14:textId="77777777" w:rsidR="00902345" w:rsidRDefault="00902345" w:rsidP="008A488B">
      <w:pPr>
        <w:ind w:left="995"/>
      </w:pPr>
    </w:p>
    <w:p w14:paraId="6414D973" w14:textId="77777777" w:rsidR="009A0549" w:rsidRDefault="00BF7381" w:rsidP="009A0549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454DF98" wp14:editId="47128D5B">
            <wp:extent cx="6120765" cy="2644140"/>
            <wp:effectExtent l="0" t="0" r="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otão inserir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0478" w14:textId="77777777" w:rsidR="00902345" w:rsidRDefault="009A0549" w:rsidP="009A0549">
      <w:pPr>
        <w:pStyle w:val="Legenda"/>
        <w:jc w:val="center"/>
        <w:rPr>
          <w:color w:val="auto"/>
        </w:rPr>
      </w:pPr>
      <w:r w:rsidRPr="009A0549">
        <w:rPr>
          <w:color w:val="auto"/>
        </w:rPr>
        <w:t xml:space="preserve">Figura </w:t>
      </w:r>
      <w:r w:rsidRPr="009A0549">
        <w:rPr>
          <w:color w:val="auto"/>
        </w:rPr>
        <w:fldChar w:fldCharType="begin"/>
      </w:r>
      <w:r w:rsidRPr="009A0549">
        <w:rPr>
          <w:color w:val="auto"/>
        </w:rPr>
        <w:instrText xml:space="preserve"> SEQ Figura \* ARABIC </w:instrText>
      </w:r>
      <w:r w:rsidRPr="009A0549">
        <w:rPr>
          <w:color w:val="auto"/>
        </w:rPr>
        <w:fldChar w:fldCharType="separate"/>
      </w:r>
      <w:r w:rsidR="006725E5">
        <w:rPr>
          <w:noProof/>
          <w:color w:val="auto"/>
        </w:rPr>
        <w:t>61</w:t>
      </w:r>
      <w:r w:rsidRPr="009A0549">
        <w:rPr>
          <w:color w:val="auto"/>
        </w:rPr>
        <w:fldChar w:fldCharType="end"/>
      </w:r>
      <w:r w:rsidRPr="009A0549">
        <w:rPr>
          <w:color w:val="auto"/>
        </w:rPr>
        <w:t xml:space="preserve"> Tela Motivo Sustação </w:t>
      </w:r>
      <w:r w:rsidR="00CA3057">
        <w:rPr>
          <w:color w:val="auto"/>
        </w:rPr>
        <w:t>–</w:t>
      </w:r>
      <w:r w:rsidRPr="009A0549">
        <w:rPr>
          <w:color w:val="auto"/>
        </w:rPr>
        <w:t xml:space="preserve"> Inserir</w:t>
      </w:r>
    </w:p>
    <w:p w14:paraId="4FA33474" w14:textId="77777777" w:rsidR="00CA3057" w:rsidRDefault="00CA3057" w:rsidP="00CA3057"/>
    <w:p w14:paraId="43201D35" w14:textId="77777777" w:rsidR="00571502" w:rsidRDefault="00571502" w:rsidP="00CA3057">
      <w:r>
        <w:tab/>
        <w:t>Ao acionar o botão, o sistema irá exibir a tela inserir. Nesta tela o gestor deverá preencher todos os campos corretamente e em seguida, deverá acionar o botão “Salvar”.</w:t>
      </w:r>
    </w:p>
    <w:p w14:paraId="420D56A4" w14:textId="77777777" w:rsidR="00571502" w:rsidRDefault="00571502" w:rsidP="00CA3057"/>
    <w:p w14:paraId="14C1A9FF" w14:textId="77777777" w:rsidR="00571502" w:rsidRDefault="00571502" w:rsidP="00CA3057"/>
    <w:p w14:paraId="64A35C00" w14:textId="77777777" w:rsidR="00571502" w:rsidRDefault="00BD3951" w:rsidP="00571502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2DC5AC4F" wp14:editId="13701AC9">
            <wp:extent cx="6120765" cy="261747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ela Inserir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46F6" w14:textId="77777777" w:rsidR="00571502" w:rsidRDefault="00571502" w:rsidP="00571502">
      <w:pPr>
        <w:pStyle w:val="Legenda"/>
        <w:jc w:val="center"/>
        <w:rPr>
          <w:color w:val="auto"/>
        </w:rPr>
      </w:pPr>
      <w:r w:rsidRPr="00571502">
        <w:rPr>
          <w:color w:val="auto"/>
        </w:rPr>
        <w:t xml:space="preserve">Figura </w:t>
      </w:r>
      <w:r w:rsidRPr="00571502">
        <w:rPr>
          <w:color w:val="auto"/>
        </w:rPr>
        <w:fldChar w:fldCharType="begin"/>
      </w:r>
      <w:r w:rsidRPr="00571502">
        <w:rPr>
          <w:color w:val="auto"/>
        </w:rPr>
        <w:instrText xml:space="preserve"> SEQ Figura \* ARABIC </w:instrText>
      </w:r>
      <w:r w:rsidRPr="00571502">
        <w:rPr>
          <w:color w:val="auto"/>
        </w:rPr>
        <w:fldChar w:fldCharType="separate"/>
      </w:r>
      <w:r w:rsidR="006725E5">
        <w:rPr>
          <w:noProof/>
          <w:color w:val="auto"/>
        </w:rPr>
        <w:t>62</w:t>
      </w:r>
      <w:r w:rsidRPr="00571502">
        <w:rPr>
          <w:color w:val="auto"/>
        </w:rPr>
        <w:fldChar w:fldCharType="end"/>
      </w:r>
      <w:r w:rsidRPr="00571502">
        <w:rPr>
          <w:color w:val="auto"/>
        </w:rPr>
        <w:t xml:space="preserve"> Tela Motivo Sustação – Inserir</w:t>
      </w:r>
    </w:p>
    <w:p w14:paraId="1A6838D7" w14:textId="77777777" w:rsidR="00571502" w:rsidRDefault="00571502" w:rsidP="00571502"/>
    <w:p w14:paraId="2B59520B" w14:textId="77777777" w:rsidR="00571502" w:rsidRPr="00571502" w:rsidRDefault="00571502" w:rsidP="00571502">
      <w:pPr>
        <w:ind w:firstLine="284"/>
      </w:pPr>
      <w:r>
        <w:t>Para alterar as informações do motivo sustação, o gestor deverá acionar o botão “Pesquisar”, selecionar um motivo e em seguida, deverá acionar o botão “Alterar”.</w:t>
      </w:r>
    </w:p>
    <w:p w14:paraId="1CAD43D8" w14:textId="77777777" w:rsidR="00571502" w:rsidRDefault="00571502" w:rsidP="00CA3057"/>
    <w:p w14:paraId="3E1072C3" w14:textId="77777777" w:rsidR="00CA3057" w:rsidRDefault="00BF7381" w:rsidP="00CA3057">
      <w:pPr>
        <w:keepNext/>
        <w:ind w:firstLine="284"/>
      </w:pPr>
      <w:r>
        <w:rPr>
          <w:noProof/>
          <w:lang w:eastAsia="pt-BR"/>
        </w:rPr>
        <w:lastRenderedPageBreak/>
        <w:drawing>
          <wp:inline distT="0" distB="0" distL="0" distR="0" wp14:anchorId="4EC03A74" wp14:editId="3F8F5F23">
            <wp:extent cx="6120765" cy="2644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otão altera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6CA6" w14:textId="77777777" w:rsidR="00CA3057" w:rsidRDefault="00CA3057" w:rsidP="00CA3057">
      <w:pPr>
        <w:pStyle w:val="Legenda"/>
        <w:jc w:val="center"/>
        <w:rPr>
          <w:color w:val="auto"/>
        </w:rPr>
      </w:pPr>
      <w:r w:rsidRPr="00CA3057">
        <w:rPr>
          <w:color w:val="auto"/>
        </w:rPr>
        <w:t xml:space="preserve">Figura </w:t>
      </w:r>
      <w:r w:rsidRPr="00CA3057">
        <w:rPr>
          <w:color w:val="auto"/>
        </w:rPr>
        <w:fldChar w:fldCharType="begin"/>
      </w:r>
      <w:r w:rsidRPr="00CA3057">
        <w:rPr>
          <w:color w:val="auto"/>
        </w:rPr>
        <w:instrText xml:space="preserve"> SEQ Figura \* ARABIC </w:instrText>
      </w:r>
      <w:r w:rsidRPr="00CA3057">
        <w:rPr>
          <w:color w:val="auto"/>
        </w:rPr>
        <w:fldChar w:fldCharType="separate"/>
      </w:r>
      <w:r w:rsidR="006725E5">
        <w:rPr>
          <w:noProof/>
          <w:color w:val="auto"/>
        </w:rPr>
        <w:t>63</w:t>
      </w:r>
      <w:r w:rsidRPr="00CA3057">
        <w:rPr>
          <w:color w:val="auto"/>
        </w:rPr>
        <w:fldChar w:fldCharType="end"/>
      </w:r>
      <w:r w:rsidRPr="00CA3057">
        <w:rPr>
          <w:color w:val="auto"/>
        </w:rPr>
        <w:t xml:space="preserve"> Tela </w:t>
      </w:r>
      <w:r w:rsidRPr="009A0549">
        <w:rPr>
          <w:color w:val="auto"/>
        </w:rPr>
        <w:t xml:space="preserve">Motivo Sustação </w:t>
      </w:r>
      <w:r>
        <w:rPr>
          <w:color w:val="auto"/>
        </w:rPr>
        <w:t>– Alterar</w:t>
      </w:r>
    </w:p>
    <w:p w14:paraId="22C7CC90" w14:textId="77777777" w:rsidR="00571502" w:rsidRDefault="00571502" w:rsidP="00571502"/>
    <w:p w14:paraId="65FF62E3" w14:textId="77777777" w:rsidR="00571502" w:rsidRDefault="00571502" w:rsidP="00571502">
      <w:pPr>
        <w:ind w:firstLine="284"/>
      </w:pPr>
      <w:r>
        <w:t>Ao acionar o botão, o sistema irá exibir a tela de alteração. Nesta tela o gestor deverá alterar as informações desejadas e depois deverá salvar as informações acionando o botão “Salvar”.</w:t>
      </w:r>
    </w:p>
    <w:p w14:paraId="11818F9C" w14:textId="77777777" w:rsidR="00571502" w:rsidRDefault="00571502" w:rsidP="00571502">
      <w:pPr>
        <w:ind w:firstLine="284"/>
      </w:pPr>
    </w:p>
    <w:p w14:paraId="326F11CA" w14:textId="77777777" w:rsidR="008635C7" w:rsidRDefault="00BD3951" w:rsidP="008635C7">
      <w:pPr>
        <w:keepNext/>
        <w:ind w:firstLine="284"/>
      </w:pPr>
      <w:r>
        <w:rPr>
          <w:noProof/>
          <w:lang w:eastAsia="pt-BR"/>
        </w:rPr>
        <w:drawing>
          <wp:inline distT="0" distB="0" distL="0" distR="0" wp14:anchorId="7A41AA3D" wp14:editId="442CCEE9">
            <wp:extent cx="6120765" cy="2603500"/>
            <wp:effectExtent l="0" t="0" r="0" b="635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ela Alterar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3C1C" w14:textId="77777777" w:rsidR="00571502" w:rsidRDefault="008635C7" w:rsidP="008635C7">
      <w:pPr>
        <w:pStyle w:val="Legenda"/>
        <w:jc w:val="center"/>
        <w:rPr>
          <w:color w:val="auto"/>
        </w:rPr>
      </w:pPr>
      <w:r w:rsidRPr="008635C7">
        <w:rPr>
          <w:color w:val="auto"/>
        </w:rPr>
        <w:t xml:space="preserve">Figura </w:t>
      </w:r>
      <w:r w:rsidRPr="008635C7">
        <w:rPr>
          <w:color w:val="auto"/>
        </w:rPr>
        <w:fldChar w:fldCharType="begin"/>
      </w:r>
      <w:r w:rsidRPr="008635C7">
        <w:rPr>
          <w:color w:val="auto"/>
        </w:rPr>
        <w:instrText xml:space="preserve"> SEQ Figura \* ARABIC </w:instrText>
      </w:r>
      <w:r w:rsidRPr="008635C7">
        <w:rPr>
          <w:color w:val="auto"/>
        </w:rPr>
        <w:fldChar w:fldCharType="separate"/>
      </w:r>
      <w:r w:rsidR="006725E5">
        <w:rPr>
          <w:noProof/>
          <w:color w:val="auto"/>
        </w:rPr>
        <w:t>64</w:t>
      </w:r>
      <w:r w:rsidRPr="008635C7">
        <w:rPr>
          <w:color w:val="auto"/>
        </w:rPr>
        <w:fldChar w:fldCharType="end"/>
      </w:r>
      <w:r w:rsidRPr="008635C7">
        <w:rPr>
          <w:color w:val="auto"/>
        </w:rPr>
        <w:t xml:space="preserve"> Tela Motivo Sustação – Alterar</w:t>
      </w:r>
    </w:p>
    <w:p w14:paraId="25B0F430" w14:textId="77777777" w:rsidR="00EE6FE6" w:rsidRPr="00EE6FE6" w:rsidRDefault="00EE6FE6" w:rsidP="00EE6FE6"/>
    <w:p w14:paraId="10948C23" w14:textId="77777777" w:rsidR="008635C7" w:rsidRPr="008635C7" w:rsidRDefault="00BD3951" w:rsidP="008635C7">
      <w:r>
        <w:tab/>
        <w:t>Caso o gestor precise excluir um motivo sustação é necessário selecionar o móvito e em seguida acionar o botão “Excluir” conforme mostra a figura abaixo.</w:t>
      </w:r>
    </w:p>
    <w:p w14:paraId="2DD0E51F" w14:textId="77777777" w:rsidR="00DB4604" w:rsidRDefault="00DB4604" w:rsidP="00DB4604"/>
    <w:p w14:paraId="41F297E6" w14:textId="77777777" w:rsidR="000A0079" w:rsidRDefault="00AA7E79" w:rsidP="000A0079">
      <w:pPr>
        <w:keepNext/>
        <w:ind w:firstLine="284"/>
      </w:pPr>
      <w:r>
        <w:rPr>
          <w:noProof/>
          <w:lang w:eastAsia="pt-BR"/>
        </w:rPr>
        <w:lastRenderedPageBreak/>
        <w:drawing>
          <wp:inline distT="0" distB="0" distL="0" distR="0" wp14:anchorId="060A9817" wp14:editId="5F795CDB">
            <wp:extent cx="6120765" cy="2644140"/>
            <wp:effectExtent l="0" t="0" r="0" b="38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otão excluir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30E4" w14:textId="77777777" w:rsidR="00DB4604" w:rsidRDefault="000A0079" w:rsidP="000A0079">
      <w:pPr>
        <w:pStyle w:val="Legenda"/>
        <w:jc w:val="center"/>
        <w:rPr>
          <w:color w:val="auto"/>
        </w:rPr>
      </w:pPr>
      <w:r w:rsidRPr="000A0079">
        <w:rPr>
          <w:color w:val="auto"/>
        </w:rPr>
        <w:t xml:space="preserve">Figura </w:t>
      </w:r>
      <w:r w:rsidRPr="000A0079">
        <w:rPr>
          <w:color w:val="auto"/>
        </w:rPr>
        <w:fldChar w:fldCharType="begin"/>
      </w:r>
      <w:r w:rsidRPr="000A0079">
        <w:rPr>
          <w:color w:val="auto"/>
        </w:rPr>
        <w:instrText xml:space="preserve"> SEQ Figura \* ARABIC </w:instrText>
      </w:r>
      <w:r w:rsidRPr="000A0079">
        <w:rPr>
          <w:color w:val="auto"/>
        </w:rPr>
        <w:fldChar w:fldCharType="separate"/>
      </w:r>
      <w:r w:rsidR="006725E5">
        <w:rPr>
          <w:noProof/>
          <w:color w:val="auto"/>
        </w:rPr>
        <w:t>65</w:t>
      </w:r>
      <w:r w:rsidRPr="000A0079">
        <w:rPr>
          <w:color w:val="auto"/>
        </w:rPr>
        <w:fldChar w:fldCharType="end"/>
      </w:r>
      <w:r w:rsidRPr="000A0079">
        <w:rPr>
          <w:color w:val="auto"/>
        </w:rPr>
        <w:t xml:space="preserve"> Tela Motivo Sustação – Excluir</w:t>
      </w:r>
    </w:p>
    <w:p w14:paraId="0BF2689B" w14:textId="77777777" w:rsidR="00AA7E79" w:rsidRDefault="00AA7E79" w:rsidP="00AA7E79">
      <w:pPr>
        <w:ind w:firstLine="709"/>
      </w:pPr>
      <w:r>
        <w:t>Após acionar o botão, o sistema irá exibir a tela de exclusão. Para confirmar a exclusão, o gestor deverá acionar o botão “</w:t>
      </w:r>
      <w:proofErr w:type="spellStart"/>
      <w:r>
        <w:t>Confirmat</w:t>
      </w:r>
      <w:proofErr w:type="spellEnd"/>
      <w:r>
        <w:t>”.</w:t>
      </w:r>
    </w:p>
    <w:p w14:paraId="6DA3CA9D" w14:textId="77777777" w:rsidR="00AA7E79" w:rsidRDefault="00AA7E79" w:rsidP="00AA7E79">
      <w:pPr>
        <w:ind w:firstLine="709"/>
      </w:pPr>
      <w:r>
        <w:t>OBS.: Caso exista</w:t>
      </w:r>
      <w:r w:rsidRPr="00AA7E79">
        <w:t xml:space="preserve"> cheques sustados associados ao motivo de sustação 3. A operação não será realizada.</w:t>
      </w:r>
    </w:p>
    <w:p w14:paraId="3FA0CDBD" w14:textId="77777777" w:rsidR="00AA7E79" w:rsidRDefault="00AA7E79" w:rsidP="00AA7E79">
      <w:pPr>
        <w:keepNext/>
      </w:pPr>
      <w:r>
        <w:rPr>
          <w:noProof/>
          <w:lang w:eastAsia="pt-BR"/>
        </w:rPr>
        <w:drawing>
          <wp:inline distT="0" distB="0" distL="0" distR="0" wp14:anchorId="4DEC27BB" wp14:editId="77BD1988">
            <wp:extent cx="6120765" cy="2663825"/>
            <wp:effectExtent l="0" t="0" r="0" b="317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ela Exclui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AA4C" w14:textId="77777777" w:rsidR="00AA7E79" w:rsidRDefault="00AA7E79" w:rsidP="00AA7E79">
      <w:pPr>
        <w:pStyle w:val="Legenda"/>
        <w:jc w:val="center"/>
        <w:rPr>
          <w:color w:val="auto"/>
        </w:rPr>
      </w:pPr>
      <w:r w:rsidRPr="00AA7E79">
        <w:rPr>
          <w:color w:val="auto"/>
        </w:rPr>
        <w:t xml:space="preserve">Figura </w:t>
      </w:r>
      <w:r w:rsidRPr="00AA7E79">
        <w:rPr>
          <w:color w:val="auto"/>
        </w:rPr>
        <w:fldChar w:fldCharType="begin"/>
      </w:r>
      <w:r w:rsidRPr="00AA7E79">
        <w:rPr>
          <w:color w:val="auto"/>
        </w:rPr>
        <w:instrText xml:space="preserve"> SEQ Figura \* ARABIC </w:instrText>
      </w:r>
      <w:r w:rsidRPr="00AA7E79">
        <w:rPr>
          <w:color w:val="auto"/>
        </w:rPr>
        <w:fldChar w:fldCharType="separate"/>
      </w:r>
      <w:r w:rsidR="006725E5">
        <w:rPr>
          <w:noProof/>
          <w:color w:val="auto"/>
        </w:rPr>
        <w:t>66</w:t>
      </w:r>
      <w:r w:rsidRPr="00AA7E79">
        <w:rPr>
          <w:color w:val="auto"/>
        </w:rPr>
        <w:fldChar w:fldCharType="end"/>
      </w:r>
      <w:r w:rsidRPr="00AA7E79">
        <w:rPr>
          <w:color w:val="auto"/>
        </w:rPr>
        <w:t xml:space="preserve"> Tela Motivo Sustação – Excluir</w:t>
      </w:r>
    </w:p>
    <w:p w14:paraId="35EEE8E5" w14:textId="77777777" w:rsidR="00AA7E79" w:rsidRPr="00AA7E79" w:rsidRDefault="00AA7E79" w:rsidP="00AA7E79"/>
    <w:p w14:paraId="29697761" w14:textId="77777777" w:rsidR="00AA7E79" w:rsidRPr="00AA7E79" w:rsidRDefault="00EE6FE6" w:rsidP="00AA7E79">
      <w:r>
        <w:tab/>
        <w:t xml:space="preserve">Para </w:t>
      </w:r>
      <w:r w:rsidR="008616CB">
        <w:t xml:space="preserve">verificar um motivo sustação, o gestor deverá acionar o botão “Visualizar”. </w:t>
      </w:r>
    </w:p>
    <w:p w14:paraId="4E158414" w14:textId="77777777" w:rsidR="000A0079" w:rsidRDefault="00E27F9F" w:rsidP="000A0079">
      <w:pPr>
        <w:keepNext/>
        <w:ind w:firstLine="284"/>
      </w:pPr>
      <w:r>
        <w:lastRenderedPageBreak/>
        <w:t xml:space="preserve"> </w:t>
      </w:r>
      <w:r w:rsidR="00731844">
        <w:rPr>
          <w:noProof/>
          <w:lang w:eastAsia="pt-BR"/>
        </w:rPr>
        <w:drawing>
          <wp:inline distT="0" distB="0" distL="0" distR="0" wp14:anchorId="2C896620" wp14:editId="2E1FACDF">
            <wp:extent cx="6120765" cy="2644140"/>
            <wp:effectExtent l="0" t="0" r="0" b="381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Botão excluir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C3D1" w14:textId="77777777" w:rsidR="000A0079" w:rsidRDefault="000A0079" w:rsidP="000A0079">
      <w:pPr>
        <w:pStyle w:val="Legenda"/>
        <w:jc w:val="center"/>
        <w:rPr>
          <w:color w:val="auto"/>
        </w:rPr>
      </w:pPr>
      <w:r w:rsidRPr="000A0079">
        <w:rPr>
          <w:color w:val="auto"/>
        </w:rPr>
        <w:t xml:space="preserve">Figura </w:t>
      </w:r>
      <w:r w:rsidRPr="000A0079">
        <w:rPr>
          <w:color w:val="auto"/>
        </w:rPr>
        <w:fldChar w:fldCharType="begin"/>
      </w:r>
      <w:r w:rsidRPr="000A0079">
        <w:rPr>
          <w:color w:val="auto"/>
        </w:rPr>
        <w:instrText xml:space="preserve"> SEQ Figura \* ARABIC </w:instrText>
      </w:r>
      <w:r w:rsidRPr="000A0079">
        <w:rPr>
          <w:color w:val="auto"/>
        </w:rPr>
        <w:fldChar w:fldCharType="separate"/>
      </w:r>
      <w:r w:rsidR="006725E5">
        <w:rPr>
          <w:noProof/>
          <w:color w:val="auto"/>
        </w:rPr>
        <w:t>67</w:t>
      </w:r>
      <w:r w:rsidRPr="000A0079">
        <w:rPr>
          <w:color w:val="auto"/>
        </w:rPr>
        <w:fldChar w:fldCharType="end"/>
      </w:r>
      <w:r w:rsidRPr="000A0079">
        <w:rPr>
          <w:color w:val="auto"/>
        </w:rPr>
        <w:t xml:space="preserve"> Tela Motivo Sustação – Visualizar</w:t>
      </w:r>
    </w:p>
    <w:p w14:paraId="75FCE684" w14:textId="77777777" w:rsidR="008616CB" w:rsidRDefault="008616CB" w:rsidP="008616CB"/>
    <w:p w14:paraId="02243BA3" w14:textId="77777777" w:rsidR="008616CB" w:rsidRPr="00AA7E79" w:rsidRDefault="008616CB" w:rsidP="008616CB">
      <w:pPr>
        <w:ind w:firstLine="284"/>
      </w:pPr>
      <w:r>
        <w:t>Nesta tela, o sistema irá exibir a tela apenas de consulta conforme mostra a figura abaixo.</w:t>
      </w:r>
    </w:p>
    <w:p w14:paraId="43107C0F" w14:textId="77777777" w:rsidR="008616CB" w:rsidRDefault="008616CB" w:rsidP="008616CB"/>
    <w:p w14:paraId="6A742CDB" w14:textId="77777777" w:rsidR="008616CB" w:rsidRDefault="008616CB" w:rsidP="008616CB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1037B949" wp14:editId="44CBE9EE">
            <wp:extent cx="6120765" cy="2600960"/>
            <wp:effectExtent l="0" t="0" r="0" b="889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ela Visualização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C380" w14:textId="77777777" w:rsidR="008616CB" w:rsidRPr="008616CB" w:rsidRDefault="008616CB" w:rsidP="008616CB">
      <w:pPr>
        <w:pStyle w:val="Legenda"/>
        <w:jc w:val="center"/>
        <w:rPr>
          <w:color w:val="auto"/>
        </w:rPr>
      </w:pPr>
      <w:r w:rsidRPr="008616CB">
        <w:rPr>
          <w:color w:val="auto"/>
        </w:rPr>
        <w:t xml:space="preserve">Figura </w:t>
      </w:r>
      <w:r w:rsidRPr="008616CB">
        <w:rPr>
          <w:color w:val="auto"/>
        </w:rPr>
        <w:fldChar w:fldCharType="begin"/>
      </w:r>
      <w:r w:rsidRPr="008616CB">
        <w:rPr>
          <w:color w:val="auto"/>
        </w:rPr>
        <w:instrText xml:space="preserve"> SEQ Figura \* ARABIC </w:instrText>
      </w:r>
      <w:r w:rsidRPr="008616CB">
        <w:rPr>
          <w:color w:val="auto"/>
        </w:rPr>
        <w:fldChar w:fldCharType="separate"/>
      </w:r>
      <w:r w:rsidR="006725E5">
        <w:rPr>
          <w:noProof/>
          <w:color w:val="auto"/>
        </w:rPr>
        <w:t>68</w:t>
      </w:r>
      <w:r w:rsidRPr="008616CB">
        <w:rPr>
          <w:color w:val="auto"/>
        </w:rPr>
        <w:fldChar w:fldCharType="end"/>
      </w:r>
      <w:r w:rsidRPr="008616CB">
        <w:rPr>
          <w:color w:val="auto"/>
        </w:rPr>
        <w:t xml:space="preserve"> Tela Motivo Sustação – Visualizar</w:t>
      </w:r>
    </w:p>
    <w:p w14:paraId="73FDB53A" w14:textId="77777777" w:rsidR="009A0549" w:rsidRDefault="009A0549" w:rsidP="00814C57">
      <w:pPr>
        <w:ind w:firstLine="284"/>
        <w:jc w:val="center"/>
      </w:pPr>
    </w:p>
    <w:p w14:paraId="671E66F5" w14:textId="77777777" w:rsidR="009A0549" w:rsidRDefault="009A0549" w:rsidP="00814C57">
      <w:pPr>
        <w:ind w:firstLine="284"/>
        <w:jc w:val="center"/>
      </w:pPr>
    </w:p>
    <w:p w14:paraId="1460ACA2" w14:textId="77777777" w:rsidR="008A488B" w:rsidRPr="00753E0A" w:rsidRDefault="008A488B" w:rsidP="00753E0A"/>
    <w:p w14:paraId="5BCB7E58" w14:textId="77777777" w:rsidR="00832714" w:rsidRPr="00753E0A" w:rsidRDefault="00832714" w:rsidP="00753E0A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20" w:name="_Toc147739611"/>
      <w:r w:rsidRPr="00753E0A">
        <w:rPr>
          <w:rFonts w:eastAsia="Times New Roman"/>
          <w:b/>
          <w:bCs/>
          <w:iCs/>
          <w:noProof/>
          <w:sz w:val="28"/>
          <w:szCs w:val="28"/>
        </w:rPr>
        <w:t>Motivo bloqueio</w:t>
      </w:r>
      <w:bookmarkEnd w:id="20"/>
    </w:p>
    <w:p w14:paraId="28BAD85A" w14:textId="77777777" w:rsidR="00832714" w:rsidRDefault="007321F4" w:rsidP="00902345">
      <w:pPr>
        <w:ind w:firstLine="709"/>
      </w:pPr>
      <w:r>
        <w:t>Para configurar o motivo bloqueio, o gestor deverá acessar</w:t>
      </w:r>
      <w:r w:rsidRPr="00DA2414">
        <w:t xml:space="preserve"> o menu </w:t>
      </w:r>
      <w:r w:rsidR="008A488B" w:rsidRPr="00902345">
        <w:t>Configurações Básicas – Motivo Bloqueio.</w:t>
      </w:r>
    </w:p>
    <w:p w14:paraId="230ABB21" w14:textId="77777777" w:rsidR="00272692" w:rsidRDefault="00272692" w:rsidP="00902345">
      <w:pPr>
        <w:ind w:firstLine="709"/>
      </w:pPr>
    </w:p>
    <w:p w14:paraId="6DB9B0EF" w14:textId="77777777" w:rsidR="00272692" w:rsidRDefault="00272692" w:rsidP="00272692">
      <w:pPr>
        <w:keepNext/>
        <w:ind w:firstLine="284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5DDA2314" wp14:editId="1480AB62">
            <wp:extent cx="6120765" cy="2799080"/>
            <wp:effectExtent l="0" t="0" r="0" b="127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Menu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B9C3" w14:textId="77777777" w:rsidR="00272692" w:rsidRPr="00272692" w:rsidRDefault="00272692" w:rsidP="00272692">
      <w:pPr>
        <w:pStyle w:val="Legenda"/>
        <w:jc w:val="center"/>
        <w:rPr>
          <w:color w:val="auto"/>
          <w:sz w:val="24"/>
          <w:szCs w:val="24"/>
        </w:rPr>
      </w:pPr>
      <w:r w:rsidRPr="00272692">
        <w:rPr>
          <w:color w:val="auto"/>
        </w:rPr>
        <w:t xml:space="preserve">Figura </w:t>
      </w:r>
      <w:r w:rsidRPr="00272692">
        <w:rPr>
          <w:color w:val="auto"/>
        </w:rPr>
        <w:fldChar w:fldCharType="begin"/>
      </w:r>
      <w:r w:rsidRPr="00272692">
        <w:rPr>
          <w:color w:val="auto"/>
        </w:rPr>
        <w:instrText xml:space="preserve"> SEQ Figura \* ARABIC </w:instrText>
      </w:r>
      <w:r w:rsidRPr="00272692">
        <w:rPr>
          <w:color w:val="auto"/>
        </w:rPr>
        <w:fldChar w:fldCharType="separate"/>
      </w:r>
      <w:r w:rsidR="006725E5">
        <w:rPr>
          <w:noProof/>
          <w:color w:val="auto"/>
        </w:rPr>
        <w:t>69</w:t>
      </w:r>
      <w:r w:rsidRPr="00272692">
        <w:rPr>
          <w:color w:val="auto"/>
        </w:rPr>
        <w:fldChar w:fldCharType="end"/>
      </w:r>
      <w:r w:rsidRPr="00272692">
        <w:rPr>
          <w:color w:val="auto"/>
        </w:rPr>
        <w:t xml:space="preserve"> Menu Motivo Bloqueio</w:t>
      </w:r>
    </w:p>
    <w:p w14:paraId="477427E9" w14:textId="77777777" w:rsidR="008A488B" w:rsidRDefault="008A488B" w:rsidP="008A488B">
      <w:pPr>
        <w:ind w:left="995"/>
      </w:pPr>
    </w:p>
    <w:p w14:paraId="4E2BE6B7" w14:textId="77777777" w:rsidR="00BD3951" w:rsidRDefault="00BD3951" w:rsidP="00BD3951">
      <w:pPr>
        <w:ind w:firstLine="709"/>
      </w:pPr>
      <w:r>
        <w:t xml:space="preserve">Nesta tela o gestor poderá inserir, alterar e excluir um motivo </w:t>
      </w:r>
      <w:r w:rsidR="00760E9C">
        <w:t>bloqueio</w:t>
      </w:r>
      <w:r>
        <w:t xml:space="preserve">. Para inserir, o gestor deverá acionar o </w:t>
      </w:r>
      <w:proofErr w:type="spellStart"/>
      <w:r>
        <w:t>borão</w:t>
      </w:r>
      <w:proofErr w:type="spellEnd"/>
      <w:r>
        <w:t xml:space="preserve"> “Inserir” conforme mostra a figura abaixo</w:t>
      </w:r>
    </w:p>
    <w:p w14:paraId="053EE8DB" w14:textId="77777777" w:rsidR="00BD3951" w:rsidRDefault="00BD3951" w:rsidP="00BD3951">
      <w:pPr>
        <w:ind w:left="995"/>
      </w:pPr>
    </w:p>
    <w:p w14:paraId="5977BC06" w14:textId="77777777" w:rsidR="00BD3951" w:rsidRDefault="00760E9C" w:rsidP="00BD3951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273B7E68" wp14:editId="306D3147">
            <wp:extent cx="6120765" cy="276352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otão Inserir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214C" w14:textId="77777777" w:rsidR="00BD3951" w:rsidRDefault="00BD3951" w:rsidP="00BD3951">
      <w:pPr>
        <w:pStyle w:val="Legenda"/>
        <w:jc w:val="center"/>
        <w:rPr>
          <w:color w:val="auto"/>
        </w:rPr>
      </w:pPr>
      <w:r w:rsidRPr="009A0549">
        <w:rPr>
          <w:color w:val="auto"/>
        </w:rPr>
        <w:t xml:space="preserve">Figura </w:t>
      </w:r>
      <w:r w:rsidRPr="009A0549">
        <w:rPr>
          <w:color w:val="auto"/>
        </w:rPr>
        <w:fldChar w:fldCharType="begin"/>
      </w:r>
      <w:r w:rsidRPr="009A0549">
        <w:rPr>
          <w:color w:val="auto"/>
        </w:rPr>
        <w:instrText xml:space="preserve"> SEQ Figura \* ARABIC </w:instrText>
      </w:r>
      <w:r w:rsidRPr="009A0549">
        <w:rPr>
          <w:color w:val="auto"/>
        </w:rPr>
        <w:fldChar w:fldCharType="separate"/>
      </w:r>
      <w:r w:rsidR="006725E5">
        <w:rPr>
          <w:noProof/>
          <w:color w:val="auto"/>
        </w:rPr>
        <w:t>70</w:t>
      </w:r>
      <w:r w:rsidRPr="009A0549">
        <w:rPr>
          <w:color w:val="auto"/>
        </w:rPr>
        <w:fldChar w:fldCharType="end"/>
      </w:r>
      <w:r w:rsidRPr="009A0549">
        <w:rPr>
          <w:color w:val="auto"/>
        </w:rPr>
        <w:t xml:space="preserve"> Tela Motivo </w:t>
      </w:r>
      <w:r w:rsidR="00760E9C">
        <w:rPr>
          <w:color w:val="auto"/>
        </w:rPr>
        <w:t>Bloqueio</w:t>
      </w:r>
      <w:r w:rsidRPr="009A0549">
        <w:rPr>
          <w:color w:val="auto"/>
        </w:rPr>
        <w:t xml:space="preserve"> </w:t>
      </w:r>
      <w:r>
        <w:rPr>
          <w:color w:val="auto"/>
        </w:rPr>
        <w:t>–</w:t>
      </w:r>
      <w:r w:rsidRPr="009A0549">
        <w:rPr>
          <w:color w:val="auto"/>
        </w:rPr>
        <w:t xml:space="preserve"> Inserir</w:t>
      </w:r>
    </w:p>
    <w:p w14:paraId="658B48C2" w14:textId="77777777" w:rsidR="00BD3951" w:rsidRDefault="00BD3951" w:rsidP="00BD3951"/>
    <w:p w14:paraId="2B7326C0" w14:textId="77777777" w:rsidR="00BD3951" w:rsidRDefault="00BD3951" w:rsidP="00BD3951">
      <w:r>
        <w:tab/>
        <w:t>Ao acionar o botão, o sistema irá exibir a tela inserir. Nesta tela o gestor deverá preencher todos os campos corretamente e em seguida, deverá acionar o botão “Salvar”.</w:t>
      </w:r>
    </w:p>
    <w:p w14:paraId="7BA25948" w14:textId="77777777" w:rsidR="00BD3951" w:rsidRDefault="00BD3951" w:rsidP="00BD3951"/>
    <w:p w14:paraId="1E480E94" w14:textId="77777777" w:rsidR="009009F6" w:rsidRDefault="009009F6" w:rsidP="009009F6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8082DEF" wp14:editId="1CD70C0F">
            <wp:extent cx="6120765" cy="2205355"/>
            <wp:effectExtent l="0" t="0" r="0" b="444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ela Inserir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FB23" w14:textId="77777777" w:rsidR="00BD3951" w:rsidRPr="009009F6" w:rsidRDefault="009009F6" w:rsidP="009009F6">
      <w:pPr>
        <w:pStyle w:val="Legenda"/>
        <w:jc w:val="center"/>
        <w:rPr>
          <w:color w:val="auto"/>
        </w:rPr>
      </w:pPr>
      <w:r w:rsidRPr="009009F6">
        <w:rPr>
          <w:color w:val="auto"/>
        </w:rPr>
        <w:t xml:space="preserve">Figura </w:t>
      </w:r>
      <w:r w:rsidRPr="009009F6">
        <w:rPr>
          <w:color w:val="auto"/>
        </w:rPr>
        <w:fldChar w:fldCharType="begin"/>
      </w:r>
      <w:r w:rsidRPr="009009F6">
        <w:rPr>
          <w:color w:val="auto"/>
        </w:rPr>
        <w:instrText xml:space="preserve"> SEQ Figura \* ARABIC </w:instrText>
      </w:r>
      <w:r w:rsidRPr="009009F6">
        <w:rPr>
          <w:color w:val="auto"/>
        </w:rPr>
        <w:fldChar w:fldCharType="separate"/>
      </w:r>
      <w:r w:rsidR="006725E5">
        <w:rPr>
          <w:noProof/>
          <w:color w:val="auto"/>
        </w:rPr>
        <w:t>71</w:t>
      </w:r>
      <w:r w:rsidRPr="009009F6">
        <w:rPr>
          <w:color w:val="auto"/>
        </w:rPr>
        <w:fldChar w:fldCharType="end"/>
      </w:r>
      <w:r w:rsidRPr="009009F6">
        <w:rPr>
          <w:color w:val="auto"/>
        </w:rPr>
        <w:t xml:space="preserve"> Tela Motivo </w:t>
      </w:r>
      <w:r>
        <w:rPr>
          <w:color w:val="auto"/>
        </w:rPr>
        <w:t>Bloqueio</w:t>
      </w:r>
      <w:r w:rsidRPr="009A0549">
        <w:rPr>
          <w:color w:val="auto"/>
        </w:rPr>
        <w:t xml:space="preserve"> </w:t>
      </w:r>
      <w:r w:rsidRPr="009009F6">
        <w:rPr>
          <w:color w:val="auto"/>
        </w:rPr>
        <w:t>– Inserir</w:t>
      </w:r>
    </w:p>
    <w:p w14:paraId="0FA65079" w14:textId="77777777" w:rsidR="00BD3951" w:rsidRDefault="00BD3951" w:rsidP="00BD3951">
      <w:pPr>
        <w:keepNext/>
        <w:ind w:firstLine="284"/>
        <w:jc w:val="center"/>
      </w:pPr>
    </w:p>
    <w:p w14:paraId="7A69F4DD" w14:textId="77777777" w:rsidR="00BD3951" w:rsidRDefault="00BD3951" w:rsidP="00BD3951"/>
    <w:p w14:paraId="4DE3CA5B" w14:textId="77777777" w:rsidR="00BD3951" w:rsidRPr="00571502" w:rsidRDefault="00BD3951" w:rsidP="00BD3951">
      <w:pPr>
        <w:ind w:firstLine="284"/>
      </w:pPr>
      <w:r>
        <w:t xml:space="preserve">Para alterar as informações do motivo </w:t>
      </w:r>
      <w:r w:rsidR="009009F6">
        <w:t>Bloqueio</w:t>
      </w:r>
      <w:r>
        <w:t>, o gestor deverá acionar o botão “Pesquisar”, selecionar um motivo e em seguida, deverá acionar o botão “Alterar”.</w:t>
      </w:r>
    </w:p>
    <w:p w14:paraId="36D6D981" w14:textId="77777777" w:rsidR="00BD3951" w:rsidRDefault="00BD3951" w:rsidP="00BD3951"/>
    <w:p w14:paraId="6B62F889" w14:textId="77777777" w:rsidR="00BD3951" w:rsidRDefault="009009F6" w:rsidP="00BD3951">
      <w:pPr>
        <w:keepNext/>
        <w:ind w:firstLine="284"/>
      </w:pPr>
      <w:r>
        <w:rPr>
          <w:noProof/>
          <w:lang w:eastAsia="pt-BR"/>
        </w:rPr>
        <w:drawing>
          <wp:inline distT="0" distB="0" distL="0" distR="0" wp14:anchorId="00F653F3" wp14:editId="04FF431C">
            <wp:extent cx="6120765" cy="2357120"/>
            <wp:effectExtent l="0" t="0" r="0" b="508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Botão alterar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9555" w14:textId="77777777" w:rsidR="00BD3951" w:rsidRDefault="00BD3951" w:rsidP="00BD3951">
      <w:pPr>
        <w:pStyle w:val="Legenda"/>
        <w:jc w:val="center"/>
        <w:rPr>
          <w:color w:val="auto"/>
        </w:rPr>
      </w:pPr>
      <w:r w:rsidRPr="00CA3057">
        <w:rPr>
          <w:color w:val="auto"/>
        </w:rPr>
        <w:t xml:space="preserve">Figura </w:t>
      </w:r>
      <w:r w:rsidRPr="00CA3057">
        <w:rPr>
          <w:color w:val="auto"/>
        </w:rPr>
        <w:fldChar w:fldCharType="begin"/>
      </w:r>
      <w:r w:rsidRPr="00CA3057">
        <w:rPr>
          <w:color w:val="auto"/>
        </w:rPr>
        <w:instrText xml:space="preserve"> SEQ Figura \* ARABIC </w:instrText>
      </w:r>
      <w:r w:rsidRPr="00CA3057">
        <w:rPr>
          <w:color w:val="auto"/>
        </w:rPr>
        <w:fldChar w:fldCharType="separate"/>
      </w:r>
      <w:r w:rsidR="006725E5">
        <w:rPr>
          <w:noProof/>
          <w:color w:val="auto"/>
        </w:rPr>
        <w:t>72</w:t>
      </w:r>
      <w:r w:rsidRPr="00CA3057">
        <w:rPr>
          <w:color w:val="auto"/>
        </w:rPr>
        <w:fldChar w:fldCharType="end"/>
      </w:r>
      <w:r w:rsidRPr="00CA3057">
        <w:rPr>
          <w:color w:val="auto"/>
        </w:rPr>
        <w:t xml:space="preserve"> Tela </w:t>
      </w:r>
      <w:r w:rsidRPr="009A0549">
        <w:rPr>
          <w:color w:val="auto"/>
        </w:rPr>
        <w:t xml:space="preserve">Motivo </w:t>
      </w:r>
      <w:r w:rsidR="009009F6">
        <w:rPr>
          <w:color w:val="auto"/>
        </w:rPr>
        <w:t>Bloqueio</w:t>
      </w:r>
      <w:r w:rsidR="009009F6" w:rsidRPr="009A0549">
        <w:rPr>
          <w:color w:val="auto"/>
        </w:rPr>
        <w:t xml:space="preserve"> </w:t>
      </w:r>
      <w:r>
        <w:rPr>
          <w:color w:val="auto"/>
        </w:rPr>
        <w:t>– Alterar</w:t>
      </w:r>
    </w:p>
    <w:p w14:paraId="589EB791" w14:textId="77777777" w:rsidR="00BD3951" w:rsidRDefault="00BD3951" w:rsidP="00BD3951"/>
    <w:p w14:paraId="5BF51FC6" w14:textId="77777777" w:rsidR="00BD3951" w:rsidRDefault="00BD3951" w:rsidP="00BD3951">
      <w:pPr>
        <w:ind w:firstLine="284"/>
      </w:pPr>
      <w:r>
        <w:t>Ao acionar o botão, o sistema irá exibir a tela de alteração. Nesta tela o gestor deverá alterar as informações desejadas e depois deverá salvar as informações acionando o botão “Salvar”.</w:t>
      </w:r>
    </w:p>
    <w:p w14:paraId="65D0D08F" w14:textId="77777777" w:rsidR="009009F6" w:rsidRDefault="009009F6" w:rsidP="00BD3951">
      <w:pPr>
        <w:ind w:firstLine="284"/>
      </w:pPr>
    </w:p>
    <w:p w14:paraId="16DDF1CB" w14:textId="77777777" w:rsidR="009009F6" w:rsidRDefault="009009F6" w:rsidP="009009F6">
      <w:pPr>
        <w:keepNext/>
        <w:ind w:firstLine="284"/>
      </w:pPr>
      <w:r>
        <w:rPr>
          <w:noProof/>
          <w:lang w:eastAsia="pt-BR"/>
        </w:rPr>
        <w:drawing>
          <wp:inline distT="0" distB="0" distL="0" distR="0" wp14:anchorId="4FBE34A1" wp14:editId="4EF5F750">
            <wp:extent cx="6120765" cy="22745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Tela alterar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A52D" w14:textId="77777777" w:rsidR="009009F6" w:rsidRDefault="009009F6" w:rsidP="009009F6">
      <w:pPr>
        <w:pStyle w:val="Legenda"/>
        <w:jc w:val="center"/>
        <w:rPr>
          <w:color w:val="auto"/>
        </w:rPr>
      </w:pPr>
      <w:r w:rsidRPr="009009F6">
        <w:rPr>
          <w:color w:val="auto"/>
        </w:rPr>
        <w:t xml:space="preserve">Figura </w:t>
      </w:r>
      <w:r w:rsidRPr="009009F6">
        <w:rPr>
          <w:color w:val="auto"/>
        </w:rPr>
        <w:fldChar w:fldCharType="begin"/>
      </w:r>
      <w:r w:rsidRPr="009009F6">
        <w:rPr>
          <w:color w:val="auto"/>
        </w:rPr>
        <w:instrText xml:space="preserve"> SEQ Figura \* ARABIC </w:instrText>
      </w:r>
      <w:r w:rsidRPr="009009F6">
        <w:rPr>
          <w:color w:val="auto"/>
        </w:rPr>
        <w:fldChar w:fldCharType="separate"/>
      </w:r>
      <w:r w:rsidR="006725E5">
        <w:rPr>
          <w:noProof/>
          <w:color w:val="auto"/>
        </w:rPr>
        <w:t>73</w:t>
      </w:r>
      <w:r w:rsidRPr="009009F6">
        <w:rPr>
          <w:color w:val="auto"/>
        </w:rPr>
        <w:fldChar w:fldCharType="end"/>
      </w:r>
      <w:r w:rsidRPr="009009F6">
        <w:rPr>
          <w:color w:val="auto"/>
        </w:rPr>
        <w:t xml:space="preserve"> Tela Motivo Bloqueio – Alterar</w:t>
      </w:r>
    </w:p>
    <w:p w14:paraId="7D7AA488" w14:textId="77777777" w:rsidR="00ED137E" w:rsidRDefault="00ED137E" w:rsidP="00ED137E"/>
    <w:p w14:paraId="6506F8E7" w14:textId="77777777" w:rsidR="00ED137E" w:rsidRPr="008635C7" w:rsidRDefault="00ED137E" w:rsidP="00ED137E">
      <w:pPr>
        <w:ind w:firstLine="709"/>
      </w:pPr>
      <w:r>
        <w:t>Caso o gestor precise excluir um motivo sustação é necessário selecionar o móvito e em seguida acionar o botão “Excluir” conforme mostra a figura abaixo.</w:t>
      </w:r>
    </w:p>
    <w:p w14:paraId="5787ADBA" w14:textId="77777777" w:rsidR="00ED137E" w:rsidRDefault="00ED137E" w:rsidP="00ED137E"/>
    <w:p w14:paraId="0B20A36C" w14:textId="77777777" w:rsidR="00634278" w:rsidRDefault="00D838F4" w:rsidP="00634278">
      <w:pPr>
        <w:keepNext/>
        <w:ind w:firstLine="284"/>
      </w:pPr>
      <w:r>
        <w:rPr>
          <w:noProof/>
          <w:lang w:eastAsia="pt-BR"/>
        </w:rPr>
        <w:drawing>
          <wp:inline distT="0" distB="0" distL="0" distR="0" wp14:anchorId="4D1D8517" wp14:editId="008792B5">
            <wp:extent cx="6120765" cy="2357120"/>
            <wp:effectExtent l="0" t="0" r="0" b="508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Botão excluir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1A75" w14:textId="77777777" w:rsidR="00ED137E" w:rsidRPr="00634278" w:rsidRDefault="00634278" w:rsidP="00634278">
      <w:pPr>
        <w:pStyle w:val="Legenda"/>
        <w:jc w:val="center"/>
        <w:rPr>
          <w:color w:val="auto"/>
        </w:rPr>
      </w:pPr>
      <w:r w:rsidRPr="00634278">
        <w:rPr>
          <w:color w:val="auto"/>
        </w:rPr>
        <w:t xml:space="preserve">Figura </w:t>
      </w:r>
      <w:r w:rsidRPr="00634278">
        <w:rPr>
          <w:color w:val="auto"/>
        </w:rPr>
        <w:fldChar w:fldCharType="begin"/>
      </w:r>
      <w:r w:rsidRPr="00634278">
        <w:rPr>
          <w:color w:val="auto"/>
        </w:rPr>
        <w:instrText xml:space="preserve"> SEQ Figura \* ARABIC </w:instrText>
      </w:r>
      <w:r w:rsidRPr="00634278">
        <w:rPr>
          <w:color w:val="auto"/>
        </w:rPr>
        <w:fldChar w:fldCharType="separate"/>
      </w:r>
      <w:r w:rsidR="006725E5">
        <w:rPr>
          <w:noProof/>
          <w:color w:val="auto"/>
        </w:rPr>
        <w:t>74</w:t>
      </w:r>
      <w:r w:rsidRPr="00634278">
        <w:rPr>
          <w:color w:val="auto"/>
        </w:rPr>
        <w:fldChar w:fldCharType="end"/>
      </w:r>
      <w:r w:rsidRPr="00634278">
        <w:rPr>
          <w:color w:val="auto"/>
        </w:rPr>
        <w:t xml:space="preserve"> Tela Motivo Bloqueio – Excluir</w:t>
      </w:r>
    </w:p>
    <w:p w14:paraId="3045EB7F" w14:textId="77777777" w:rsidR="004065F3" w:rsidRPr="004065F3" w:rsidRDefault="004065F3" w:rsidP="004065F3"/>
    <w:p w14:paraId="05683DAF" w14:textId="77777777" w:rsidR="00ED137E" w:rsidRDefault="00ED137E" w:rsidP="00ED137E">
      <w:pPr>
        <w:ind w:firstLine="709"/>
      </w:pPr>
      <w:r>
        <w:t>Após acionar o botão, o sistema irá exibir a tela de exclusão. Para confirmar a exclusão, o gestor deverá acionar o botão “</w:t>
      </w:r>
      <w:proofErr w:type="spellStart"/>
      <w:r>
        <w:t>Confirmat</w:t>
      </w:r>
      <w:proofErr w:type="spellEnd"/>
      <w:r>
        <w:t>”.</w:t>
      </w:r>
    </w:p>
    <w:p w14:paraId="0B130E30" w14:textId="77777777" w:rsidR="00ED137E" w:rsidRDefault="00ED137E" w:rsidP="00ED137E">
      <w:pPr>
        <w:ind w:firstLine="709"/>
      </w:pPr>
      <w:r>
        <w:t>OBS.: Caso exista</w:t>
      </w:r>
      <w:r w:rsidRPr="00AA7E79">
        <w:t xml:space="preserve"> </w:t>
      </w:r>
      <w:r w:rsidR="004065F3" w:rsidRPr="004065F3">
        <w:t>Contas bloqueadas associados ao motivo de bloqueio BA. A operação não será realizada</w:t>
      </w:r>
      <w:r w:rsidRPr="00AA7E79">
        <w:t>.</w:t>
      </w:r>
    </w:p>
    <w:p w14:paraId="7513EFF9" w14:textId="77777777" w:rsidR="00ED137E" w:rsidRDefault="00ED137E" w:rsidP="00ED137E">
      <w:pPr>
        <w:ind w:firstLine="709"/>
      </w:pPr>
    </w:p>
    <w:p w14:paraId="18EA0790" w14:textId="77777777" w:rsidR="00ED137E" w:rsidRDefault="00D838F4" w:rsidP="00D838F4">
      <w:pPr>
        <w:keepNext/>
        <w:ind w:firstLine="284"/>
      </w:pPr>
      <w:r>
        <w:rPr>
          <w:noProof/>
          <w:lang w:eastAsia="pt-BR"/>
        </w:rPr>
        <w:drawing>
          <wp:inline distT="0" distB="0" distL="0" distR="0" wp14:anchorId="6C13EAF0" wp14:editId="5328FA70">
            <wp:extent cx="6120765" cy="2588260"/>
            <wp:effectExtent l="0" t="0" r="0" b="254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Tela Excluir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EC90" w14:textId="77777777" w:rsidR="00ED137E" w:rsidRDefault="00ED137E" w:rsidP="00ED137E">
      <w:pPr>
        <w:pStyle w:val="Legenda"/>
        <w:jc w:val="center"/>
        <w:rPr>
          <w:color w:val="auto"/>
        </w:rPr>
      </w:pPr>
      <w:r w:rsidRPr="00AA7E79">
        <w:rPr>
          <w:color w:val="auto"/>
        </w:rPr>
        <w:t xml:space="preserve">Figura </w:t>
      </w:r>
      <w:r w:rsidRPr="00AA7E79">
        <w:rPr>
          <w:color w:val="auto"/>
        </w:rPr>
        <w:fldChar w:fldCharType="begin"/>
      </w:r>
      <w:r w:rsidRPr="00AA7E79">
        <w:rPr>
          <w:color w:val="auto"/>
        </w:rPr>
        <w:instrText xml:space="preserve"> SEQ Figura \* ARABIC </w:instrText>
      </w:r>
      <w:r w:rsidRPr="00AA7E79">
        <w:rPr>
          <w:color w:val="auto"/>
        </w:rPr>
        <w:fldChar w:fldCharType="separate"/>
      </w:r>
      <w:r w:rsidR="006725E5">
        <w:rPr>
          <w:noProof/>
          <w:color w:val="auto"/>
        </w:rPr>
        <w:t>75</w:t>
      </w:r>
      <w:r w:rsidRPr="00AA7E79">
        <w:rPr>
          <w:color w:val="auto"/>
        </w:rPr>
        <w:fldChar w:fldCharType="end"/>
      </w:r>
      <w:r w:rsidRPr="00AA7E79">
        <w:rPr>
          <w:color w:val="auto"/>
        </w:rPr>
        <w:t xml:space="preserve"> </w:t>
      </w:r>
      <w:r w:rsidR="00634278" w:rsidRPr="000A0079">
        <w:rPr>
          <w:color w:val="auto"/>
        </w:rPr>
        <w:t xml:space="preserve">Tela Motivo </w:t>
      </w:r>
      <w:r w:rsidR="00634278">
        <w:rPr>
          <w:color w:val="auto"/>
        </w:rPr>
        <w:t>Bloqueio</w:t>
      </w:r>
      <w:r w:rsidR="00634278" w:rsidRPr="000A0079">
        <w:rPr>
          <w:color w:val="auto"/>
        </w:rPr>
        <w:t xml:space="preserve"> – Excluir</w:t>
      </w:r>
    </w:p>
    <w:p w14:paraId="20F03492" w14:textId="77777777" w:rsidR="00ED137E" w:rsidRPr="00AA7E79" w:rsidRDefault="00ED137E" w:rsidP="00ED137E"/>
    <w:p w14:paraId="3A1D79DD" w14:textId="77777777" w:rsidR="00ED137E" w:rsidRPr="00AA7E79" w:rsidRDefault="00ED137E" w:rsidP="00ED137E">
      <w:r>
        <w:tab/>
        <w:t xml:space="preserve">Para verificar um motivo </w:t>
      </w:r>
      <w:r w:rsidR="004065F3">
        <w:t>bloqueio</w:t>
      </w:r>
      <w:r>
        <w:t xml:space="preserve">, o gestor deverá acionar o botão “Visualizar”. </w:t>
      </w:r>
    </w:p>
    <w:p w14:paraId="17D8EF4D" w14:textId="77777777" w:rsidR="00ED137E" w:rsidRDefault="004065F3" w:rsidP="004065F3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61C8CCD" wp14:editId="705286D0">
            <wp:extent cx="6120765" cy="2357120"/>
            <wp:effectExtent l="0" t="0" r="0" b="508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Botão visualizar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128B" w14:textId="77777777" w:rsidR="00ED137E" w:rsidRDefault="00ED137E" w:rsidP="00ED137E">
      <w:pPr>
        <w:pStyle w:val="Legenda"/>
        <w:jc w:val="center"/>
        <w:rPr>
          <w:color w:val="auto"/>
        </w:rPr>
      </w:pPr>
      <w:r w:rsidRPr="000A0079">
        <w:rPr>
          <w:color w:val="auto"/>
        </w:rPr>
        <w:t xml:space="preserve">Figura </w:t>
      </w:r>
      <w:r w:rsidRPr="000A0079">
        <w:rPr>
          <w:color w:val="auto"/>
        </w:rPr>
        <w:fldChar w:fldCharType="begin"/>
      </w:r>
      <w:r w:rsidRPr="000A0079">
        <w:rPr>
          <w:color w:val="auto"/>
        </w:rPr>
        <w:instrText xml:space="preserve"> SEQ Figura \* ARABIC </w:instrText>
      </w:r>
      <w:r w:rsidRPr="000A0079">
        <w:rPr>
          <w:color w:val="auto"/>
        </w:rPr>
        <w:fldChar w:fldCharType="separate"/>
      </w:r>
      <w:r w:rsidR="006725E5">
        <w:rPr>
          <w:noProof/>
          <w:color w:val="auto"/>
        </w:rPr>
        <w:t>76</w:t>
      </w:r>
      <w:r w:rsidRPr="000A0079">
        <w:rPr>
          <w:color w:val="auto"/>
        </w:rPr>
        <w:fldChar w:fldCharType="end"/>
      </w:r>
      <w:r w:rsidRPr="000A0079">
        <w:rPr>
          <w:color w:val="auto"/>
        </w:rPr>
        <w:t xml:space="preserve"> Tela Motivo </w:t>
      </w:r>
      <w:r w:rsidR="004065F3">
        <w:rPr>
          <w:color w:val="auto"/>
        </w:rPr>
        <w:t>Bloqueio</w:t>
      </w:r>
      <w:r w:rsidRPr="000A0079">
        <w:rPr>
          <w:color w:val="auto"/>
        </w:rPr>
        <w:t xml:space="preserve"> – Visualizar</w:t>
      </w:r>
    </w:p>
    <w:p w14:paraId="3F1159D4" w14:textId="77777777" w:rsidR="00ED137E" w:rsidRDefault="00ED137E" w:rsidP="00ED137E"/>
    <w:p w14:paraId="17AFF342" w14:textId="77777777" w:rsidR="00ED137E" w:rsidRPr="00AA7E79" w:rsidRDefault="00ED137E" w:rsidP="00634278">
      <w:pPr>
        <w:ind w:firstLine="709"/>
      </w:pPr>
      <w:r>
        <w:t>Nesta tela, o sistema irá exibir a tela apenas de consulta conforme mostra a figura abaixo.</w:t>
      </w:r>
    </w:p>
    <w:p w14:paraId="5413EB44" w14:textId="77777777" w:rsidR="00ED137E" w:rsidRDefault="00ED137E" w:rsidP="00ED137E"/>
    <w:p w14:paraId="1B3563B3" w14:textId="77777777" w:rsidR="00ED137E" w:rsidRDefault="00634278" w:rsidP="00ED137E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290ABA72" wp14:editId="1B9F7C03">
            <wp:extent cx="6120765" cy="228600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Tela Visualizar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9541" w14:textId="77777777" w:rsidR="00ED137E" w:rsidRPr="008616CB" w:rsidRDefault="00ED137E" w:rsidP="00ED137E">
      <w:pPr>
        <w:pStyle w:val="Legenda"/>
        <w:jc w:val="center"/>
        <w:rPr>
          <w:color w:val="auto"/>
        </w:rPr>
      </w:pPr>
      <w:r w:rsidRPr="008616CB">
        <w:rPr>
          <w:color w:val="auto"/>
        </w:rPr>
        <w:t xml:space="preserve">Figura </w:t>
      </w:r>
      <w:r w:rsidRPr="008616CB">
        <w:rPr>
          <w:color w:val="auto"/>
        </w:rPr>
        <w:fldChar w:fldCharType="begin"/>
      </w:r>
      <w:r w:rsidRPr="008616CB">
        <w:rPr>
          <w:color w:val="auto"/>
        </w:rPr>
        <w:instrText xml:space="preserve"> SEQ Figura \* ARABIC </w:instrText>
      </w:r>
      <w:r w:rsidRPr="008616CB">
        <w:rPr>
          <w:color w:val="auto"/>
        </w:rPr>
        <w:fldChar w:fldCharType="separate"/>
      </w:r>
      <w:r w:rsidR="006725E5">
        <w:rPr>
          <w:noProof/>
          <w:color w:val="auto"/>
        </w:rPr>
        <w:t>77</w:t>
      </w:r>
      <w:r w:rsidRPr="008616CB">
        <w:rPr>
          <w:color w:val="auto"/>
        </w:rPr>
        <w:fldChar w:fldCharType="end"/>
      </w:r>
      <w:r w:rsidRPr="008616CB">
        <w:rPr>
          <w:color w:val="auto"/>
        </w:rPr>
        <w:t xml:space="preserve"> Tela Motivo Sustação – Visualizar</w:t>
      </w:r>
    </w:p>
    <w:p w14:paraId="7DF0C689" w14:textId="77777777" w:rsidR="009009F6" w:rsidRDefault="009009F6" w:rsidP="00BD3951">
      <w:pPr>
        <w:ind w:firstLine="284"/>
      </w:pPr>
    </w:p>
    <w:p w14:paraId="18FD7380" w14:textId="77777777" w:rsidR="009009F6" w:rsidRDefault="009009F6" w:rsidP="009009F6">
      <w:pPr>
        <w:keepNext/>
        <w:ind w:firstLine="284"/>
      </w:pPr>
    </w:p>
    <w:p w14:paraId="4E44C78C" w14:textId="77777777" w:rsidR="008A488B" w:rsidRPr="00753E0A" w:rsidRDefault="008A488B" w:rsidP="00753E0A"/>
    <w:p w14:paraId="3FA81BBA" w14:textId="77777777" w:rsidR="00832714" w:rsidRPr="00753E0A" w:rsidRDefault="00832714" w:rsidP="00753E0A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21" w:name="_Toc147739612"/>
      <w:r w:rsidRPr="00753E0A">
        <w:rPr>
          <w:rFonts w:eastAsia="Times New Roman"/>
          <w:b/>
          <w:bCs/>
          <w:iCs/>
          <w:noProof/>
          <w:sz w:val="28"/>
          <w:szCs w:val="28"/>
        </w:rPr>
        <w:t>Serviços</w:t>
      </w:r>
      <w:bookmarkEnd w:id="21"/>
    </w:p>
    <w:p w14:paraId="2F3C8E8E" w14:textId="77777777" w:rsidR="00832714" w:rsidRDefault="007321F4" w:rsidP="00902345">
      <w:pPr>
        <w:ind w:firstLine="709"/>
        <w:rPr>
          <w:sz w:val="24"/>
          <w:szCs w:val="24"/>
        </w:rPr>
      </w:pPr>
      <w:r>
        <w:t>Para configurar os serviços, o gestor deverá acessar</w:t>
      </w:r>
      <w:r w:rsidRPr="00DA2414">
        <w:t xml:space="preserve"> o menu </w:t>
      </w:r>
      <w:r w:rsidR="008A488B" w:rsidRPr="00902345">
        <w:t>Configurações Básicas – Serviços</w:t>
      </w:r>
      <w:r w:rsidR="008A488B">
        <w:rPr>
          <w:sz w:val="24"/>
          <w:szCs w:val="24"/>
        </w:rPr>
        <w:t>.</w:t>
      </w:r>
    </w:p>
    <w:p w14:paraId="4135AB36" w14:textId="77777777" w:rsidR="008A488B" w:rsidRDefault="008A488B" w:rsidP="00753E0A"/>
    <w:p w14:paraId="42F6175A" w14:textId="77777777" w:rsidR="00634278" w:rsidRDefault="00634278" w:rsidP="00634278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0653556" wp14:editId="55BC1190">
            <wp:extent cx="6120765" cy="278828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Menu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9E46" w14:textId="77777777" w:rsidR="00634278" w:rsidRDefault="00634278" w:rsidP="00634278">
      <w:pPr>
        <w:pStyle w:val="Legenda"/>
        <w:jc w:val="center"/>
        <w:rPr>
          <w:color w:val="auto"/>
        </w:rPr>
      </w:pPr>
      <w:r w:rsidRPr="00634278">
        <w:rPr>
          <w:color w:val="auto"/>
        </w:rPr>
        <w:t xml:space="preserve">Figura </w:t>
      </w:r>
      <w:r w:rsidRPr="00634278">
        <w:rPr>
          <w:color w:val="auto"/>
        </w:rPr>
        <w:fldChar w:fldCharType="begin"/>
      </w:r>
      <w:r w:rsidRPr="00634278">
        <w:rPr>
          <w:color w:val="auto"/>
        </w:rPr>
        <w:instrText xml:space="preserve"> SEQ Figura \* ARABIC </w:instrText>
      </w:r>
      <w:r w:rsidRPr="00634278">
        <w:rPr>
          <w:color w:val="auto"/>
        </w:rPr>
        <w:fldChar w:fldCharType="separate"/>
      </w:r>
      <w:r w:rsidR="006725E5">
        <w:rPr>
          <w:noProof/>
          <w:color w:val="auto"/>
        </w:rPr>
        <w:t>78</w:t>
      </w:r>
      <w:r w:rsidRPr="00634278">
        <w:rPr>
          <w:color w:val="auto"/>
        </w:rPr>
        <w:fldChar w:fldCharType="end"/>
      </w:r>
      <w:r w:rsidRPr="00634278">
        <w:rPr>
          <w:color w:val="auto"/>
        </w:rPr>
        <w:t xml:space="preserve"> Menu Serviços</w:t>
      </w:r>
    </w:p>
    <w:p w14:paraId="44C6E7AE" w14:textId="77777777" w:rsidR="00634278" w:rsidRDefault="00634278" w:rsidP="00634278"/>
    <w:p w14:paraId="1DB2C89E" w14:textId="77777777" w:rsidR="00F11F52" w:rsidRDefault="00F11F52" w:rsidP="00634278">
      <w:r>
        <w:tab/>
        <w:t xml:space="preserve">Nesta tela o gestor deverá configurar os serviços necessário e em seguida deverá acionar o botão “Salvar”. </w:t>
      </w:r>
    </w:p>
    <w:p w14:paraId="6EC71708" w14:textId="77777777" w:rsidR="00F11F52" w:rsidRDefault="00F11F52" w:rsidP="00634278"/>
    <w:p w14:paraId="66CB929A" w14:textId="77777777" w:rsidR="00F11F52" w:rsidRDefault="00F11F52" w:rsidP="00F11F52">
      <w:pPr>
        <w:keepNext/>
        <w:ind w:firstLine="284"/>
      </w:pPr>
      <w:r>
        <w:rPr>
          <w:noProof/>
          <w:lang w:eastAsia="pt-BR"/>
        </w:rPr>
        <w:drawing>
          <wp:inline distT="0" distB="0" distL="0" distR="0" wp14:anchorId="2AFA9BAD" wp14:editId="6B3317EF">
            <wp:extent cx="6120765" cy="315277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Tela serviços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1229" w14:textId="77777777" w:rsidR="00F11F52" w:rsidRDefault="00F11F52" w:rsidP="00F11F52">
      <w:pPr>
        <w:pStyle w:val="Legenda"/>
        <w:jc w:val="center"/>
        <w:rPr>
          <w:color w:val="auto"/>
        </w:rPr>
      </w:pPr>
      <w:r w:rsidRPr="00F11F52">
        <w:rPr>
          <w:color w:val="auto"/>
        </w:rPr>
        <w:t xml:space="preserve">Figura </w:t>
      </w:r>
      <w:r w:rsidRPr="00F11F52">
        <w:rPr>
          <w:color w:val="auto"/>
        </w:rPr>
        <w:fldChar w:fldCharType="begin"/>
      </w:r>
      <w:r w:rsidRPr="00F11F52">
        <w:rPr>
          <w:color w:val="auto"/>
        </w:rPr>
        <w:instrText xml:space="preserve"> SEQ Figura \* ARABIC </w:instrText>
      </w:r>
      <w:r w:rsidRPr="00F11F52">
        <w:rPr>
          <w:color w:val="auto"/>
        </w:rPr>
        <w:fldChar w:fldCharType="separate"/>
      </w:r>
      <w:r w:rsidR="006725E5">
        <w:rPr>
          <w:noProof/>
          <w:color w:val="auto"/>
        </w:rPr>
        <w:t>79</w:t>
      </w:r>
      <w:r w:rsidRPr="00F11F52">
        <w:rPr>
          <w:color w:val="auto"/>
        </w:rPr>
        <w:fldChar w:fldCharType="end"/>
      </w:r>
      <w:r w:rsidRPr="00F11F52">
        <w:rPr>
          <w:color w:val="auto"/>
        </w:rPr>
        <w:t xml:space="preserve"> Tela de Configuração de Serviços</w:t>
      </w:r>
    </w:p>
    <w:p w14:paraId="3EF97E2B" w14:textId="77777777" w:rsidR="00F11F52" w:rsidRPr="00F11F52" w:rsidRDefault="00F11F52" w:rsidP="00F11F52"/>
    <w:p w14:paraId="046A1835" w14:textId="77777777" w:rsidR="00634278" w:rsidRPr="00634278" w:rsidRDefault="00634278" w:rsidP="00634278"/>
    <w:p w14:paraId="752F61E6" w14:textId="77777777" w:rsidR="00832714" w:rsidRPr="00753E0A" w:rsidRDefault="00832714" w:rsidP="00753E0A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22" w:name="_Toc147739613"/>
      <w:r w:rsidRPr="00753E0A">
        <w:rPr>
          <w:rFonts w:eastAsia="Times New Roman"/>
          <w:b/>
          <w:bCs/>
          <w:iCs/>
          <w:noProof/>
          <w:sz w:val="28"/>
          <w:szCs w:val="28"/>
        </w:rPr>
        <w:t>Interface</w:t>
      </w:r>
      <w:bookmarkEnd w:id="22"/>
    </w:p>
    <w:p w14:paraId="35CB9AAF" w14:textId="77777777" w:rsidR="00832714" w:rsidRDefault="007321F4" w:rsidP="00902345">
      <w:pPr>
        <w:ind w:firstLine="709"/>
        <w:rPr>
          <w:sz w:val="24"/>
          <w:szCs w:val="24"/>
        </w:rPr>
      </w:pPr>
      <w:r>
        <w:t>Para configurar a interface, o gestor deverá acessar</w:t>
      </w:r>
      <w:r w:rsidRPr="00DA2414">
        <w:t xml:space="preserve"> o menu </w:t>
      </w:r>
      <w:r w:rsidR="008A488B">
        <w:rPr>
          <w:sz w:val="24"/>
          <w:szCs w:val="24"/>
        </w:rPr>
        <w:t>Configurações Básicas – Interface.</w:t>
      </w:r>
    </w:p>
    <w:p w14:paraId="5EF9F53A" w14:textId="77777777" w:rsidR="008A488B" w:rsidRDefault="008A488B" w:rsidP="008A488B">
      <w:pPr>
        <w:ind w:left="995"/>
        <w:rPr>
          <w:sz w:val="24"/>
          <w:szCs w:val="24"/>
        </w:rPr>
      </w:pPr>
    </w:p>
    <w:p w14:paraId="3641A11D" w14:textId="77777777" w:rsidR="00634278" w:rsidRDefault="00634278" w:rsidP="00634278">
      <w:pPr>
        <w:keepNext/>
        <w:ind w:firstLine="284"/>
        <w:jc w:val="center"/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222A0EBB" wp14:editId="4283ECC8">
            <wp:extent cx="6120765" cy="28098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menu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B6B8" w14:textId="77777777" w:rsidR="00634278" w:rsidRDefault="00634278" w:rsidP="00634278">
      <w:pPr>
        <w:pStyle w:val="Legenda"/>
        <w:jc w:val="center"/>
        <w:rPr>
          <w:color w:val="auto"/>
        </w:rPr>
      </w:pPr>
      <w:r w:rsidRPr="00634278">
        <w:rPr>
          <w:color w:val="auto"/>
        </w:rPr>
        <w:t xml:space="preserve">Figura </w:t>
      </w:r>
      <w:r w:rsidRPr="00634278">
        <w:rPr>
          <w:color w:val="auto"/>
        </w:rPr>
        <w:fldChar w:fldCharType="begin"/>
      </w:r>
      <w:r w:rsidRPr="00634278">
        <w:rPr>
          <w:color w:val="auto"/>
        </w:rPr>
        <w:instrText xml:space="preserve"> SEQ Figura \* ARABIC </w:instrText>
      </w:r>
      <w:r w:rsidRPr="00634278">
        <w:rPr>
          <w:color w:val="auto"/>
        </w:rPr>
        <w:fldChar w:fldCharType="separate"/>
      </w:r>
      <w:r w:rsidR="006725E5">
        <w:rPr>
          <w:noProof/>
          <w:color w:val="auto"/>
        </w:rPr>
        <w:t>80</w:t>
      </w:r>
      <w:r w:rsidRPr="00634278">
        <w:rPr>
          <w:color w:val="auto"/>
        </w:rPr>
        <w:fldChar w:fldCharType="end"/>
      </w:r>
      <w:r w:rsidRPr="00634278">
        <w:rPr>
          <w:color w:val="auto"/>
        </w:rPr>
        <w:t xml:space="preserve"> Menu Interfaces</w:t>
      </w:r>
    </w:p>
    <w:p w14:paraId="2B447AE0" w14:textId="77777777" w:rsidR="00823F19" w:rsidRDefault="00823F19" w:rsidP="00823F19">
      <w:pPr>
        <w:ind w:firstLine="709"/>
      </w:pPr>
      <w:r>
        <w:t xml:space="preserve">Nesta tela o gestor poderá inserir, alterar e excluir uma interface. Para inserir, o gestor deverá acionar o </w:t>
      </w:r>
      <w:proofErr w:type="spellStart"/>
      <w:r>
        <w:t>borão</w:t>
      </w:r>
      <w:proofErr w:type="spellEnd"/>
      <w:r>
        <w:t xml:space="preserve"> “Inserir” conforme mostra a figura abaixo</w:t>
      </w:r>
    </w:p>
    <w:p w14:paraId="7D2AA888" w14:textId="77777777" w:rsidR="00634278" w:rsidRDefault="00634278" w:rsidP="00634278"/>
    <w:p w14:paraId="68905C58" w14:textId="77777777" w:rsidR="00823F19" w:rsidRDefault="00823F19" w:rsidP="00823F19">
      <w:pPr>
        <w:keepNext/>
        <w:ind w:firstLine="284"/>
      </w:pPr>
      <w:r>
        <w:rPr>
          <w:noProof/>
          <w:lang w:eastAsia="pt-BR"/>
        </w:rPr>
        <w:drawing>
          <wp:inline distT="0" distB="0" distL="0" distR="0" wp14:anchorId="5A1F8E1F" wp14:editId="079C1075">
            <wp:extent cx="6120765" cy="282448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Botão inserir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8E63" w14:textId="77777777" w:rsidR="00823F19" w:rsidRDefault="00823F19" w:rsidP="00823F19">
      <w:pPr>
        <w:pStyle w:val="Legenda"/>
        <w:jc w:val="center"/>
        <w:rPr>
          <w:color w:val="auto"/>
        </w:rPr>
      </w:pPr>
      <w:r w:rsidRPr="00823F19">
        <w:rPr>
          <w:color w:val="auto"/>
        </w:rPr>
        <w:t xml:space="preserve">Figura </w:t>
      </w:r>
      <w:r w:rsidRPr="00823F19">
        <w:rPr>
          <w:color w:val="auto"/>
        </w:rPr>
        <w:fldChar w:fldCharType="begin"/>
      </w:r>
      <w:r w:rsidRPr="00823F19">
        <w:rPr>
          <w:color w:val="auto"/>
        </w:rPr>
        <w:instrText xml:space="preserve"> SEQ Figura \* ARABIC </w:instrText>
      </w:r>
      <w:r w:rsidRPr="00823F19">
        <w:rPr>
          <w:color w:val="auto"/>
        </w:rPr>
        <w:fldChar w:fldCharType="separate"/>
      </w:r>
      <w:r w:rsidR="006725E5">
        <w:rPr>
          <w:noProof/>
          <w:color w:val="auto"/>
        </w:rPr>
        <w:t>81</w:t>
      </w:r>
      <w:r w:rsidRPr="00823F19">
        <w:rPr>
          <w:color w:val="auto"/>
        </w:rPr>
        <w:fldChar w:fldCharType="end"/>
      </w:r>
      <w:r w:rsidRPr="00823F19">
        <w:rPr>
          <w:color w:val="auto"/>
        </w:rPr>
        <w:t xml:space="preserve"> Tela Interfaces </w:t>
      </w:r>
      <w:r>
        <w:rPr>
          <w:color w:val="auto"/>
        </w:rPr>
        <w:t>–</w:t>
      </w:r>
      <w:r w:rsidRPr="00823F19">
        <w:rPr>
          <w:color w:val="auto"/>
        </w:rPr>
        <w:t xml:space="preserve"> Inserir</w:t>
      </w:r>
    </w:p>
    <w:p w14:paraId="25EA2D74" w14:textId="77777777" w:rsidR="00823F19" w:rsidRPr="00823F19" w:rsidRDefault="00823F19" w:rsidP="00823F19"/>
    <w:p w14:paraId="23DE8B8A" w14:textId="77777777" w:rsidR="008A488B" w:rsidRDefault="00823F19" w:rsidP="00823F19">
      <w:pPr>
        <w:ind w:firstLine="709"/>
      </w:pPr>
      <w:r>
        <w:t>Ao acionar o botão, o sistema irá exibir a tela inserir. Nesta tela o gestor deverá preencher todos os campos corretamente e em seguida, deverá acionar o botão “Salvar”.</w:t>
      </w:r>
    </w:p>
    <w:p w14:paraId="2B9C0327" w14:textId="77777777" w:rsidR="00823F19" w:rsidRDefault="00823F19" w:rsidP="00823F19">
      <w:pPr>
        <w:ind w:firstLine="709"/>
      </w:pPr>
    </w:p>
    <w:p w14:paraId="1B31B6BA" w14:textId="77777777" w:rsidR="00823F19" w:rsidRDefault="00392D6B" w:rsidP="00823F19">
      <w:pPr>
        <w:ind w:firstLine="709"/>
      </w:pPr>
      <w:r>
        <w:t>Erra na tela</w:t>
      </w:r>
    </w:p>
    <w:p w14:paraId="5D3BC2F4" w14:textId="77777777" w:rsidR="00392D6B" w:rsidRDefault="00392D6B" w:rsidP="00823F19">
      <w:pPr>
        <w:ind w:firstLine="709"/>
      </w:pPr>
    </w:p>
    <w:p w14:paraId="58B2EC1F" w14:textId="77777777" w:rsidR="00392D6B" w:rsidRDefault="00392D6B" w:rsidP="00823F19">
      <w:pPr>
        <w:ind w:firstLine="709"/>
      </w:pPr>
    </w:p>
    <w:p w14:paraId="6319472A" w14:textId="77777777" w:rsidR="00823F19" w:rsidRPr="008A488B" w:rsidRDefault="00823F19" w:rsidP="008A488B">
      <w:pPr>
        <w:ind w:left="995"/>
      </w:pPr>
    </w:p>
    <w:p w14:paraId="5BCBF14B" w14:textId="77777777" w:rsidR="00832714" w:rsidRPr="00753E0A" w:rsidRDefault="00832714" w:rsidP="00753E0A">
      <w:pPr>
        <w:pStyle w:val="PargrafodaLista"/>
        <w:numPr>
          <w:ilvl w:val="1"/>
          <w:numId w:val="3"/>
        </w:numPr>
        <w:spacing w:line="360" w:lineRule="auto"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23" w:name="_Toc147739614"/>
      <w:r w:rsidRPr="00753E0A">
        <w:rPr>
          <w:rFonts w:eastAsia="Times New Roman"/>
          <w:b/>
          <w:bCs/>
          <w:iCs/>
          <w:noProof/>
          <w:sz w:val="28"/>
          <w:szCs w:val="28"/>
        </w:rPr>
        <w:t>Motivo Bloqueio Lançamento</w:t>
      </w:r>
      <w:bookmarkEnd w:id="23"/>
    </w:p>
    <w:p w14:paraId="39F4BEAF" w14:textId="77777777" w:rsidR="00832714" w:rsidRDefault="007321F4" w:rsidP="00902345">
      <w:pPr>
        <w:ind w:firstLine="709"/>
        <w:rPr>
          <w:sz w:val="24"/>
          <w:szCs w:val="24"/>
        </w:rPr>
      </w:pPr>
      <w:r>
        <w:t>Para configurar o motivo bloqueio lançamento, o gestor deverá acessar</w:t>
      </w:r>
      <w:r w:rsidRPr="00DA2414">
        <w:t xml:space="preserve"> o menu </w:t>
      </w:r>
      <w:r w:rsidR="008A488B">
        <w:rPr>
          <w:sz w:val="24"/>
          <w:szCs w:val="24"/>
        </w:rPr>
        <w:t>Configurações Básicas – Motivo Bloqueio Lançamento</w:t>
      </w:r>
      <w:r w:rsidR="00235D40">
        <w:rPr>
          <w:sz w:val="24"/>
          <w:szCs w:val="24"/>
        </w:rPr>
        <w:t>.</w:t>
      </w:r>
    </w:p>
    <w:p w14:paraId="7D4423C0" w14:textId="77777777" w:rsidR="00F63728" w:rsidRDefault="00F63728" w:rsidP="00902345">
      <w:pPr>
        <w:ind w:firstLine="709"/>
        <w:rPr>
          <w:sz w:val="24"/>
          <w:szCs w:val="24"/>
        </w:rPr>
      </w:pPr>
    </w:p>
    <w:p w14:paraId="3A1C7755" w14:textId="77777777" w:rsidR="00F63728" w:rsidRDefault="00F63728" w:rsidP="00F63728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9302024" wp14:editId="164DAB12">
            <wp:extent cx="5612130" cy="2590800"/>
            <wp:effectExtent l="0" t="0" r="7620" b="0"/>
            <wp:docPr id="116" name="Imagem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D802" w14:textId="77777777" w:rsidR="00F63728" w:rsidRPr="00F63728" w:rsidRDefault="00F63728" w:rsidP="00F63728">
      <w:pPr>
        <w:pStyle w:val="Legenda"/>
        <w:jc w:val="center"/>
        <w:rPr>
          <w:color w:val="auto"/>
          <w:sz w:val="24"/>
          <w:szCs w:val="24"/>
        </w:rPr>
      </w:pPr>
      <w:r w:rsidRPr="00F63728">
        <w:rPr>
          <w:color w:val="auto"/>
        </w:rPr>
        <w:t xml:space="preserve">Figura </w:t>
      </w:r>
      <w:r w:rsidRPr="00F63728">
        <w:rPr>
          <w:color w:val="auto"/>
        </w:rPr>
        <w:fldChar w:fldCharType="begin"/>
      </w:r>
      <w:r w:rsidRPr="00F63728">
        <w:rPr>
          <w:color w:val="auto"/>
        </w:rPr>
        <w:instrText xml:space="preserve"> SEQ Figura \* ARABIC </w:instrText>
      </w:r>
      <w:r w:rsidRPr="00F63728">
        <w:rPr>
          <w:color w:val="auto"/>
        </w:rPr>
        <w:fldChar w:fldCharType="separate"/>
      </w:r>
      <w:r w:rsidR="006725E5">
        <w:rPr>
          <w:noProof/>
          <w:color w:val="auto"/>
        </w:rPr>
        <w:t>82</w:t>
      </w:r>
      <w:r w:rsidRPr="00F63728">
        <w:rPr>
          <w:color w:val="auto"/>
        </w:rPr>
        <w:fldChar w:fldCharType="end"/>
      </w:r>
      <w:r w:rsidRPr="00F63728">
        <w:rPr>
          <w:color w:val="auto"/>
        </w:rPr>
        <w:t xml:space="preserve"> Menu Motivo Bloqueio Lançamento</w:t>
      </w:r>
    </w:p>
    <w:p w14:paraId="2DDDC6A7" w14:textId="77777777" w:rsidR="00BD3951" w:rsidRDefault="00BD3951" w:rsidP="00902345">
      <w:pPr>
        <w:ind w:firstLine="709"/>
        <w:rPr>
          <w:sz w:val="24"/>
          <w:szCs w:val="24"/>
        </w:rPr>
      </w:pPr>
    </w:p>
    <w:p w14:paraId="301ACD4F" w14:textId="77777777" w:rsidR="008A488B" w:rsidRDefault="008A488B" w:rsidP="008A488B">
      <w:pPr>
        <w:ind w:left="995"/>
        <w:rPr>
          <w:sz w:val="24"/>
          <w:szCs w:val="24"/>
        </w:rPr>
      </w:pPr>
    </w:p>
    <w:p w14:paraId="0F4324F9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 xml:space="preserve">Nesta tela o gestor poderá inserir, alterar e excluir um motivo. Para inserir, o gestor deverá acionar o </w:t>
      </w:r>
      <w:proofErr w:type="spellStart"/>
      <w:r w:rsidRPr="00F63728">
        <w:rPr>
          <w:rFonts w:eastAsia="Times New Roman"/>
        </w:rPr>
        <w:t>borão</w:t>
      </w:r>
      <w:proofErr w:type="spellEnd"/>
      <w:r w:rsidRPr="00F63728">
        <w:rPr>
          <w:rFonts w:eastAsia="Times New Roman"/>
        </w:rPr>
        <w:t xml:space="preserve"> “Inserir” conforme mostra a figura abaixo</w:t>
      </w:r>
    </w:p>
    <w:p w14:paraId="1DEE0CB2" w14:textId="77777777" w:rsidR="00F63728" w:rsidRPr="00F63728" w:rsidRDefault="00F63728" w:rsidP="00F63728">
      <w:pPr>
        <w:ind w:left="995"/>
        <w:rPr>
          <w:rFonts w:eastAsia="Times New Roman"/>
        </w:rPr>
      </w:pPr>
      <w:r w:rsidRPr="00F63728">
        <w:rPr>
          <w:rFonts w:eastAsia="Times New Roman"/>
        </w:rPr>
        <w:tab/>
      </w:r>
    </w:p>
    <w:p w14:paraId="5069D0E5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CA88889" wp14:editId="288AD60C">
            <wp:extent cx="6113145" cy="2887345"/>
            <wp:effectExtent l="0" t="0" r="1905" b="8255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BEEE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83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Motivo Bloqueio Lançamento – Inserir</w:t>
      </w:r>
    </w:p>
    <w:p w14:paraId="6DCC6CDA" w14:textId="77777777" w:rsidR="00F63728" w:rsidRPr="00F63728" w:rsidRDefault="00F63728" w:rsidP="00F63728">
      <w:pPr>
        <w:rPr>
          <w:rFonts w:eastAsia="Times New Roman"/>
        </w:rPr>
      </w:pPr>
    </w:p>
    <w:p w14:paraId="5678D078" w14:textId="77777777" w:rsidR="00F63728" w:rsidRPr="00F63728" w:rsidRDefault="00F63728" w:rsidP="00F63728">
      <w:pPr>
        <w:rPr>
          <w:rFonts w:eastAsia="Times New Roman"/>
        </w:rPr>
      </w:pPr>
      <w:r w:rsidRPr="00F63728">
        <w:rPr>
          <w:rFonts w:eastAsia="Times New Roman"/>
        </w:rPr>
        <w:tab/>
        <w:t>Ao acionar o botão, o sistema irá exibir a tela inserir. Nesta tela o gestor deverá preencher todos os campos corretamente e em seguida, deverá acionar o botão “Salvar”.</w:t>
      </w:r>
    </w:p>
    <w:p w14:paraId="73E26D5F" w14:textId="77777777" w:rsidR="00F63728" w:rsidRPr="00F63728" w:rsidRDefault="00F63728" w:rsidP="00F63728">
      <w:pPr>
        <w:rPr>
          <w:rFonts w:eastAsia="Times New Roman"/>
        </w:rPr>
      </w:pPr>
    </w:p>
    <w:p w14:paraId="508AD749" w14:textId="77777777" w:rsidR="00F63728" w:rsidRPr="00F63728" w:rsidRDefault="00F63728" w:rsidP="00F63728">
      <w:pPr>
        <w:keepNext/>
        <w:ind w:firstLine="284"/>
        <w:rPr>
          <w:rFonts w:eastAsia="Times New Roman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714261DF" wp14:editId="1AB1AE36">
            <wp:extent cx="6078855" cy="2218055"/>
            <wp:effectExtent l="0" t="0" r="0" b="0"/>
            <wp:docPr id="513" name="Image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FC6F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84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Motivo Bloqueio Lançamento – Inserir</w:t>
      </w:r>
    </w:p>
    <w:p w14:paraId="24EE2443" w14:textId="77777777" w:rsidR="00F63728" w:rsidRPr="00F63728" w:rsidRDefault="00F63728" w:rsidP="00F63728">
      <w:pPr>
        <w:rPr>
          <w:rFonts w:eastAsia="Times New Roman"/>
        </w:rPr>
      </w:pPr>
    </w:p>
    <w:p w14:paraId="5EF1F495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>Para alterar as informações do motivo sustação, o gestor deverá acionar o botão “Pesquisar”, selecionar um motivo e em seguida, deverá acionar o botão “Alterar”.</w:t>
      </w:r>
    </w:p>
    <w:p w14:paraId="0340D498" w14:textId="77777777" w:rsidR="00F63728" w:rsidRPr="00F63728" w:rsidRDefault="00F63728" w:rsidP="00F63728">
      <w:pPr>
        <w:rPr>
          <w:rFonts w:eastAsia="Times New Roman"/>
        </w:rPr>
      </w:pPr>
    </w:p>
    <w:p w14:paraId="6928843D" w14:textId="77777777" w:rsidR="00F63728" w:rsidRPr="00F63728" w:rsidRDefault="00F63728" w:rsidP="00F63728">
      <w:pPr>
        <w:keepNext/>
        <w:ind w:firstLine="284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D750D62" wp14:editId="7E8F322D">
            <wp:extent cx="6011545" cy="2345055"/>
            <wp:effectExtent l="0" t="0" r="8255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54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FAC4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85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Menu Motivo Bloqueio Lançamento – Alterar</w:t>
      </w:r>
    </w:p>
    <w:p w14:paraId="2D52238C" w14:textId="77777777" w:rsidR="00F63728" w:rsidRPr="00F63728" w:rsidRDefault="00F63728" w:rsidP="00F63728">
      <w:pPr>
        <w:rPr>
          <w:rFonts w:eastAsia="Times New Roman"/>
        </w:rPr>
      </w:pPr>
    </w:p>
    <w:p w14:paraId="432A6C61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>Ao acionar o botão, o sistema irá exibir a tela de alteração. Nesta tela o gestor deverá alterar as informações desejadas acionando o botão “Salvar”.</w:t>
      </w:r>
    </w:p>
    <w:p w14:paraId="4D8C99C2" w14:textId="77777777" w:rsidR="00F63728" w:rsidRPr="00F63728" w:rsidRDefault="00F63728" w:rsidP="00F63728">
      <w:pPr>
        <w:ind w:firstLine="284"/>
        <w:rPr>
          <w:rFonts w:eastAsia="Times New Roman"/>
        </w:rPr>
      </w:pPr>
    </w:p>
    <w:p w14:paraId="25F37D1F" w14:textId="77777777" w:rsidR="00F63728" w:rsidRPr="00F63728" w:rsidRDefault="00F63728" w:rsidP="00F63728">
      <w:pPr>
        <w:keepNext/>
        <w:ind w:firstLine="284"/>
        <w:rPr>
          <w:rFonts w:eastAsia="Times New Roman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684F6C9" wp14:editId="45FC6266">
            <wp:extent cx="6036945" cy="2785745"/>
            <wp:effectExtent l="0" t="0" r="1905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94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3D958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86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</w:t>
      </w:r>
      <w:proofErr w:type="gramStart"/>
      <w:r w:rsidRPr="00F63728">
        <w:rPr>
          <w:rFonts w:eastAsia="Times New Roman"/>
          <w:b/>
          <w:bCs/>
          <w:sz w:val="18"/>
          <w:szCs w:val="18"/>
        </w:rPr>
        <w:t>Tela  Motivo</w:t>
      </w:r>
      <w:proofErr w:type="gramEnd"/>
      <w:r w:rsidRPr="00F63728">
        <w:rPr>
          <w:rFonts w:eastAsia="Times New Roman"/>
          <w:b/>
          <w:bCs/>
          <w:sz w:val="18"/>
          <w:szCs w:val="18"/>
        </w:rPr>
        <w:t xml:space="preserve"> Bloqueio Lançamento – Alterar</w:t>
      </w:r>
    </w:p>
    <w:p w14:paraId="5985B898" w14:textId="77777777" w:rsidR="00F63728" w:rsidRPr="00F63728" w:rsidRDefault="00F63728" w:rsidP="00F63728">
      <w:pPr>
        <w:rPr>
          <w:rFonts w:eastAsia="Times New Roman"/>
        </w:rPr>
      </w:pPr>
    </w:p>
    <w:p w14:paraId="7A077ED3" w14:textId="77777777" w:rsidR="00F63728" w:rsidRPr="00F63728" w:rsidRDefault="00F63728" w:rsidP="00F63728">
      <w:pPr>
        <w:ind w:left="286" w:firstLine="709"/>
        <w:rPr>
          <w:rFonts w:eastAsia="Times New Roman"/>
        </w:rPr>
      </w:pPr>
      <w:proofErr w:type="gramStart"/>
      <w:r w:rsidRPr="00F63728">
        <w:rPr>
          <w:rFonts w:eastAsia="Times New Roman"/>
        </w:rPr>
        <w:t>Para  excluir</w:t>
      </w:r>
      <w:proofErr w:type="gramEnd"/>
      <w:r w:rsidRPr="00F63728">
        <w:rPr>
          <w:rFonts w:eastAsia="Times New Roman"/>
        </w:rPr>
        <w:t xml:space="preserve"> um motivo bloqueio, o usuário deverá selecionar o motivo e acionar o botão “Excluir” conforme mostra a figura abaixo.</w:t>
      </w:r>
    </w:p>
    <w:p w14:paraId="0C995C2B" w14:textId="77777777" w:rsidR="00F63728" w:rsidRPr="00F63728" w:rsidRDefault="00F63728" w:rsidP="00F63728">
      <w:pPr>
        <w:ind w:left="286" w:firstLine="709"/>
        <w:rPr>
          <w:rFonts w:eastAsia="Times New Roman"/>
        </w:rPr>
      </w:pPr>
    </w:p>
    <w:p w14:paraId="7271864E" w14:textId="77777777" w:rsidR="00F63728" w:rsidRPr="00F63728" w:rsidRDefault="00F63728" w:rsidP="00F63728">
      <w:pPr>
        <w:keepNext/>
        <w:ind w:firstLine="284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E57B3AD" wp14:editId="0594DEC6">
            <wp:extent cx="6062345" cy="2861945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5061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87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</w:t>
      </w:r>
      <w:proofErr w:type="gramStart"/>
      <w:r w:rsidRPr="00F63728">
        <w:rPr>
          <w:rFonts w:eastAsia="Times New Roman"/>
          <w:b/>
          <w:bCs/>
          <w:sz w:val="18"/>
          <w:szCs w:val="18"/>
        </w:rPr>
        <w:t>Tela  Motivo</w:t>
      </w:r>
      <w:proofErr w:type="gramEnd"/>
      <w:r w:rsidRPr="00F63728">
        <w:rPr>
          <w:rFonts w:eastAsia="Times New Roman"/>
          <w:b/>
          <w:bCs/>
          <w:sz w:val="18"/>
          <w:szCs w:val="18"/>
        </w:rPr>
        <w:t xml:space="preserve"> Bloqueio Lançamento – Excluir</w:t>
      </w:r>
    </w:p>
    <w:p w14:paraId="402A5E66" w14:textId="77777777" w:rsidR="00F63728" w:rsidRPr="00F63728" w:rsidRDefault="00F63728" w:rsidP="00F63728">
      <w:pPr>
        <w:rPr>
          <w:rFonts w:eastAsia="Times New Roman"/>
        </w:rPr>
      </w:pPr>
    </w:p>
    <w:p w14:paraId="34743BA2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 xml:space="preserve">Ao acionar o botão, o sistema irá exibir a tela de confirmação da exclusão. Para excluir, o gestor deverá </w:t>
      </w:r>
      <w:proofErr w:type="gramStart"/>
      <w:r w:rsidRPr="00F63728">
        <w:rPr>
          <w:rFonts w:eastAsia="Times New Roman"/>
        </w:rPr>
        <w:t>aciona</w:t>
      </w:r>
      <w:proofErr w:type="gramEnd"/>
      <w:r w:rsidRPr="00F63728">
        <w:rPr>
          <w:rFonts w:eastAsia="Times New Roman"/>
        </w:rPr>
        <w:t xml:space="preserve"> o botão “Confirmar” conforme mostra a figura abaixo.</w:t>
      </w:r>
    </w:p>
    <w:p w14:paraId="6A2081C0" w14:textId="77777777" w:rsidR="00F63728" w:rsidRPr="00F63728" w:rsidRDefault="00F63728" w:rsidP="00F63728">
      <w:pPr>
        <w:ind w:left="286" w:firstLine="709"/>
        <w:rPr>
          <w:rFonts w:eastAsia="Times New Roman"/>
        </w:rPr>
      </w:pPr>
    </w:p>
    <w:p w14:paraId="7C1EA306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3B330D33" wp14:editId="308E2B01">
            <wp:extent cx="6053455" cy="2819400"/>
            <wp:effectExtent l="0" t="0" r="4445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11C2F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88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color w:val="4F81BD" w:themeColor="accent1"/>
          <w:sz w:val="18"/>
          <w:szCs w:val="18"/>
        </w:rPr>
        <w:t xml:space="preserve"> </w:t>
      </w:r>
      <w:r w:rsidRPr="00F63728">
        <w:rPr>
          <w:rFonts w:eastAsia="Times New Roman"/>
          <w:b/>
          <w:bCs/>
          <w:sz w:val="18"/>
          <w:szCs w:val="18"/>
        </w:rPr>
        <w:t>Tela Motivo Bloqueio Lançamento – Excluir</w:t>
      </w:r>
    </w:p>
    <w:p w14:paraId="2E830C6B" w14:textId="77777777" w:rsidR="00F63728" w:rsidRDefault="00F63728" w:rsidP="00F63728">
      <w:pPr>
        <w:rPr>
          <w:rFonts w:eastAsia="Times New Roman"/>
        </w:rPr>
      </w:pPr>
    </w:p>
    <w:p w14:paraId="74803A70" w14:textId="77777777" w:rsidR="00583E5E" w:rsidRPr="00F63728" w:rsidRDefault="00583E5E" w:rsidP="00F63728">
      <w:pPr>
        <w:rPr>
          <w:rFonts w:eastAsia="Times New Roman"/>
        </w:rPr>
      </w:pPr>
    </w:p>
    <w:p w14:paraId="764EC528" w14:textId="77777777" w:rsidR="00F63728" w:rsidRPr="00F63728" w:rsidRDefault="00F63728" w:rsidP="00F63728">
      <w:pPr>
        <w:rPr>
          <w:rFonts w:eastAsia="Times New Roman"/>
        </w:rPr>
      </w:pPr>
      <w:r w:rsidRPr="00F63728">
        <w:rPr>
          <w:rFonts w:eastAsia="Times New Roman"/>
        </w:rPr>
        <w:tab/>
        <w:t>Ao realizar a exclusão, o sistema irá exibir uma mensagem de sucesso na tela.</w:t>
      </w:r>
    </w:p>
    <w:p w14:paraId="46EE9414" w14:textId="77777777" w:rsidR="00F63728" w:rsidRPr="00F63728" w:rsidRDefault="00F63728" w:rsidP="00F63728">
      <w:pPr>
        <w:rPr>
          <w:rFonts w:eastAsia="Times New Roman"/>
        </w:rPr>
      </w:pPr>
    </w:p>
    <w:p w14:paraId="49B3A98B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59149828" wp14:editId="061E2BB9">
            <wp:extent cx="5266055" cy="95694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C1104" w14:textId="77777777" w:rsid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89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Mensagem de Sucesso</w:t>
      </w:r>
    </w:p>
    <w:p w14:paraId="0EA57FED" w14:textId="77777777" w:rsidR="00583E5E" w:rsidRPr="00F63728" w:rsidRDefault="00583E5E" w:rsidP="00F63728">
      <w:pPr>
        <w:jc w:val="center"/>
        <w:rPr>
          <w:rFonts w:eastAsia="Times New Roman"/>
          <w:b/>
          <w:bCs/>
          <w:sz w:val="18"/>
          <w:szCs w:val="18"/>
        </w:rPr>
      </w:pPr>
    </w:p>
    <w:p w14:paraId="7E2966C9" w14:textId="77777777" w:rsidR="00F63728" w:rsidRPr="00F63728" w:rsidRDefault="00F63728" w:rsidP="00F63728">
      <w:pPr>
        <w:ind w:left="995"/>
        <w:rPr>
          <w:rFonts w:eastAsia="Times New Roman"/>
          <w:sz w:val="24"/>
          <w:szCs w:val="24"/>
        </w:rPr>
      </w:pPr>
    </w:p>
    <w:p w14:paraId="155915FF" w14:textId="77777777" w:rsidR="00F63728" w:rsidRPr="00F63728" w:rsidRDefault="00F63728" w:rsidP="00F63728">
      <w:pPr>
        <w:rPr>
          <w:rFonts w:eastAsia="Times New Roman"/>
          <w:sz w:val="24"/>
          <w:szCs w:val="24"/>
        </w:rPr>
      </w:pPr>
      <w:r w:rsidRPr="00F63728">
        <w:rPr>
          <w:rFonts w:eastAsia="Times New Roman"/>
          <w:sz w:val="24"/>
          <w:szCs w:val="24"/>
        </w:rPr>
        <w:tab/>
        <w:t>Para visualizar o motivo de bloqueio de lançamento, o gestor terá que selecionar um motivo e acionar o botão “Pesquisar” conforme mostra a figura abaixo.</w:t>
      </w:r>
    </w:p>
    <w:p w14:paraId="15AD9D8C" w14:textId="77777777" w:rsidR="00F63728" w:rsidRPr="00F63728" w:rsidRDefault="00F63728" w:rsidP="00F63728">
      <w:pPr>
        <w:rPr>
          <w:rFonts w:eastAsia="Times New Roman"/>
          <w:sz w:val="24"/>
          <w:szCs w:val="24"/>
        </w:rPr>
      </w:pPr>
    </w:p>
    <w:p w14:paraId="4081C965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sz w:val="24"/>
          <w:szCs w:val="24"/>
          <w:lang w:eastAsia="pt-BR"/>
        </w:rPr>
        <w:drawing>
          <wp:inline distT="0" distB="0" distL="0" distR="0" wp14:anchorId="4E800EFB" wp14:editId="21CB848F">
            <wp:extent cx="6062345" cy="2861945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7F0BF" w14:textId="77777777" w:rsid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90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Motivo Bloqueio Lançamento – Visualizar</w:t>
      </w:r>
    </w:p>
    <w:p w14:paraId="077BAD0D" w14:textId="77777777" w:rsidR="0051696E" w:rsidRDefault="0051696E" w:rsidP="00F63728">
      <w:pPr>
        <w:jc w:val="center"/>
        <w:rPr>
          <w:rFonts w:eastAsia="Times New Roman"/>
          <w:b/>
          <w:bCs/>
          <w:sz w:val="18"/>
          <w:szCs w:val="18"/>
        </w:rPr>
      </w:pPr>
    </w:p>
    <w:p w14:paraId="2EAA8126" w14:textId="77777777" w:rsidR="00B45BCF" w:rsidRPr="00F63728" w:rsidRDefault="00B45BCF" w:rsidP="00F63728">
      <w:pPr>
        <w:jc w:val="center"/>
        <w:rPr>
          <w:rFonts w:eastAsia="Times New Roman"/>
          <w:b/>
          <w:bCs/>
          <w:sz w:val="18"/>
          <w:szCs w:val="18"/>
        </w:rPr>
      </w:pPr>
    </w:p>
    <w:p w14:paraId="5E2955D6" w14:textId="77777777" w:rsidR="00F63728" w:rsidRPr="00F63728" w:rsidRDefault="00F63728" w:rsidP="00F63728">
      <w:pPr>
        <w:rPr>
          <w:rFonts w:eastAsia="Times New Roman"/>
        </w:rPr>
      </w:pPr>
      <w:r w:rsidRPr="00F63728">
        <w:rPr>
          <w:rFonts w:eastAsia="Times New Roman"/>
        </w:rPr>
        <w:tab/>
        <w:t xml:space="preserve">Após acionar o botão, o sistema irá exibir a tela de </w:t>
      </w:r>
      <w:proofErr w:type="spellStart"/>
      <w:r w:rsidRPr="00F63728">
        <w:rPr>
          <w:rFonts w:eastAsia="Times New Roman"/>
        </w:rPr>
        <w:t>visualição</w:t>
      </w:r>
      <w:proofErr w:type="spellEnd"/>
      <w:r w:rsidRPr="00F63728">
        <w:rPr>
          <w:rFonts w:eastAsia="Times New Roman"/>
        </w:rPr>
        <w:t xml:space="preserve"> conforme mostra a figura abaixo.</w:t>
      </w:r>
    </w:p>
    <w:p w14:paraId="72CED412" w14:textId="77777777" w:rsidR="00F63728" w:rsidRPr="00F63728" w:rsidRDefault="00F63728" w:rsidP="00F63728">
      <w:pPr>
        <w:rPr>
          <w:rFonts w:eastAsia="Times New Roman"/>
        </w:rPr>
      </w:pPr>
    </w:p>
    <w:p w14:paraId="03AAB4DF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7A91F78" wp14:editId="4E28F6F0">
            <wp:extent cx="6053455" cy="2811145"/>
            <wp:effectExtent l="0" t="0" r="4445" b="825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8C14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91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Motivo Bloqueio Lançamento – Visualizar</w:t>
      </w:r>
    </w:p>
    <w:p w14:paraId="08AFB688" w14:textId="77777777" w:rsidR="00F63728" w:rsidRPr="00F63728" w:rsidRDefault="00F63728" w:rsidP="00F63728">
      <w:pPr>
        <w:rPr>
          <w:rFonts w:eastAsia="Times New Roman"/>
        </w:rPr>
      </w:pPr>
    </w:p>
    <w:p w14:paraId="57FA3C06" w14:textId="77777777" w:rsidR="00F63728" w:rsidRPr="00F63728" w:rsidRDefault="00F63728" w:rsidP="00F63728">
      <w:pPr>
        <w:rPr>
          <w:rFonts w:eastAsia="Times New Roman"/>
        </w:rPr>
      </w:pPr>
    </w:p>
    <w:p w14:paraId="35DD89FF" w14:textId="77777777" w:rsidR="00F63728" w:rsidRPr="00F63728" w:rsidRDefault="00F63728" w:rsidP="00F63728">
      <w:pPr>
        <w:ind w:left="995"/>
        <w:rPr>
          <w:rFonts w:eastAsia="Times New Roman"/>
        </w:rPr>
      </w:pPr>
    </w:p>
    <w:p w14:paraId="0F03D0FC" w14:textId="77777777" w:rsidR="00F63728" w:rsidRPr="00F63728" w:rsidRDefault="00F63728" w:rsidP="00F63728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24" w:name="_Toc147739615"/>
      <w:r w:rsidRPr="00F63728">
        <w:rPr>
          <w:rFonts w:eastAsia="Times New Roman"/>
          <w:b/>
          <w:bCs/>
          <w:iCs/>
          <w:noProof/>
          <w:sz w:val="28"/>
          <w:szCs w:val="28"/>
        </w:rPr>
        <w:t>Fornecedores de Talonário</w:t>
      </w:r>
      <w:bookmarkEnd w:id="24"/>
    </w:p>
    <w:p w14:paraId="207502C1" w14:textId="77777777" w:rsidR="00F63728" w:rsidRPr="00F63728" w:rsidRDefault="00F63728" w:rsidP="00F63728">
      <w:pPr>
        <w:ind w:firstLine="635"/>
        <w:rPr>
          <w:rFonts w:eastAsia="Times New Roman"/>
          <w:sz w:val="24"/>
          <w:szCs w:val="24"/>
        </w:rPr>
      </w:pPr>
      <w:r w:rsidRPr="00F63728">
        <w:rPr>
          <w:rFonts w:eastAsia="Times New Roman"/>
        </w:rPr>
        <w:t xml:space="preserve">Para configurar os fornecedores de talonário, o gestor deverá acessar o menu </w:t>
      </w:r>
      <w:r w:rsidRPr="00F63728">
        <w:rPr>
          <w:rFonts w:eastAsia="Times New Roman"/>
          <w:sz w:val="24"/>
          <w:szCs w:val="24"/>
        </w:rPr>
        <w:t xml:space="preserve">Configurações Básicas – </w:t>
      </w:r>
      <w:proofErr w:type="spellStart"/>
      <w:r w:rsidRPr="00F63728">
        <w:rPr>
          <w:rFonts w:eastAsia="Times New Roman"/>
          <w:sz w:val="24"/>
          <w:szCs w:val="24"/>
        </w:rPr>
        <w:t>Fornecdores</w:t>
      </w:r>
      <w:proofErr w:type="spellEnd"/>
      <w:r w:rsidRPr="00F63728">
        <w:rPr>
          <w:rFonts w:eastAsia="Times New Roman"/>
          <w:sz w:val="24"/>
          <w:szCs w:val="24"/>
        </w:rPr>
        <w:t xml:space="preserve"> de Talonário.</w:t>
      </w:r>
    </w:p>
    <w:p w14:paraId="43F76A39" w14:textId="77777777" w:rsidR="00F63728" w:rsidRPr="00F63728" w:rsidRDefault="00F63728" w:rsidP="00F63728">
      <w:pPr>
        <w:ind w:left="995"/>
        <w:rPr>
          <w:rFonts w:eastAsia="Times New Roman"/>
        </w:rPr>
      </w:pPr>
    </w:p>
    <w:p w14:paraId="05B2EAD2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149645CF" wp14:editId="6400C9E6">
            <wp:extent cx="6113145" cy="2887345"/>
            <wp:effectExtent l="0" t="0" r="1905" b="825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3329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92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Menu Fornecedores de Talonário</w:t>
      </w:r>
    </w:p>
    <w:p w14:paraId="2FA28091" w14:textId="77777777" w:rsidR="00F63728" w:rsidRDefault="00F63728" w:rsidP="00F63728">
      <w:pPr>
        <w:rPr>
          <w:rFonts w:eastAsia="Times New Roman"/>
        </w:rPr>
      </w:pPr>
    </w:p>
    <w:p w14:paraId="082AF7E5" w14:textId="77777777" w:rsidR="0051696E" w:rsidRPr="00F63728" w:rsidRDefault="0051696E" w:rsidP="00F63728">
      <w:pPr>
        <w:rPr>
          <w:rFonts w:eastAsia="Times New Roman"/>
        </w:rPr>
      </w:pPr>
    </w:p>
    <w:p w14:paraId="7374CF06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 xml:space="preserve">Nesta tela o gestor poderá inserir, alterar e excluir fornecedores. Para inserir, o gestor deverá acionar o </w:t>
      </w:r>
      <w:proofErr w:type="spellStart"/>
      <w:r w:rsidRPr="00F63728">
        <w:rPr>
          <w:rFonts w:eastAsia="Times New Roman"/>
        </w:rPr>
        <w:t>borão</w:t>
      </w:r>
      <w:proofErr w:type="spellEnd"/>
      <w:r w:rsidRPr="00F63728">
        <w:rPr>
          <w:rFonts w:eastAsia="Times New Roman"/>
        </w:rPr>
        <w:t xml:space="preserve"> “Inserir” conforme mostra a figura abaixo.</w:t>
      </w:r>
    </w:p>
    <w:p w14:paraId="63371A48" w14:textId="77777777" w:rsidR="00F63728" w:rsidRPr="00F63728" w:rsidRDefault="00F63728" w:rsidP="00F63728">
      <w:pPr>
        <w:ind w:left="995"/>
        <w:rPr>
          <w:rFonts w:eastAsia="Times New Roman"/>
        </w:rPr>
      </w:pPr>
      <w:r w:rsidRPr="00F63728">
        <w:rPr>
          <w:rFonts w:eastAsia="Times New Roman"/>
        </w:rPr>
        <w:tab/>
      </w:r>
    </w:p>
    <w:p w14:paraId="53F814CC" w14:textId="77777777" w:rsidR="00F63728" w:rsidRPr="00F63728" w:rsidRDefault="00F63728" w:rsidP="00F63728">
      <w:pPr>
        <w:keepNext/>
        <w:ind w:firstLine="284"/>
        <w:rPr>
          <w:rFonts w:eastAsia="Times New Roman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0D4E6323" wp14:editId="133DDC62">
            <wp:extent cx="6053455" cy="2827655"/>
            <wp:effectExtent l="0" t="0" r="444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AB60" w14:textId="77777777" w:rsidR="00F63728" w:rsidRPr="00F63728" w:rsidRDefault="00F63728" w:rsidP="00F63728">
      <w:pPr>
        <w:ind w:firstLine="284"/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93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Fornecedores de Talonário – Inserir</w:t>
      </w:r>
    </w:p>
    <w:p w14:paraId="6BB576D6" w14:textId="77777777" w:rsidR="00F63728" w:rsidRPr="00F63728" w:rsidRDefault="00F63728" w:rsidP="00F63728">
      <w:pPr>
        <w:rPr>
          <w:rFonts w:eastAsia="Times New Roman"/>
        </w:rPr>
      </w:pPr>
    </w:p>
    <w:p w14:paraId="2B9CDE6A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>Ao acionar o botão, o sistema irá exibir a tela inserir. Nesta tela o gestor deverá preencher todos os campos corretamente e em seguida, deverá acionar o botão “Salvar”.</w:t>
      </w:r>
    </w:p>
    <w:p w14:paraId="3C0D46EC" w14:textId="77777777" w:rsidR="00F63728" w:rsidRPr="00F63728" w:rsidRDefault="00F63728" w:rsidP="00F63728">
      <w:pPr>
        <w:rPr>
          <w:rFonts w:eastAsia="Times New Roman"/>
        </w:rPr>
      </w:pPr>
    </w:p>
    <w:p w14:paraId="6466B156" w14:textId="77777777" w:rsidR="00F63728" w:rsidRPr="00F63728" w:rsidRDefault="00F63728" w:rsidP="00F63728">
      <w:pPr>
        <w:keepNext/>
        <w:ind w:firstLine="284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73C4496" wp14:editId="6E20160A">
            <wp:extent cx="6121400" cy="290385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15C5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94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Fornecedores de Talonário – Inserir</w:t>
      </w:r>
    </w:p>
    <w:p w14:paraId="7B86051F" w14:textId="77777777" w:rsidR="00F63728" w:rsidRPr="00F63728" w:rsidRDefault="00F63728" w:rsidP="00F63728">
      <w:pPr>
        <w:rPr>
          <w:rFonts w:eastAsia="Times New Roman"/>
        </w:rPr>
      </w:pPr>
    </w:p>
    <w:p w14:paraId="5F7F7F4E" w14:textId="77777777" w:rsidR="00F63728" w:rsidRPr="00F63728" w:rsidRDefault="00F63728" w:rsidP="00F63728">
      <w:pPr>
        <w:ind w:firstLine="635"/>
        <w:rPr>
          <w:rFonts w:eastAsia="Times New Roman"/>
        </w:rPr>
      </w:pPr>
      <w:r w:rsidRPr="00F63728">
        <w:rPr>
          <w:rFonts w:eastAsia="Times New Roman"/>
        </w:rPr>
        <w:t>Para alterar as informações do motivo sustação, o gestor deverá acionar o botão “Pesquisar”, selecionar um motivo e em seguida, deverá acionar o botão “Alterar”.</w:t>
      </w:r>
    </w:p>
    <w:p w14:paraId="3943B5B8" w14:textId="77777777" w:rsidR="00F63728" w:rsidRPr="00F63728" w:rsidRDefault="00F63728" w:rsidP="00F63728">
      <w:pPr>
        <w:ind w:firstLine="635"/>
        <w:rPr>
          <w:rFonts w:eastAsia="Times New Roman"/>
        </w:rPr>
      </w:pPr>
    </w:p>
    <w:p w14:paraId="759F1A46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FFA7EE2" wp14:editId="27E28AAE">
            <wp:extent cx="6078855" cy="28194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FE5BD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95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color w:val="4F81BD" w:themeColor="accent1"/>
          <w:sz w:val="18"/>
          <w:szCs w:val="18"/>
        </w:rPr>
        <w:t xml:space="preserve"> </w:t>
      </w:r>
      <w:r w:rsidRPr="00F63728">
        <w:rPr>
          <w:rFonts w:eastAsia="Times New Roman"/>
          <w:b/>
          <w:bCs/>
          <w:sz w:val="18"/>
          <w:szCs w:val="18"/>
        </w:rPr>
        <w:t>Tela Fornecedores de Talonário – Alterar</w:t>
      </w:r>
    </w:p>
    <w:p w14:paraId="23DD7CAC" w14:textId="77777777" w:rsidR="00F63728" w:rsidRPr="00F63728" w:rsidRDefault="00F63728" w:rsidP="00F63728">
      <w:pPr>
        <w:rPr>
          <w:rFonts w:eastAsia="Times New Roman"/>
        </w:rPr>
      </w:pPr>
    </w:p>
    <w:p w14:paraId="03049374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>Ao acionar o botão, o sistema irá exibir a tela de alteração. Nesta tela o gestor deverá alterar as informações desejadas acionando o botão “Salvar”.</w:t>
      </w:r>
    </w:p>
    <w:p w14:paraId="619968C2" w14:textId="77777777" w:rsidR="00F63728" w:rsidRPr="00F63728" w:rsidRDefault="00F63728" w:rsidP="00F63728">
      <w:pPr>
        <w:rPr>
          <w:rFonts w:eastAsia="Times New Roman"/>
        </w:rPr>
      </w:pPr>
    </w:p>
    <w:p w14:paraId="5554CD58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38EF023D" wp14:editId="4435AD82">
            <wp:extent cx="6070600" cy="2971800"/>
            <wp:effectExtent l="0" t="0" r="635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84E8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96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Fornecedores de Talonário – Alterar</w:t>
      </w:r>
    </w:p>
    <w:p w14:paraId="5F358D40" w14:textId="77777777" w:rsidR="00F63728" w:rsidRPr="00F63728" w:rsidRDefault="00F63728" w:rsidP="00F63728">
      <w:pPr>
        <w:rPr>
          <w:rFonts w:eastAsia="Times New Roman"/>
        </w:rPr>
      </w:pPr>
    </w:p>
    <w:p w14:paraId="2478A957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  <w:sz w:val="24"/>
          <w:szCs w:val="24"/>
        </w:rPr>
        <w:t xml:space="preserve">Para excluir uma alíneas, o gestor deverá acionar o </w:t>
      </w:r>
      <w:r w:rsidRPr="00F63728">
        <w:rPr>
          <w:rFonts w:eastAsia="Times New Roman"/>
        </w:rPr>
        <w:t xml:space="preserve">botão “Pesquisar”, depois deverá selecionar a alínea e em seguida, deverá acionar o botão “Excluir” conforme mostra </w:t>
      </w:r>
      <w:proofErr w:type="gramStart"/>
      <w:r w:rsidRPr="00F63728">
        <w:rPr>
          <w:rFonts w:eastAsia="Times New Roman"/>
        </w:rPr>
        <w:t>abaixo..</w:t>
      </w:r>
      <w:proofErr w:type="gramEnd"/>
    </w:p>
    <w:p w14:paraId="44054752" w14:textId="77777777" w:rsidR="00F63728" w:rsidRPr="00F63728" w:rsidRDefault="00F63728" w:rsidP="00F63728">
      <w:pPr>
        <w:ind w:firstLine="709"/>
        <w:rPr>
          <w:rFonts w:eastAsia="Times New Roman"/>
        </w:rPr>
      </w:pPr>
    </w:p>
    <w:p w14:paraId="198DF107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A4E3BC7" wp14:editId="06581C2F">
            <wp:extent cx="6087745" cy="2785745"/>
            <wp:effectExtent l="0" t="0" r="825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74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6405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97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Fornecedores de Talonário – Excluir</w:t>
      </w:r>
    </w:p>
    <w:p w14:paraId="275E02C9" w14:textId="77777777" w:rsidR="00F63728" w:rsidRPr="00F63728" w:rsidRDefault="00F63728" w:rsidP="00F63728">
      <w:pPr>
        <w:rPr>
          <w:rFonts w:eastAsia="Times New Roman"/>
        </w:rPr>
      </w:pPr>
    </w:p>
    <w:p w14:paraId="5C9DB34F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 xml:space="preserve">Ao acionar o botão, o sistema irá exibir a tela de confirmação da exclusão. Para excluir, o gestor deverá </w:t>
      </w:r>
      <w:proofErr w:type="gramStart"/>
      <w:r w:rsidRPr="00F63728">
        <w:rPr>
          <w:rFonts w:eastAsia="Times New Roman"/>
        </w:rPr>
        <w:t>aciona</w:t>
      </w:r>
      <w:proofErr w:type="gramEnd"/>
      <w:r w:rsidRPr="00F63728">
        <w:rPr>
          <w:rFonts w:eastAsia="Times New Roman"/>
        </w:rPr>
        <w:t xml:space="preserve"> o botão “Confirmar” conforme mostra a figura abaixo.</w:t>
      </w:r>
    </w:p>
    <w:p w14:paraId="28F4B2D2" w14:textId="77777777" w:rsidR="00F63728" w:rsidRPr="00F63728" w:rsidRDefault="00F63728" w:rsidP="00F63728">
      <w:pPr>
        <w:rPr>
          <w:rFonts w:eastAsia="Times New Roman"/>
        </w:rPr>
      </w:pPr>
    </w:p>
    <w:p w14:paraId="4E7CE2F4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D3DF736" wp14:editId="4D41BF0A">
            <wp:extent cx="6036945" cy="2954655"/>
            <wp:effectExtent l="0" t="0" r="1905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94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7B1E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98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Fornecedores de Talonário – Excluir</w:t>
      </w:r>
    </w:p>
    <w:p w14:paraId="414EE485" w14:textId="77777777" w:rsidR="00F63728" w:rsidRPr="00F63728" w:rsidRDefault="00F63728" w:rsidP="00F63728">
      <w:pPr>
        <w:rPr>
          <w:rFonts w:eastAsia="Times New Roman"/>
        </w:rPr>
      </w:pPr>
    </w:p>
    <w:p w14:paraId="0AA1AC1E" w14:textId="77777777" w:rsidR="00F63728" w:rsidRPr="00F63728" w:rsidRDefault="00F63728" w:rsidP="00F63728">
      <w:pPr>
        <w:rPr>
          <w:rFonts w:eastAsia="Times New Roman"/>
        </w:rPr>
      </w:pPr>
    </w:p>
    <w:p w14:paraId="7754C0A7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>Para visualizar os fornecedores de talonário, o gestor deverá selecionar o fornecedor e em seguida, deverá acionar o botão “Visualizar”.</w:t>
      </w:r>
    </w:p>
    <w:p w14:paraId="096FCAFF" w14:textId="77777777" w:rsidR="00F63728" w:rsidRPr="00F63728" w:rsidRDefault="00F63728" w:rsidP="00F63728">
      <w:pPr>
        <w:ind w:firstLine="709"/>
        <w:rPr>
          <w:rFonts w:eastAsia="Times New Roman"/>
        </w:rPr>
      </w:pPr>
    </w:p>
    <w:p w14:paraId="20CB43B9" w14:textId="77777777" w:rsidR="00F63728" w:rsidRPr="00F63728" w:rsidRDefault="00F63728" w:rsidP="00F63728">
      <w:pPr>
        <w:keepNext/>
        <w:ind w:firstLine="284"/>
        <w:rPr>
          <w:rFonts w:eastAsia="Times New Roman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6E4AB62D" wp14:editId="433BCA7E">
            <wp:extent cx="6113145" cy="2794000"/>
            <wp:effectExtent l="0" t="0" r="1905" b="635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D4B1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99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Fornecedores de Talonário – Visualizar</w:t>
      </w:r>
    </w:p>
    <w:p w14:paraId="487964E4" w14:textId="77777777" w:rsidR="00F63728" w:rsidRPr="00F63728" w:rsidRDefault="00F63728" w:rsidP="00F63728">
      <w:pPr>
        <w:rPr>
          <w:rFonts w:eastAsia="Times New Roman"/>
        </w:rPr>
      </w:pPr>
    </w:p>
    <w:p w14:paraId="74204974" w14:textId="77777777" w:rsidR="00F63728" w:rsidRPr="00F63728" w:rsidRDefault="00F63728" w:rsidP="00F63728">
      <w:pPr>
        <w:ind w:firstLine="709"/>
        <w:rPr>
          <w:rFonts w:eastAsia="Times New Roman"/>
        </w:rPr>
      </w:pPr>
    </w:p>
    <w:p w14:paraId="15AEE40D" w14:textId="77777777" w:rsid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>Ao acionar o botão, o sistema irá exibir a tela de visualização dos fornecedores de talonário conforme mostra a figura abaixo.</w:t>
      </w:r>
    </w:p>
    <w:p w14:paraId="716F7267" w14:textId="77777777" w:rsidR="0051696E" w:rsidRPr="00F63728" w:rsidRDefault="0051696E" w:rsidP="00F63728">
      <w:pPr>
        <w:ind w:firstLine="709"/>
        <w:rPr>
          <w:rFonts w:eastAsia="Times New Roman"/>
        </w:rPr>
      </w:pPr>
    </w:p>
    <w:p w14:paraId="5B84D5A6" w14:textId="77777777" w:rsidR="0051696E" w:rsidRDefault="0051696E" w:rsidP="0051696E">
      <w:pPr>
        <w:keepNext/>
        <w:tabs>
          <w:tab w:val="left" w:pos="1920"/>
        </w:tabs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67D41E36" wp14:editId="4F97E0AC">
            <wp:extent cx="5612130" cy="2741295"/>
            <wp:effectExtent l="0" t="0" r="0" b="0"/>
            <wp:docPr id="518" name="Imagem 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2171" w14:textId="77777777" w:rsidR="00F63728" w:rsidRPr="005E4C12" w:rsidRDefault="0051696E" w:rsidP="0051696E">
      <w:pPr>
        <w:pStyle w:val="Legenda"/>
        <w:jc w:val="center"/>
        <w:rPr>
          <w:rFonts w:eastAsia="Times New Roman"/>
          <w:noProof/>
          <w:color w:val="auto"/>
          <w:lang w:eastAsia="pt-BR"/>
        </w:rPr>
      </w:pPr>
      <w:r w:rsidRPr="005E4C12">
        <w:rPr>
          <w:color w:val="auto"/>
        </w:rPr>
        <w:t xml:space="preserve">Figura </w:t>
      </w:r>
      <w:r w:rsidRPr="005E4C12">
        <w:rPr>
          <w:color w:val="auto"/>
        </w:rPr>
        <w:fldChar w:fldCharType="begin"/>
      </w:r>
      <w:r w:rsidRPr="005E4C12">
        <w:rPr>
          <w:color w:val="auto"/>
        </w:rPr>
        <w:instrText xml:space="preserve"> SEQ Figura \* ARABIC </w:instrText>
      </w:r>
      <w:r w:rsidRPr="005E4C12">
        <w:rPr>
          <w:color w:val="auto"/>
        </w:rPr>
        <w:fldChar w:fldCharType="separate"/>
      </w:r>
      <w:r w:rsidR="006725E5">
        <w:rPr>
          <w:noProof/>
          <w:color w:val="auto"/>
        </w:rPr>
        <w:t>100</w:t>
      </w:r>
      <w:r w:rsidRPr="005E4C12">
        <w:rPr>
          <w:color w:val="auto"/>
        </w:rPr>
        <w:fldChar w:fldCharType="end"/>
      </w:r>
      <w:r w:rsidRPr="005E4C12">
        <w:rPr>
          <w:color w:val="auto"/>
        </w:rPr>
        <w:t xml:space="preserve"> Tela Fornecedores de Talonário – Visualizar</w:t>
      </w:r>
    </w:p>
    <w:p w14:paraId="69E0A13F" w14:textId="77777777" w:rsidR="00D0336F" w:rsidRPr="00F63728" w:rsidRDefault="00D0336F" w:rsidP="00D0336F">
      <w:pPr>
        <w:tabs>
          <w:tab w:val="left" w:pos="1920"/>
        </w:tabs>
        <w:ind w:firstLine="284"/>
        <w:rPr>
          <w:rFonts w:eastAsia="Times New Roman"/>
          <w:noProof/>
          <w:lang w:eastAsia="pt-BR"/>
        </w:rPr>
      </w:pPr>
    </w:p>
    <w:p w14:paraId="6996ECBD" w14:textId="77777777" w:rsidR="00F63728" w:rsidRPr="00F63728" w:rsidRDefault="00F63728" w:rsidP="00F63728">
      <w:pPr>
        <w:numPr>
          <w:ilvl w:val="0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25" w:name="_Toc147739616"/>
      <w:r w:rsidRPr="00F63728">
        <w:rPr>
          <w:rFonts w:eastAsia="Times New Roman"/>
          <w:b/>
          <w:bCs/>
          <w:iCs/>
          <w:noProof/>
          <w:sz w:val="28"/>
          <w:szCs w:val="28"/>
        </w:rPr>
        <w:t>Movimento</w:t>
      </w:r>
      <w:bookmarkEnd w:id="25"/>
    </w:p>
    <w:p w14:paraId="5E04FC5B" w14:textId="77777777" w:rsidR="00F63728" w:rsidRDefault="00F63728" w:rsidP="00F63728">
      <w:pPr>
        <w:ind w:firstLine="635"/>
        <w:rPr>
          <w:rFonts w:eastAsia="Times New Roman"/>
        </w:rPr>
      </w:pPr>
      <w:r w:rsidRPr="00F63728">
        <w:rPr>
          <w:rFonts w:eastAsia="Times New Roman"/>
        </w:rPr>
        <w:t>Para configurar o movimento, o gestor deverá acessar o menu Movimento.</w:t>
      </w:r>
    </w:p>
    <w:p w14:paraId="005205E8" w14:textId="77777777" w:rsidR="006379A0" w:rsidRDefault="006379A0" w:rsidP="006379A0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0930546" wp14:editId="733DF949">
            <wp:extent cx="5612130" cy="2531110"/>
            <wp:effectExtent l="0" t="0" r="0" b="0"/>
            <wp:docPr id="87" name="Imagem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3666" w14:textId="77777777" w:rsidR="00F24C71" w:rsidRPr="00F63728" w:rsidRDefault="006379A0" w:rsidP="006379A0">
      <w:pPr>
        <w:pStyle w:val="Legenda"/>
        <w:jc w:val="center"/>
        <w:rPr>
          <w:rFonts w:eastAsia="Times New Roman"/>
          <w:color w:val="auto"/>
        </w:rPr>
      </w:pPr>
      <w:r w:rsidRPr="006379A0">
        <w:rPr>
          <w:color w:val="auto"/>
        </w:rPr>
        <w:t xml:space="preserve">Figura </w:t>
      </w:r>
      <w:r w:rsidRPr="006379A0">
        <w:rPr>
          <w:color w:val="auto"/>
        </w:rPr>
        <w:fldChar w:fldCharType="begin"/>
      </w:r>
      <w:r w:rsidRPr="006379A0">
        <w:rPr>
          <w:color w:val="auto"/>
        </w:rPr>
        <w:instrText xml:space="preserve"> SEQ Figura \* ARABIC </w:instrText>
      </w:r>
      <w:r w:rsidRPr="006379A0">
        <w:rPr>
          <w:color w:val="auto"/>
        </w:rPr>
        <w:fldChar w:fldCharType="separate"/>
      </w:r>
      <w:r w:rsidR="006725E5">
        <w:rPr>
          <w:noProof/>
          <w:color w:val="auto"/>
        </w:rPr>
        <w:t>101</w:t>
      </w:r>
      <w:r w:rsidRPr="006379A0">
        <w:rPr>
          <w:color w:val="auto"/>
        </w:rPr>
        <w:fldChar w:fldCharType="end"/>
      </w:r>
      <w:r w:rsidRPr="006379A0">
        <w:rPr>
          <w:color w:val="auto"/>
        </w:rPr>
        <w:t xml:space="preserve"> Menu Movimento</w:t>
      </w:r>
    </w:p>
    <w:p w14:paraId="0D68CBD7" w14:textId="77777777" w:rsidR="00F63728" w:rsidRPr="00F63728" w:rsidRDefault="00F63728" w:rsidP="00F63728">
      <w:pPr>
        <w:rPr>
          <w:rFonts w:eastAsia="Times New Roman"/>
        </w:rPr>
      </w:pPr>
    </w:p>
    <w:p w14:paraId="08609E5F" w14:textId="77777777" w:rsidR="00F63728" w:rsidRPr="00F63728" w:rsidRDefault="00F63728" w:rsidP="00F63728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26" w:name="_Toc147739617"/>
      <w:r w:rsidRPr="00F63728">
        <w:rPr>
          <w:rFonts w:eastAsia="Times New Roman"/>
          <w:b/>
          <w:bCs/>
          <w:iCs/>
          <w:noProof/>
          <w:sz w:val="28"/>
          <w:szCs w:val="28"/>
        </w:rPr>
        <w:t>Regularização</w:t>
      </w:r>
      <w:bookmarkEnd w:id="26"/>
    </w:p>
    <w:p w14:paraId="7DA85CE1" w14:textId="77777777" w:rsidR="00F63728" w:rsidRDefault="00F33931" w:rsidP="00F63728">
      <w:pPr>
        <w:ind w:left="709" w:firstLine="286"/>
        <w:rPr>
          <w:rFonts w:eastAsia="Times New Roman"/>
        </w:rPr>
      </w:pPr>
      <w:r w:rsidRPr="00F63728">
        <w:rPr>
          <w:rFonts w:eastAsia="Times New Roman"/>
        </w:rPr>
        <w:t>Para configurar o movimento</w:t>
      </w:r>
      <w:r>
        <w:rPr>
          <w:rFonts w:eastAsia="Times New Roman"/>
        </w:rPr>
        <w:t xml:space="preserve"> de regularização</w:t>
      </w:r>
      <w:r w:rsidRPr="00F63728">
        <w:rPr>
          <w:rFonts w:eastAsia="Times New Roman"/>
        </w:rPr>
        <w:t>, o gestor deverá acessar o menu Movimento</w:t>
      </w:r>
      <w:r w:rsidR="00CF4098">
        <w:rPr>
          <w:rFonts w:eastAsia="Times New Roman"/>
        </w:rPr>
        <w:t xml:space="preserve"> &gt;&gt; Regularização.</w:t>
      </w:r>
    </w:p>
    <w:p w14:paraId="3F0010AF" w14:textId="77777777" w:rsidR="00F33931" w:rsidRPr="00F63728" w:rsidRDefault="00F33931" w:rsidP="00F63728">
      <w:pPr>
        <w:ind w:left="709" w:firstLine="286"/>
        <w:rPr>
          <w:rFonts w:eastAsia="Times New Roman"/>
          <w:sz w:val="24"/>
          <w:szCs w:val="24"/>
        </w:rPr>
      </w:pPr>
    </w:p>
    <w:p w14:paraId="008CE79D" w14:textId="77777777" w:rsidR="00F63728" w:rsidRPr="00F63728" w:rsidRDefault="00F63728" w:rsidP="00F63728">
      <w:pPr>
        <w:keepNext/>
        <w:ind w:firstLine="286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B9161D4" wp14:editId="0362C2AF">
            <wp:extent cx="6036945" cy="2785745"/>
            <wp:effectExtent l="0" t="0" r="190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94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23F0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102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Menu Movimento – Regularização</w:t>
      </w:r>
    </w:p>
    <w:p w14:paraId="25D586FB" w14:textId="77777777" w:rsidR="00F63728" w:rsidRPr="00F63728" w:rsidRDefault="00F63728" w:rsidP="00F63728">
      <w:pPr>
        <w:ind w:firstLine="709"/>
        <w:rPr>
          <w:rFonts w:eastAsia="Times New Roman"/>
        </w:rPr>
      </w:pPr>
    </w:p>
    <w:p w14:paraId="0BA8137E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>Nesta tela, o gestor poderá verificar dados de regularização nas contas e verificar os lançamentos regularizados. Para visualizar os lançamentos regularizados, o gestor deverá acionar o botão “Lançamentos Regularizados”.</w:t>
      </w:r>
    </w:p>
    <w:p w14:paraId="4A00871D" w14:textId="77777777" w:rsidR="00F63728" w:rsidRPr="00F63728" w:rsidRDefault="00F63728" w:rsidP="00F63728">
      <w:pPr>
        <w:rPr>
          <w:rFonts w:eastAsia="Times New Roman"/>
        </w:rPr>
      </w:pPr>
    </w:p>
    <w:p w14:paraId="114C422C" w14:textId="77777777" w:rsidR="00F63728" w:rsidRPr="00F63728" w:rsidRDefault="00F63728" w:rsidP="00F63728">
      <w:pPr>
        <w:rPr>
          <w:rFonts w:eastAsia="Times New Roman"/>
        </w:rPr>
      </w:pPr>
    </w:p>
    <w:p w14:paraId="35935545" w14:textId="77777777" w:rsidR="00F63728" w:rsidRPr="00F63728" w:rsidRDefault="00F63728" w:rsidP="00F63728">
      <w:pPr>
        <w:keepNext/>
        <w:ind w:firstLine="284"/>
        <w:rPr>
          <w:rFonts w:eastAsia="Times New Roman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7ED35DAE" wp14:editId="0DBDDF90">
            <wp:extent cx="6053455" cy="2870200"/>
            <wp:effectExtent l="0" t="0" r="4445" b="635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B1640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103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de Regularização</w:t>
      </w:r>
    </w:p>
    <w:p w14:paraId="25D17B74" w14:textId="77777777" w:rsidR="00F63728" w:rsidRPr="00F63728" w:rsidRDefault="00F63728" w:rsidP="00F63728">
      <w:pPr>
        <w:rPr>
          <w:rFonts w:eastAsia="Times New Roman"/>
        </w:rPr>
      </w:pPr>
    </w:p>
    <w:p w14:paraId="7079E1B0" w14:textId="77777777" w:rsidR="00FF4069" w:rsidRDefault="00F63728" w:rsidP="00F63728">
      <w:pPr>
        <w:rPr>
          <w:rFonts w:eastAsia="Times New Roman"/>
        </w:rPr>
      </w:pPr>
      <w:r w:rsidRPr="00F63728">
        <w:rPr>
          <w:rFonts w:eastAsia="Times New Roman"/>
        </w:rPr>
        <w:tab/>
        <w:t xml:space="preserve">Ao acionar o botão, o sistema irá exibir a tela de lançamentos regularizados. Nessa </w:t>
      </w:r>
      <w:proofErr w:type="gramStart"/>
      <w:r w:rsidRPr="00F63728">
        <w:rPr>
          <w:rFonts w:eastAsia="Times New Roman"/>
        </w:rPr>
        <w:t>tela ,</w:t>
      </w:r>
      <w:proofErr w:type="gramEnd"/>
      <w:r w:rsidRPr="00F63728">
        <w:rPr>
          <w:rFonts w:eastAsia="Times New Roman"/>
        </w:rPr>
        <w:t xml:space="preserve"> o gestor poderá verificar todos lançamento regularizados por data.</w:t>
      </w:r>
      <w:r w:rsidRPr="00F63728">
        <w:rPr>
          <w:rFonts w:eastAsia="Times New Roman"/>
        </w:rPr>
        <w:tab/>
      </w:r>
      <w:r w:rsidR="00FF4069">
        <w:rPr>
          <w:rFonts w:eastAsia="Times New Roman"/>
        </w:rPr>
        <w:t xml:space="preserve"> Após informar a data, o botão “Pesquisar” dever</w:t>
      </w:r>
      <w:r w:rsidR="001A1C58">
        <w:rPr>
          <w:rFonts w:eastAsia="Times New Roman"/>
        </w:rPr>
        <w:t>á ser acionado e as informações serão exibidas na tela.</w:t>
      </w:r>
    </w:p>
    <w:p w14:paraId="0ED400E5" w14:textId="77777777" w:rsidR="00FF4069" w:rsidRPr="00F63728" w:rsidRDefault="00FF4069" w:rsidP="00F63728">
      <w:pPr>
        <w:rPr>
          <w:rFonts w:eastAsia="Times New Roman"/>
        </w:rPr>
      </w:pPr>
    </w:p>
    <w:p w14:paraId="763310A7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48365AD3" wp14:editId="68471D60">
            <wp:extent cx="6053455" cy="2785745"/>
            <wp:effectExtent l="0" t="0" r="444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D11A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104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de Lançamentos Regularizados</w:t>
      </w:r>
    </w:p>
    <w:p w14:paraId="0CECA4CC" w14:textId="77777777" w:rsidR="00F63728" w:rsidRDefault="00F63728" w:rsidP="00F63728">
      <w:pPr>
        <w:rPr>
          <w:rFonts w:eastAsia="Times New Roman"/>
        </w:rPr>
      </w:pPr>
    </w:p>
    <w:p w14:paraId="6D7ACB1F" w14:textId="77777777" w:rsidR="00FF4069" w:rsidRPr="00F63728" w:rsidRDefault="00FF4069" w:rsidP="00F63728">
      <w:pPr>
        <w:rPr>
          <w:rFonts w:eastAsia="Times New Roman"/>
        </w:rPr>
      </w:pPr>
    </w:p>
    <w:p w14:paraId="1ACF5A20" w14:textId="77777777" w:rsidR="00F63728" w:rsidRPr="00F63728" w:rsidRDefault="00F63728" w:rsidP="00F63728">
      <w:pPr>
        <w:rPr>
          <w:rFonts w:eastAsia="Times New Roman"/>
        </w:rPr>
      </w:pPr>
    </w:p>
    <w:p w14:paraId="1FC14CD4" w14:textId="77777777" w:rsidR="00F63728" w:rsidRPr="00F63728" w:rsidRDefault="00F63728" w:rsidP="00F63728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27" w:name="_Toc147739618"/>
      <w:r w:rsidRPr="00F63728">
        <w:rPr>
          <w:rFonts w:eastAsia="Times New Roman"/>
          <w:b/>
          <w:bCs/>
          <w:iCs/>
          <w:noProof/>
          <w:sz w:val="28"/>
          <w:szCs w:val="28"/>
        </w:rPr>
        <w:t>Agência</w:t>
      </w:r>
      <w:bookmarkEnd w:id="27"/>
    </w:p>
    <w:p w14:paraId="55AD1444" w14:textId="77777777" w:rsidR="00F63728" w:rsidRPr="00F63728" w:rsidRDefault="001A1C58" w:rsidP="001A1C58">
      <w:pPr>
        <w:ind w:left="709" w:firstLine="286"/>
        <w:rPr>
          <w:rFonts w:eastAsia="Times New Roman"/>
          <w:sz w:val="24"/>
          <w:szCs w:val="24"/>
        </w:rPr>
      </w:pPr>
      <w:r w:rsidRPr="001A1C58">
        <w:rPr>
          <w:rFonts w:eastAsia="Times New Roman"/>
          <w:sz w:val="24"/>
          <w:szCs w:val="24"/>
        </w:rPr>
        <w:t>Para</w:t>
      </w:r>
      <w:r w:rsidRPr="001A1C58">
        <w:rPr>
          <w:rFonts w:eastAsia="Times New Roman"/>
        </w:rPr>
        <w:t xml:space="preserve"> configurar o movimento</w:t>
      </w:r>
      <w:r w:rsidRPr="001A1C58">
        <w:rPr>
          <w:rFonts w:eastAsia="Times New Roman"/>
          <w:sz w:val="24"/>
          <w:szCs w:val="24"/>
        </w:rPr>
        <w:t xml:space="preserve"> de </w:t>
      </w:r>
      <w:r>
        <w:rPr>
          <w:rFonts w:eastAsia="Times New Roman"/>
          <w:sz w:val="24"/>
          <w:szCs w:val="24"/>
        </w:rPr>
        <w:t>agência</w:t>
      </w:r>
      <w:r w:rsidRPr="001A1C58">
        <w:rPr>
          <w:rFonts w:eastAsia="Times New Roman"/>
          <w:sz w:val="24"/>
          <w:szCs w:val="24"/>
        </w:rPr>
        <w:t>, o gestor deverá acessar o menu</w:t>
      </w:r>
      <w:r>
        <w:rPr>
          <w:rFonts w:eastAsia="Times New Roman"/>
          <w:sz w:val="24"/>
          <w:szCs w:val="24"/>
        </w:rPr>
        <w:t xml:space="preserve"> Movimento –</w:t>
      </w:r>
      <w:r w:rsidR="00F63728" w:rsidRPr="00F63728">
        <w:rPr>
          <w:rFonts w:eastAsia="Times New Roman"/>
          <w:sz w:val="24"/>
          <w:szCs w:val="24"/>
        </w:rPr>
        <w:t xml:space="preserve"> Agência</w:t>
      </w:r>
      <w:r>
        <w:rPr>
          <w:rFonts w:eastAsia="Times New Roman"/>
          <w:sz w:val="24"/>
          <w:szCs w:val="24"/>
        </w:rPr>
        <w:t>.</w:t>
      </w:r>
    </w:p>
    <w:p w14:paraId="6BEF57D5" w14:textId="77777777" w:rsidR="00F63728" w:rsidRPr="00F63728" w:rsidRDefault="00F63728" w:rsidP="00F63728">
      <w:pPr>
        <w:ind w:left="709" w:firstLine="286"/>
        <w:rPr>
          <w:rFonts w:eastAsia="Times New Roman"/>
        </w:rPr>
      </w:pPr>
    </w:p>
    <w:p w14:paraId="58096C21" w14:textId="77777777" w:rsidR="00F63728" w:rsidRPr="00F63728" w:rsidRDefault="00F63728" w:rsidP="00F63728">
      <w:pPr>
        <w:keepNext/>
        <w:ind w:firstLine="286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0B3EEC15" wp14:editId="07F38CF1">
            <wp:extent cx="6053455" cy="2827655"/>
            <wp:effectExtent l="0" t="0" r="444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2199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105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Menu Movimento – Agência</w:t>
      </w:r>
    </w:p>
    <w:p w14:paraId="40C3F533" w14:textId="77777777" w:rsidR="00F63728" w:rsidRPr="00F63728" w:rsidRDefault="00F63728" w:rsidP="00F63728">
      <w:pPr>
        <w:rPr>
          <w:rFonts w:eastAsia="Times New Roman"/>
        </w:rPr>
      </w:pPr>
    </w:p>
    <w:p w14:paraId="38A280DE" w14:textId="77777777" w:rsidR="00F63728" w:rsidRPr="00F63728" w:rsidRDefault="00F63728" w:rsidP="00F63728">
      <w:pPr>
        <w:rPr>
          <w:rFonts w:eastAsia="Times New Roman"/>
        </w:rPr>
      </w:pPr>
      <w:r w:rsidRPr="00F63728">
        <w:rPr>
          <w:rFonts w:eastAsia="Times New Roman"/>
        </w:rPr>
        <w:tab/>
        <w:t xml:space="preserve">Ao selecionar o menu Agência, o </w:t>
      </w:r>
      <w:proofErr w:type="spellStart"/>
      <w:r w:rsidRPr="00F63728">
        <w:rPr>
          <w:rFonts w:eastAsia="Times New Roman"/>
        </w:rPr>
        <w:t>sitema</w:t>
      </w:r>
      <w:proofErr w:type="spellEnd"/>
      <w:r w:rsidRPr="00F63728">
        <w:rPr>
          <w:rFonts w:eastAsia="Times New Roman"/>
        </w:rPr>
        <w:t xml:space="preserve"> irá exibir a tela de Agência. Nesta te</w:t>
      </w:r>
      <w:r w:rsidR="00F50185">
        <w:rPr>
          <w:rFonts w:eastAsia="Times New Roman"/>
        </w:rPr>
        <w:t>la o gestor deverá realizar tod</w:t>
      </w:r>
      <w:r w:rsidRPr="00F63728">
        <w:rPr>
          <w:rFonts w:eastAsia="Times New Roman"/>
        </w:rPr>
        <w:t>as as configurações necessárias e ao final, deverá acionar o botão “Salvar” conforme mostra a figura abaixo.</w:t>
      </w:r>
    </w:p>
    <w:p w14:paraId="4D36883C" w14:textId="77777777" w:rsidR="00F63728" w:rsidRPr="00F63728" w:rsidRDefault="00F63728" w:rsidP="00F63728">
      <w:pPr>
        <w:keepNext/>
        <w:rPr>
          <w:rFonts w:eastAsia="Times New Roman"/>
        </w:rPr>
      </w:pPr>
    </w:p>
    <w:p w14:paraId="4015397E" w14:textId="77777777" w:rsidR="00F63728" w:rsidRPr="00F63728" w:rsidRDefault="00F63728" w:rsidP="00F63728">
      <w:pPr>
        <w:keepNext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572AC94" wp14:editId="3B5377FE">
            <wp:extent cx="6104255" cy="27432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C7F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106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Movimento – Agência</w:t>
      </w:r>
    </w:p>
    <w:p w14:paraId="2D8DEFD2" w14:textId="77777777" w:rsidR="00F63728" w:rsidRPr="00F63728" w:rsidRDefault="00F63728" w:rsidP="00F63728">
      <w:pPr>
        <w:rPr>
          <w:rFonts w:eastAsia="Times New Roman"/>
        </w:rPr>
      </w:pPr>
    </w:p>
    <w:p w14:paraId="39362128" w14:textId="77777777" w:rsidR="00F63728" w:rsidRPr="00F63728" w:rsidRDefault="00F63728" w:rsidP="00F63728">
      <w:pPr>
        <w:keepNext/>
        <w:rPr>
          <w:rFonts w:eastAsia="Times New Roman"/>
        </w:rPr>
      </w:pPr>
    </w:p>
    <w:p w14:paraId="6CA2DB83" w14:textId="77777777" w:rsidR="00F63728" w:rsidRPr="00F63728" w:rsidRDefault="00F63728" w:rsidP="00F63728">
      <w:pPr>
        <w:rPr>
          <w:rFonts w:eastAsia="Times New Roman"/>
        </w:rPr>
      </w:pPr>
    </w:p>
    <w:p w14:paraId="3ECC2494" w14:textId="77777777" w:rsidR="00F63728" w:rsidRPr="00F63728" w:rsidRDefault="00F63728" w:rsidP="00F63728">
      <w:pPr>
        <w:numPr>
          <w:ilvl w:val="0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28" w:name="_Toc147739619"/>
      <w:r w:rsidRPr="00F63728">
        <w:rPr>
          <w:rFonts w:eastAsia="Times New Roman"/>
          <w:b/>
          <w:bCs/>
          <w:iCs/>
          <w:noProof/>
          <w:sz w:val="28"/>
          <w:szCs w:val="28"/>
        </w:rPr>
        <w:t>Engargos</w:t>
      </w:r>
      <w:bookmarkEnd w:id="28"/>
    </w:p>
    <w:p w14:paraId="38A42280" w14:textId="77777777" w:rsidR="00F63728" w:rsidRDefault="00F63728" w:rsidP="00F63728">
      <w:pPr>
        <w:ind w:firstLine="635"/>
        <w:rPr>
          <w:rFonts w:eastAsia="Times New Roman"/>
        </w:rPr>
      </w:pPr>
      <w:r w:rsidRPr="00F63728">
        <w:rPr>
          <w:rFonts w:eastAsia="Times New Roman"/>
        </w:rPr>
        <w:t>Para configurar os encargos o gestor deverá acessar o menu Encargos.</w:t>
      </w:r>
    </w:p>
    <w:p w14:paraId="0BCC4F16" w14:textId="77777777" w:rsidR="00753706" w:rsidRDefault="00753706" w:rsidP="00753706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0C2F1708" wp14:editId="05933386">
            <wp:extent cx="6120765" cy="2834640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enu principal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B684" w14:textId="77777777" w:rsidR="00753706" w:rsidRPr="00F63728" w:rsidRDefault="00753706" w:rsidP="00753706">
      <w:pPr>
        <w:pStyle w:val="Legenda"/>
        <w:jc w:val="center"/>
        <w:rPr>
          <w:rFonts w:eastAsia="Times New Roman"/>
        </w:rPr>
      </w:pPr>
      <w:r>
        <w:t xml:space="preserve">Figura </w:t>
      </w:r>
      <w:r w:rsidR="00841314">
        <w:rPr>
          <w:noProof/>
        </w:rPr>
        <w:fldChar w:fldCharType="begin"/>
      </w:r>
      <w:r w:rsidR="00841314">
        <w:rPr>
          <w:noProof/>
        </w:rPr>
        <w:instrText xml:space="preserve"> SEQ Figura \* ARABIC </w:instrText>
      </w:r>
      <w:r w:rsidR="00841314">
        <w:rPr>
          <w:noProof/>
        </w:rPr>
        <w:fldChar w:fldCharType="separate"/>
      </w:r>
      <w:r w:rsidR="006725E5">
        <w:rPr>
          <w:noProof/>
        </w:rPr>
        <w:t>107</w:t>
      </w:r>
      <w:r w:rsidR="00841314">
        <w:rPr>
          <w:noProof/>
        </w:rPr>
        <w:fldChar w:fldCharType="end"/>
      </w:r>
      <w:r>
        <w:t xml:space="preserve"> Menu Encargos</w:t>
      </w:r>
    </w:p>
    <w:p w14:paraId="5B20B048" w14:textId="77777777" w:rsidR="00F63728" w:rsidRPr="00F63728" w:rsidRDefault="00F63728" w:rsidP="00F63728">
      <w:pPr>
        <w:ind w:left="286" w:firstLine="709"/>
        <w:rPr>
          <w:rFonts w:eastAsia="Times New Roman"/>
        </w:rPr>
      </w:pPr>
    </w:p>
    <w:p w14:paraId="10179B31" w14:textId="77777777" w:rsidR="00F63728" w:rsidRPr="00F63728" w:rsidRDefault="00F63728" w:rsidP="00F63728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29" w:name="_Toc147739620"/>
      <w:r w:rsidRPr="00F63728">
        <w:rPr>
          <w:rFonts w:eastAsia="Times New Roman"/>
          <w:b/>
          <w:bCs/>
          <w:iCs/>
          <w:noProof/>
          <w:sz w:val="28"/>
          <w:szCs w:val="28"/>
        </w:rPr>
        <w:t>Encargos – Débito</w:t>
      </w:r>
      <w:bookmarkEnd w:id="29"/>
    </w:p>
    <w:p w14:paraId="74A962E4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>Para configurar os encargos de débito o gestor deverá acessar o menu Encargos &gt;&gt; Débito.</w:t>
      </w:r>
    </w:p>
    <w:p w14:paraId="2143B898" w14:textId="77777777" w:rsidR="00F63728" w:rsidRPr="00F63728" w:rsidRDefault="00F63728" w:rsidP="00F63728">
      <w:pPr>
        <w:rPr>
          <w:rFonts w:eastAsia="Times New Roman"/>
        </w:rPr>
      </w:pPr>
    </w:p>
    <w:p w14:paraId="3E0D6B1F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7B2C5632" wp14:editId="6EF3B70B">
            <wp:extent cx="6036945" cy="2895600"/>
            <wp:effectExtent l="0" t="0" r="190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9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35E2D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108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Menu Encargos</w:t>
      </w:r>
    </w:p>
    <w:p w14:paraId="7ED0BCFC" w14:textId="77777777" w:rsidR="00F63728" w:rsidRPr="00F63728" w:rsidRDefault="00F63728" w:rsidP="00F63728">
      <w:pPr>
        <w:rPr>
          <w:rFonts w:eastAsia="Times New Roman"/>
        </w:rPr>
      </w:pPr>
    </w:p>
    <w:p w14:paraId="28EF0B2E" w14:textId="77777777" w:rsidR="00F63728" w:rsidRPr="00F63728" w:rsidRDefault="00F63728" w:rsidP="00F63728">
      <w:pPr>
        <w:ind w:firstLine="709"/>
        <w:rPr>
          <w:rFonts w:eastAsia="Times New Roman"/>
        </w:rPr>
      </w:pPr>
      <w:r w:rsidRPr="00F63728">
        <w:rPr>
          <w:rFonts w:eastAsia="Times New Roman"/>
        </w:rPr>
        <w:t xml:space="preserve">Nesta tela, o gestor deverá realizar as configurações necessárias e, em seguida deverá acionar o botão “Salvar” conforme </w:t>
      </w:r>
      <w:proofErr w:type="spellStart"/>
      <w:r w:rsidRPr="00F63728">
        <w:rPr>
          <w:rFonts w:eastAsia="Times New Roman"/>
        </w:rPr>
        <w:t>motra</w:t>
      </w:r>
      <w:proofErr w:type="spellEnd"/>
      <w:r w:rsidRPr="00F63728">
        <w:rPr>
          <w:rFonts w:eastAsia="Times New Roman"/>
        </w:rPr>
        <w:t xml:space="preserve"> a figura abaixo.</w:t>
      </w:r>
    </w:p>
    <w:p w14:paraId="758CB275" w14:textId="77777777" w:rsidR="00F63728" w:rsidRPr="00F63728" w:rsidRDefault="00F63728" w:rsidP="00F63728">
      <w:pPr>
        <w:keepNext/>
        <w:ind w:firstLine="284"/>
        <w:jc w:val="center"/>
        <w:rPr>
          <w:rFonts w:eastAsia="Times New Roman"/>
        </w:rPr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16C21D01" wp14:editId="2FDF7A85">
            <wp:extent cx="6087745" cy="3877945"/>
            <wp:effectExtent l="0" t="0" r="8255" b="825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745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72F09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109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Tela de Encargos - Débito</w:t>
      </w:r>
    </w:p>
    <w:p w14:paraId="75C441E9" w14:textId="77777777" w:rsidR="00F63728" w:rsidRPr="00F63728" w:rsidRDefault="00F63728" w:rsidP="00F63728">
      <w:pPr>
        <w:rPr>
          <w:rFonts w:eastAsia="Times New Roman"/>
        </w:rPr>
      </w:pPr>
    </w:p>
    <w:p w14:paraId="05217917" w14:textId="77777777" w:rsidR="00F63728" w:rsidRPr="00F63728" w:rsidRDefault="00F63728" w:rsidP="00F63728">
      <w:pPr>
        <w:rPr>
          <w:rFonts w:eastAsia="Times New Roman"/>
        </w:rPr>
      </w:pPr>
    </w:p>
    <w:p w14:paraId="702F1B21" w14:textId="77777777" w:rsidR="00F63728" w:rsidRPr="00F63728" w:rsidRDefault="00F63728" w:rsidP="00F63728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30" w:name="_Toc147739621"/>
      <w:r w:rsidRPr="00F63728">
        <w:rPr>
          <w:rFonts w:eastAsia="Times New Roman"/>
          <w:b/>
          <w:bCs/>
          <w:iCs/>
          <w:noProof/>
          <w:sz w:val="28"/>
          <w:szCs w:val="28"/>
        </w:rPr>
        <w:t>Encargos – Zerar</w:t>
      </w:r>
      <w:bookmarkEnd w:id="30"/>
    </w:p>
    <w:p w14:paraId="5A30AE88" w14:textId="77777777" w:rsidR="00F63728" w:rsidRPr="00F63728" w:rsidRDefault="00E724DC" w:rsidP="00F63728">
      <w:pPr>
        <w:ind w:firstLine="635"/>
        <w:rPr>
          <w:rFonts w:eastAsia="Times New Roman"/>
        </w:rPr>
      </w:pPr>
      <w:r w:rsidRPr="00F63728">
        <w:rPr>
          <w:rFonts w:eastAsia="Times New Roman"/>
        </w:rPr>
        <w:t xml:space="preserve">Para configurar os encargos de </w:t>
      </w:r>
      <w:r>
        <w:rPr>
          <w:rFonts w:eastAsia="Times New Roman"/>
        </w:rPr>
        <w:t>zerar, o gestor deverá acessar o menu Encargos &gt;&gt;</w:t>
      </w:r>
      <w:r w:rsidR="00F63728" w:rsidRPr="00F63728">
        <w:rPr>
          <w:rFonts w:eastAsia="Times New Roman"/>
        </w:rPr>
        <w:t xml:space="preserve"> Zerar</w:t>
      </w:r>
      <w:r>
        <w:rPr>
          <w:rFonts w:eastAsia="Times New Roman"/>
        </w:rPr>
        <w:t>.</w:t>
      </w:r>
    </w:p>
    <w:p w14:paraId="18A486D4" w14:textId="77777777" w:rsidR="00F63728" w:rsidRPr="00F63728" w:rsidRDefault="00F63728" w:rsidP="00F63728">
      <w:pPr>
        <w:ind w:firstLine="635"/>
        <w:rPr>
          <w:rFonts w:eastAsia="Times New Roman"/>
        </w:rPr>
      </w:pPr>
    </w:p>
    <w:p w14:paraId="7AD52A4F" w14:textId="77777777" w:rsidR="00F63728" w:rsidRPr="00F63728" w:rsidRDefault="00F63728" w:rsidP="00F63728">
      <w:pPr>
        <w:keepNext/>
        <w:ind w:firstLine="284"/>
        <w:rPr>
          <w:rFonts w:eastAsia="Times New Roman"/>
        </w:rPr>
      </w:pPr>
      <w:r>
        <w:rPr>
          <w:rFonts w:eastAsia="Times New Roman"/>
          <w:noProof/>
          <w:lang w:eastAsia="pt-BR"/>
        </w:rPr>
        <w:drawing>
          <wp:inline distT="0" distB="0" distL="0" distR="0" wp14:anchorId="2B6BFAE9" wp14:editId="68859821">
            <wp:extent cx="6104255" cy="27686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1AD9" w14:textId="77777777" w:rsidR="00F63728" w:rsidRPr="00F63728" w:rsidRDefault="00F63728" w:rsidP="00F63728">
      <w:pPr>
        <w:jc w:val="center"/>
        <w:rPr>
          <w:rFonts w:eastAsia="Times New Roman"/>
          <w:b/>
          <w:bCs/>
          <w:sz w:val="18"/>
          <w:szCs w:val="18"/>
        </w:rPr>
      </w:pPr>
      <w:r w:rsidRPr="00F63728">
        <w:rPr>
          <w:rFonts w:eastAsia="Times New Roman"/>
          <w:b/>
          <w:bCs/>
          <w:sz w:val="18"/>
          <w:szCs w:val="18"/>
        </w:rPr>
        <w:t xml:space="preserve">Figura </w:t>
      </w:r>
      <w:r w:rsidRPr="00F63728">
        <w:rPr>
          <w:rFonts w:eastAsia="Times New Roman"/>
          <w:b/>
          <w:bCs/>
          <w:sz w:val="18"/>
          <w:szCs w:val="18"/>
        </w:rPr>
        <w:fldChar w:fldCharType="begin"/>
      </w:r>
      <w:r w:rsidRPr="00F63728">
        <w:rPr>
          <w:rFonts w:eastAsia="Times New Roman"/>
          <w:b/>
          <w:bCs/>
          <w:sz w:val="18"/>
          <w:szCs w:val="18"/>
        </w:rPr>
        <w:instrText xml:space="preserve"> SEQ Figura \* ARABIC </w:instrText>
      </w:r>
      <w:r w:rsidRPr="00F63728">
        <w:rPr>
          <w:rFonts w:eastAsia="Times New Roman"/>
          <w:b/>
          <w:bCs/>
          <w:sz w:val="18"/>
          <w:szCs w:val="18"/>
        </w:rPr>
        <w:fldChar w:fldCharType="separate"/>
      </w:r>
      <w:r w:rsidR="006725E5">
        <w:rPr>
          <w:rFonts w:eastAsia="Times New Roman"/>
          <w:b/>
          <w:bCs/>
          <w:noProof/>
          <w:sz w:val="18"/>
          <w:szCs w:val="18"/>
        </w:rPr>
        <w:t>110</w:t>
      </w:r>
      <w:r w:rsidRPr="00F63728">
        <w:rPr>
          <w:rFonts w:eastAsia="Times New Roman"/>
          <w:b/>
          <w:bCs/>
          <w:sz w:val="18"/>
          <w:szCs w:val="18"/>
        </w:rPr>
        <w:fldChar w:fldCharType="end"/>
      </w:r>
      <w:r w:rsidRPr="00F63728">
        <w:rPr>
          <w:rFonts w:eastAsia="Times New Roman"/>
          <w:b/>
          <w:bCs/>
          <w:sz w:val="18"/>
          <w:szCs w:val="18"/>
        </w:rPr>
        <w:t xml:space="preserve"> Menu Zerar</w:t>
      </w:r>
    </w:p>
    <w:p w14:paraId="4AA3E44D" w14:textId="77777777" w:rsidR="00F63728" w:rsidRPr="00F63728" w:rsidRDefault="00F63728" w:rsidP="00F63728">
      <w:pPr>
        <w:rPr>
          <w:rFonts w:eastAsia="Times New Roman"/>
        </w:rPr>
      </w:pPr>
    </w:p>
    <w:p w14:paraId="0C7A4647" w14:textId="77777777" w:rsidR="00F63728" w:rsidRPr="00F63728" w:rsidRDefault="00F63728" w:rsidP="00F63728">
      <w:pPr>
        <w:rPr>
          <w:rFonts w:eastAsia="Times New Roman"/>
        </w:rPr>
      </w:pPr>
    </w:p>
    <w:p w14:paraId="49E6BF46" w14:textId="77777777" w:rsidR="00F63728" w:rsidRDefault="00E724DC" w:rsidP="00E724DC">
      <w:pPr>
        <w:keepNext/>
        <w:ind w:firstLine="635"/>
        <w:rPr>
          <w:rFonts w:eastAsia="Times New Roman"/>
        </w:rPr>
      </w:pPr>
      <w:r w:rsidRPr="00F63728">
        <w:rPr>
          <w:rFonts w:eastAsia="Times New Roman"/>
        </w:rPr>
        <w:lastRenderedPageBreak/>
        <w:t xml:space="preserve">Nesta tela, o gestor deverá realizar as configurações necessárias e, em seguida deverá acionar o botão “Salvar” conforme </w:t>
      </w:r>
      <w:proofErr w:type="spellStart"/>
      <w:r w:rsidRPr="00F63728">
        <w:rPr>
          <w:rFonts w:eastAsia="Times New Roman"/>
        </w:rPr>
        <w:t>motra</w:t>
      </w:r>
      <w:proofErr w:type="spellEnd"/>
      <w:r w:rsidRPr="00F63728">
        <w:rPr>
          <w:rFonts w:eastAsia="Times New Roman"/>
        </w:rPr>
        <w:t xml:space="preserve"> a figura abaixo</w:t>
      </w:r>
      <w:r>
        <w:rPr>
          <w:rFonts w:eastAsia="Times New Roman"/>
        </w:rPr>
        <w:t>.</w:t>
      </w:r>
    </w:p>
    <w:p w14:paraId="3444C416" w14:textId="77777777" w:rsidR="00E724DC" w:rsidRDefault="00E724DC" w:rsidP="00E724DC">
      <w:pPr>
        <w:keepNext/>
        <w:ind w:firstLine="635"/>
        <w:rPr>
          <w:rFonts w:eastAsia="Times New Roman"/>
        </w:rPr>
      </w:pPr>
    </w:p>
    <w:p w14:paraId="4D2349CC" w14:textId="77777777" w:rsidR="00E724DC" w:rsidRDefault="00E724DC" w:rsidP="00E724DC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682A21DF" wp14:editId="336259D4">
            <wp:extent cx="6120765" cy="393255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ela zerar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EDBA" w14:textId="77777777" w:rsidR="00E724DC" w:rsidRPr="00E724DC" w:rsidRDefault="00E724DC" w:rsidP="00E724DC">
      <w:pPr>
        <w:pStyle w:val="Legenda"/>
        <w:jc w:val="center"/>
        <w:rPr>
          <w:rFonts w:eastAsia="Times New Roman"/>
          <w:color w:val="auto"/>
        </w:rPr>
      </w:pPr>
      <w:r w:rsidRPr="00E724DC">
        <w:rPr>
          <w:color w:val="auto"/>
        </w:rPr>
        <w:t xml:space="preserve">Figura </w:t>
      </w:r>
      <w:r w:rsidRPr="00E724DC">
        <w:rPr>
          <w:color w:val="auto"/>
        </w:rPr>
        <w:fldChar w:fldCharType="begin"/>
      </w:r>
      <w:r w:rsidRPr="00E724DC">
        <w:rPr>
          <w:color w:val="auto"/>
        </w:rPr>
        <w:instrText xml:space="preserve"> SEQ Figura \* ARABIC </w:instrText>
      </w:r>
      <w:r w:rsidRPr="00E724DC">
        <w:rPr>
          <w:color w:val="auto"/>
        </w:rPr>
        <w:fldChar w:fldCharType="separate"/>
      </w:r>
      <w:r w:rsidR="006725E5">
        <w:rPr>
          <w:noProof/>
          <w:color w:val="auto"/>
        </w:rPr>
        <w:t>111</w:t>
      </w:r>
      <w:r w:rsidRPr="00E724DC">
        <w:rPr>
          <w:color w:val="auto"/>
        </w:rPr>
        <w:fldChar w:fldCharType="end"/>
      </w:r>
      <w:r w:rsidRPr="00E724DC">
        <w:rPr>
          <w:color w:val="auto"/>
        </w:rPr>
        <w:t xml:space="preserve"> Tela Zerar</w:t>
      </w:r>
    </w:p>
    <w:p w14:paraId="7FF6D182" w14:textId="77777777" w:rsidR="00F63728" w:rsidRPr="00F63728" w:rsidRDefault="00F63728" w:rsidP="00F63728">
      <w:pPr>
        <w:rPr>
          <w:rFonts w:eastAsia="Times New Roman"/>
        </w:rPr>
      </w:pPr>
    </w:p>
    <w:p w14:paraId="3AD0595E" w14:textId="77777777" w:rsidR="00F63728" w:rsidRPr="00F63728" w:rsidRDefault="00F63728" w:rsidP="00F63728">
      <w:pPr>
        <w:numPr>
          <w:ilvl w:val="0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31" w:name="_Toc147739622"/>
      <w:r w:rsidRPr="00F63728">
        <w:rPr>
          <w:rFonts w:eastAsia="Times New Roman"/>
          <w:b/>
          <w:bCs/>
          <w:iCs/>
          <w:noProof/>
          <w:sz w:val="28"/>
          <w:szCs w:val="28"/>
        </w:rPr>
        <w:t>Convênios</w:t>
      </w:r>
      <w:bookmarkEnd w:id="31"/>
    </w:p>
    <w:p w14:paraId="66014FC6" w14:textId="77777777" w:rsidR="002C61DB" w:rsidRDefault="002C61DB" w:rsidP="002C61DB">
      <w:pPr>
        <w:ind w:firstLine="635"/>
        <w:rPr>
          <w:rFonts w:eastAsia="Times New Roman"/>
        </w:rPr>
      </w:pPr>
      <w:r w:rsidRPr="00F63728">
        <w:rPr>
          <w:rFonts w:eastAsia="Times New Roman"/>
        </w:rPr>
        <w:t xml:space="preserve">Para configurar os </w:t>
      </w:r>
      <w:r>
        <w:rPr>
          <w:rFonts w:eastAsia="Times New Roman"/>
        </w:rPr>
        <w:t xml:space="preserve">convênios, o gestor deverá acessar o menu </w:t>
      </w:r>
      <w:r w:rsidR="00AB26E6">
        <w:rPr>
          <w:rFonts w:eastAsia="Times New Roman"/>
        </w:rPr>
        <w:t>C</w:t>
      </w:r>
      <w:r>
        <w:rPr>
          <w:rFonts w:eastAsia="Times New Roman"/>
        </w:rPr>
        <w:t>onvênios.</w:t>
      </w:r>
    </w:p>
    <w:p w14:paraId="5B5E5CF5" w14:textId="77777777" w:rsidR="002C61DB" w:rsidRDefault="002C61DB" w:rsidP="002C61DB">
      <w:pPr>
        <w:ind w:firstLine="635"/>
        <w:rPr>
          <w:rFonts w:eastAsia="Times New Roman"/>
        </w:rPr>
      </w:pPr>
    </w:p>
    <w:p w14:paraId="4E2110C6" w14:textId="77777777" w:rsidR="00AB26E6" w:rsidRDefault="00AB26E6" w:rsidP="00AB26E6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5F1CF07B" wp14:editId="7442900C">
            <wp:extent cx="6120765" cy="2872105"/>
            <wp:effectExtent l="0" t="0" r="0" b="444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menu principal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59BD" w14:textId="77777777" w:rsidR="00AB26E6" w:rsidRPr="00AB26E6" w:rsidRDefault="00AB26E6" w:rsidP="00AB26E6">
      <w:pPr>
        <w:pStyle w:val="Legenda"/>
        <w:jc w:val="center"/>
        <w:rPr>
          <w:rFonts w:eastAsia="Times New Roman"/>
          <w:color w:val="auto"/>
        </w:rPr>
      </w:pPr>
      <w:r w:rsidRPr="00AB26E6">
        <w:rPr>
          <w:color w:val="auto"/>
        </w:rPr>
        <w:t xml:space="preserve">Figura </w:t>
      </w:r>
      <w:r w:rsidRPr="00AB26E6">
        <w:rPr>
          <w:color w:val="auto"/>
        </w:rPr>
        <w:fldChar w:fldCharType="begin"/>
      </w:r>
      <w:r w:rsidRPr="00AB26E6">
        <w:rPr>
          <w:color w:val="auto"/>
        </w:rPr>
        <w:instrText xml:space="preserve"> SEQ Figura \* ARABIC </w:instrText>
      </w:r>
      <w:r w:rsidRPr="00AB26E6">
        <w:rPr>
          <w:color w:val="auto"/>
        </w:rPr>
        <w:fldChar w:fldCharType="separate"/>
      </w:r>
      <w:r w:rsidR="006725E5">
        <w:rPr>
          <w:noProof/>
          <w:color w:val="auto"/>
        </w:rPr>
        <w:t>112</w:t>
      </w:r>
      <w:r w:rsidRPr="00AB26E6">
        <w:rPr>
          <w:color w:val="auto"/>
        </w:rPr>
        <w:fldChar w:fldCharType="end"/>
      </w:r>
      <w:r w:rsidRPr="00AB26E6">
        <w:rPr>
          <w:color w:val="auto"/>
        </w:rPr>
        <w:t xml:space="preserve"> Menu Convênios</w:t>
      </w:r>
    </w:p>
    <w:p w14:paraId="7AB89161" w14:textId="77777777" w:rsidR="002C61DB" w:rsidRDefault="002C61DB" w:rsidP="002C61DB">
      <w:pPr>
        <w:ind w:firstLine="635"/>
        <w:rPr>
          <w:rFonts w:eastAsia="Times New Roman"/>
        </w:rPr>
      </w:pPr>
    </w:p>
    <w:p w14:paraId="15AE41C2" w14:textId="77777777" w:rsidR="002C61DB" w:rsidRPr="002C61DB" w:rsidRDefault="002C61DB" w:rsidP="002C61DB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32" w:name="_Toc147739623"/>
      <w:r w:rsidRPr="002C61DB">
        <w:rPr>
          <w:rFonts w:eastAsia="Times New Roman"/>
          <w:b/>
          <w:bCs/>
          <w:iCs/>
          <w:noProof/>
          <w:sz w:val="28"/>
          <w:szCs w:val="28"/>
        </w:rPr>
        <w:t>Docs Arrec.</w:t>
      </w:r>
      <w:bookmarkEnd w:id="32"/>
    </w:p>
    <w:p w14:paraId="591D6B58" w14:textId="77777777" w:rsidR="002C61DB" w:rsidRDefault="002C61DB" w:rsidP="002C61DB">
      <w:pPr>
        <w:ind w:firstLine="635"/>
        <w:rPr>
          <w:rFonts w:eastAsia="Times New Roman"/>
        </w:rPr>
      </w:pPr>
      <w:r w:rsidRPr="00F63728">
        <w:rPr>
          <w:rFonts w:eastAsia="Times New Roman"/>
        </w:rPr>
        <w:lastRenderedPageBreak/>
        <w:t xml:space="preserve">Para configurar os </w:t>
      </w:r>
      <w:r>
        <w:rPr>
          <w:rFonts w:eastAsia="Times New Roman"/>
        </w:rPr>
        <w:t>convênios</w:t>
      </w:r>
      <w:r w:rsidR="00AB26E6">
        <w:rPr>
          <w:rFonts w:eastAsia="Times New Roman"/>
        </w:rPr>
        <w:t xml:space="preserve"> </w:t>
      </w:r>
      <w:proofErr w:type="spellStart"/>
      <w:r w:rsidR="00AB26E6">
        <w:rPr>
          <w:rFonts w:eastAsia="Times New Roman"/>
        </w:rPr>
        <w:t>docs</w:t>
      </w:r>
      <w:proofErr w:type="spellEnd"/>
      <w:r w:rsidR="00AB26E6">
        <w:rPr>
          <w:rFonts w:eastAsia="Times New Roman"/>
        </w:rPr>
        <w:t xml:space="preserve"> arrecadação</w:t>
      </w:r>
      <w:r>
        <w:rPr>
          <w:rFonts w:eastAsia="Times New Roman"/>
        </w:rPr>
        <w:t>, o gestor deverá acessar o menu convênios</w:t>
      </w:r>
      <w:r w:rsidR="00AB26E6">
        <w:rPr>
          <w:rFonts w:eastAsia="Times New Roman"/>
        </w:rPr>
        <w:t xml:space="preserve"> &gt;&gt; Docs.</w:t>
      </w:r>
    </w:p>
    <w:p w14:paraId="58ABEDD4" w14:textId="77777777" w:rsidR="002C61DB" w:rsidRDefault="002C61DB" w:rsidP="002C61DB">
      <w:pPr>
        <w:ind w:firstLine="635"/>
        <w:rPr>
          <w:rFonts w:eastAsia="Times New Roman"/>
        </w:rPr>
      </w:pPr>
    </w:p>
    <w:p w14:paraId="56CFB635" w14:textId="77777777" w:rsidR="00514F3F" w:rsidRDefault="00514F3F" w:rsidP="00514F3F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389D15BE" wp14:editId="7D57FDC0">
            <wp:extent cx="6120765" cy="2854325"/>
            <wp:effectExtent l="0" t="0" r="0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menu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E113" w14:textId="77777777" w:rsidR="00514F3F" w:rsidRDefault="00514F3F" w:rsidP="00514F3F">
      <w:pPr>
        <w:pStyle w:val="Legenda"/>
        <w:jc w:val="center"/>
        <w:rPr>
          <w:color w:val="auto"/>
        </w:rPr>
      </w:pPr>
      <w:r w:rsidRPr="00514F3F">
        <w:rPr>
          <w:color w:val="auto"/>
        </w:rPr>
        <w:t xml:space="preserve">Figura </w:t>
      </w:r>
      <w:r w:rsidRPr="00514F3F">
        <w:rPr>
          <w:color w:val="auto"/>
        </w:rPr>
        <w:fldChar w:fldCharType="begin"/>
      </w:r>
      <w:r w:rsidRPr="00514F3F">
        <w:rPr>
          <w:color w:val="auto"/>
        </w:rPr>
        <w:instrText xml:space="preserve"> SEQ Figura \* ARABIC </w:instrText>
      </w:r>
      <w:r w:rsidRPr="00514F3F">
        <w:rPr>
          <w:color w:val="auto"/>
        </w:rPr>
        <w:fldChar w:fldCharType="separate"/>
      </w:r>
      <w:r w:rsidR="006725E5">
        <w:rPr>
          <w:noProof/>
          <w:color w:val="auto"/>
        </w:rPr>
        <w:t>113</w:t>
      </w:r>
      <w:r w:rsidRPr="00514F3F">
        <w:rPr>
          <w:color w:val="auto"/>
        </w:rPr>
        <w:fldChar w:fldCharType="end"/>
      </w:r>
      <w:r w:rsidRPr="00514F3F">
        <w:rPr>
          <w:color w:val="auto"/>
        </w:rPr>
        <w:t xml:space="preserve"> Menu </w:t>
      </w:r>
      <w:proofErr w:type="spellStart"/>
      <w:r w:rsidRPr="00514F3F">
        <w:rPr>
          <w:color w:val="auto"/>
        </w:rPr>
        <w:t>Docs</w:t>
      </w:r>
      <w:proofErr w:type="spellEnd"/>
      <w:r w:rsidRPr="00514F3F">
        <w:rPr>
          <w:color w:val="auto"/>
        </w:rPr>
        <w:t xml:space="preserve"> Arrecadação</w:t>
      </w:r>
    </w:p>
    <w:p w14:paraId="53007D3A" w14:textId="77777777" w:rsidR="00514F3F" w:rsidRDefault="00514F3F" w:rsidP="00514F3F"/>
    <w:p w14:paraId="54D1067E" w14:textId="77777777" w:rsidR="00841314" w:rsidRPr="00841314" w:rsidRDefault="008F23AE" w:rsidP="00841314">
      <w:pPr>
        <w:ind w:firstLine="635"/>
        <w:rPr>
          <w:rFonts w:eastAsia="Times New Roman"/>
        </w:rPr>
      </w:pPr>
      <w:r>
        <w:rPr>
          <w:rFonts w:eastAsia="Times New Roman"/>
        </w:rPr>
        <w:t>Nesta tela, o gestor poderá inserir, alterar, excluir e visualizar</w:t>
      </w:r>
      <w:r w:rsidR="00841314">
        <w:rPr>
          <w:rFonts w:eastAsia="Times New Roman"/>
        </w:rPr>
        <w:t>. Para alterar, excluir ou visualizar o gestor deverá acionar o botão “Pesquisar”</w:t>
      </w:r>
      <w:r w:rsidR="009424D7">
        <w:rPr>
          <w:rFonts w:eastAsia="Times New Roman"/>
        </w:rPr>
        <w:t>, em seguida, deverá selecionar a informação e depois deverá acionar o botão um dos três botões “</w:t>
      </w:r>
      <w:proofErr w:type="spellStart"/>
      <w:r w:rsidR="009424D7">
        <w:rPr>
          <w:rFonts w:eastAsia="Times New Roman"/>
        </w:rPr>
        <w:t>Alterar”</w:t>
      </w:r>
      <w:proofErr w:type="gramStart"/>
      <w:r w:rsidR="009424D7">
        <w:rPr>
          <w:rFonts w:eastAsia="Times New Roman"/>
        </w:rPr>
        <w:t>,”Excluir</w:t>
      </w:r>
      <w:proofErr w:type="spellEnd"/>
      <w:proofErr w:type="gramEnd"/>
      <w:r w:rsidR="009424D7">
        <w:rPr>
          <w:rFonts w:eastAsia="Times New Roman"/>
        </w:rPr>
        <w:t>” ou “Visualizar” conforme mostra a figura abaixo.</w:t>
      </w:r>
    </w:p>
    <w:p w14:paraId="71F2E33E" w14:textId="77777777" w:rsidR="002C61DB" w:rsidRDefault="002C61DB" w:rsidP="002C61DB">
      <w:pPr>
        <w:ind w:firstLine="635"/>
        <w:rPr>
          <w:rFonts w:eastAsia="Times New Roman"/>
        </w:rPr>
      </w:pPr>
    </w:p>
    <w:p w14:paraId="0E04A8B4" w14:textId="77777777" w:rsidR="009424D7" w:rsidRDefault="00841314" w:rsidP="009424D7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33AEA5E3" wp14:editId="4E1EC81C">
            <wp:extent cx="6120765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otões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B983" w14:textId="77777777" w:rsidR="00841314" w:rsidRDefault="009424D7" w:rsidP="009424D7">
      <w:pPr>
        <w:pStyle w:val="Legenda"/>
        <w:jc w:val="center"/>
        <w:rPr>
          <w:color w:val="auto"/>
        </w:rPr>
      </w:pPr>
      <w:r w:rsidRPr="009424D7">
        <w:rPr>
          <w:color w:val="auto"/>
        </w:rPr>
        <w:t xml:space="preserve">Figura </w:t>
      </w:r>
      <w:r w:rsidRPr="009424D7">
        <w:rPr>
          <w:color w:val="auto"/>
        </w:rPr>
        <w:fldChar w:fldCharType="begin"/>
      </w:r>
      <w:r w:rsidRPr="009424D7">
        <w:rPr>
          <w:color w:val="auto"/>
        </w:rPr>
        <w:instrText xml:space="preserve"> SEQ Figura \* ARABIC </w:instrText>
      </w:r>
      <w:r w:rsidRPr="009424D7">
        <w:rPr>
          <w:color w:val="auto"/>
        </w:rPr>
        <w:fldChar w:fldCharType="separate"/>
      </w:r>
      <w:r w:rsidR="006725E5">
        <w:rPr>
          <w:noProof/>
          <w:color w:val="auto"/>
        </w:rPr>
        <w:t>114</w:t>
      </w:r>
      <w:r w:rsidRPr="009424D7">
        <w:rPr>
          <w:color w:val="auto"/>
        </w:rPr>
        <w:fldChar w:fldCharType="end"/>
      </w:r>
      <w:r w:rsidRPr="009424D7">
        <w:rPr>
          <w:color w:val="auto"/>
        </w:rPr>
        <w:t xml:space="preserve"> Tela de </w:t>
      </w:r>
      <w:proofErr w:type="spellStart"/>
      <w:r w:rsidRPr="009424D7">
        <w:rPr>
          <w:color w:val="auto"/>
        </w:rPr>
        <w:t>Docs</w:t>
      </w:r>
      <w:proofErr w:type="spellEnd"/>
      <w:r w:rsidRPr="009424D7">
        <w:rPr>
          <w:color w:val="auto"/>
        </w:rPr>
        <w:t xml:space="preserve"> Arrecadação</w:t>
      </w:r>
    </w:p>
    <w:p w14:paraId="2681B24E" w14:textId="77777777" w:rsidR="009424D7" w:rsidRDefault="009424D7" w:rsidP="009424D7">
      <w:pPr>
        <w:ind w:firstLine="635"/>
      </w:pPr>
      <w:r>
        <w:t xml:space="preserve">Para </w:t>
      </w:r>
      <w:r w:rsidR="00732134">
        <w:t xml:space="preserve">inserir uma nova informação de </w:t>
      </w:r>
      <w:proofErr w:type="spellStart"/>
      <w:r w:rsidR="00732134">
        <w:t>docs</w:t>
      </w:r>
      <w:proofErr w:type="spellEnd"/>
      <w:r w:rsidR="00732134">
        <w:t xml:space="preserve"> arrecadação, o gestor deverá acionar o botão “Inserir” conforme mostra a figura </w:t>
      </w:r>
      <w:proofErr w:type="spellStart"/>
      <w:r w:rsidR="00732134">
        <w:t>abaico</w:t>
      </w:r>
      <w:proofErr w:type="spellEnd"/>
      <w:r w:rsidR="00732134">
        <w:t>.</w:t>
      </w:r>
    </w:p>
    <w:p w14:paraId="58A21A66" w14:textId="77777777" w:rsidR="00732134" w:rsidRDefault="00732134" w:rsidP="00732134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DEFC16D" wp14:editId="41DC319D">
            <wp:extent cx="6120765" cy="2827655"/>
            <wp:effectExtent l="0" t="0" r="0" b="0"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Botão inserir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A082" w14:textId="77777777" w:rsidR="00732134" w:rsidRDefault="00732134" w:rsidP="00732134">
      <w:pPr>
        <w:pStyle w:val="Legenda"/>
        <w:jc w:val="center"/>
        <w:rPr>
          <w:color w:val="auto"/>
        </w:rPr>
      </w:pPr>
      <w:r w:rsidRPr="00732134">
        <w:rPr>
          <w:color w:val="auto"/>
        </w:rPr>
        <w:t xml:space="preserve">Figura </w:t>
      </w:r>
      <w:r w:rsidRPr="00732134">
        <w:rPr>
          <w:color w:val="auto"/>
        </w:rPr>
        <w:fldChar w:fldCharType="begin"/>
      </w:r>
      <w:r w:rsidRPr="00732134">
        <w:rPr>
          <w:color w:val="auto"/>
        </w:rPr>
        <w:instrText xml:space="preserve"> SEQ Figura \* ARABIC </w:instrText>
      </w:r>
      <w:r w:rsidRPr="00732134">
        <w:rPr>
          <w:color w:val="auto"/>
        </w:rPr>
        <w:fldChar w:fldCharType="separate"/>
      </w:r>
      <w:r w:rsidR="006725E5">
        <w:rPr>
          <w:noProof/>
          <w:color w:val="auto"/>
        </w:rPr>
        <w:t>115</w:t>
      </w:r>
      <w:r w:rsidRPr="00732134">
        <w:rPr>
          <w:color w:val="auto"/>
        </w:rPr>
        <w:fldChar w:fldCharType="end"/>
      </w:r>
      <w:r w:rsidRPr="00732134">
        <w:rPr>
          <w:color w:val="auto"/>
        </w:rPr>
        <w:t xml:space="preserve"> Tela de </w:t>
      </w:r>
      <w:proofErr w:type="spellStart"/>
      <w:r w:rsidRPr="00732134">
        <w:rPr>
          <w:color w:val="auto"/>
        </w:rPr>
        <w:t>Docs</w:t>
      </w:r>
      <w:proofErr w:type="spellEnd"/>
      <w:r w:rsidRPr="00732134">
        <w:rPr>
          <w:color w:val="auto"/>
        </w:rPr>
        <w:t xml:space="preserve"> Arrecadação</w:t>
      </w:r>
    </w:p>
    <w:p w14:paraId="4DA972D1" w14:textId="77777777" w:rsidR="00732134" w:rsidRDefault="00732134" w:rsidP="00732134"/>
    <w:p w14:paraId="78A6A2B9" w14:textId="77777777" w:rsidR="00EC4E4F" w:rsidRDefault="00B252C3" w:rsidP="00B252C3">
      <w:pPr>
        <w:ind w:firstLine="635"/>
      </w:pPr>
      <w:r>
        <w:t xml:space="preserve">Ao acionar o botão, o sistema irá exibir a </w:t>
      </w:r>
      <w:proofErr w:type="gramStart"/>
      <w:r>
        <w:t xml:space="preserve">tela </w:t>
      </w:r>
      <w:r w:rsidR="007213CD">
        <w:t>Inserir</w:t>
      </w:r>
      <w:proofErr w:type="gramEnd"/>
      <w:r w:rsidR="007213CD">
        <w:t xml:space="preserve">. </w:t>
      </w:r>
      <w:proofErr w:type="gramStart"/>
      <w:r w:rsidR="007213CD">
        <w:t>Neste tela</w:t>
      </w:r>
      <w:proofErr w:type="gramEnd"/>
      <w:r w:rsidR="007213CD">
        <w:t xml:space="preserve"> o usuário deverá preencher todas as informações </w:t>
      </w:r>
      <w:r w:rsidR="00AE4B13">
        <w:t>e em seguida deverá acionar o botão “Salvar”.</w:t>
      </w:r>
    </w:p>
    <w:p w14:paraId="2BBD9B81" w14:textId="77777777" w:rsidR="00B252C3" w:rsidRDefault="00B252C3" w:rsidP="00732134"/>
    <w:p w14:paraId="240366ED" w14:textId="77777777" w:rsidR="00EC4E4F" w:rsidRDefault="00EC4E4F" w:rsidP="00EC4E4F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376824A9" wp14:editId="31532BF5">
            <wp:extent cx="6120765" cy="2456815"/>
            <wp:effectExtent l="0" t="0" r="0" b="635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Tela inserir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5B61" w14:textId="77777777" w:rsidR="00732134" w:rsidRDefault="00EC4E4F" w:rsidP="00EC4E4F">
      <w:pPr>
        <w:pStyle w:val="Legenda"/>
        <w:jc w:val="center"/>
        <w:rPr>
          <w:color w:val="auto"/>
        </w:rPr>
      </w:pPr>
      <w:r w:rsidRPr="00EC4E4F">
        <w:rPr>
          <w:color w:val="auto"/>
        </w:rPr>
        <w:t xml:space="preserve">Figura </w:t>
      </w:r>
      <w:r w:rsidRPr="00EC4E4F">
        <w:rPr>
          <w:color w:val="auto"/>
        </w:rPr>
        <w:fldChar w:fldCharType="begin"/>
      </w:r>
      <w:r w:rsidRPr="00EC4E4F">
        <w:rPr>
          <w:color w:val="auto"/>
        </w:rPr>
        <w:instrText xml:space="preserve"> SEQ Figura \* ARABIC </w:instrText>
      </w:r>
      <w:r w:rsidRPr="00EC4E4F">
        <w:rPr>
          <w:color w:val="auto"/>
        </w:rPr>
        <w:fldChar w:fldCharType="separate"/>
      </w:r>
      <w:r w:rsidR="006725E5">
        <w:rPr>
          <w:noProof/>
          <w:color w:val="auto"/>
        </w:rPr>
        <w:t>116</w:t>
      </w:r>
      <w:r w:rsidRPr="00EC4E4F">
        <w:rPr>
          <w:color w:val="auto"/>
        </w:rPr>
        <w:fldChar w:fldCharType="end"/>
      </w:r>
      <w:r w:rsidRPr="00EC4E4F">
        <w:rPr>
          <w:color w:val="auto"/>
        </w:rPr>
        <w:t xml:space="preserve"> Tela de </w:t>
      </w:r>
      <w:proofErr w:type="spellStart"/>
      <w:r w:rsidRPr="00EC4E4F">
        <w:rPr>
          <w:color w:val="auto"/>
        </w:rPr>
        <w:t>Docs</w:t>
      </w:r>
      <w:proofErr w:type="spellEnd"/>
      <w:r w:rsidRPr="00EC4E4F">
        <w:rPr>
          <w:color w:val="auto"/>
        </w:rPr>
        <w:t xml:space="preserve"> Arrecadação </w:t>
      </w:r>
      <w:r>
        <w:rPr>
          <w:color w:val="auto"/>
        </w:rPr>
        <w:t>–</w:t>
      </w:r>
      <w:r w:rsidRPr="00EC4E4F">
        <w:rPr>
          <w:color w:val="auto"/>
        </w:rPr>
        <w:t xml:space="preserve"> Inserir</w:t>
      </w:r>
    </w:p>
    <w:p w14:paraId="0A0E6472" w14:textId="77777777" w:rsidR="00EC4E4F" w:rsidRPr="00EC4E4F" w:rsidRDefault="00EC4E4F" w:rsidP="00EC4E4F"/>
    <w:p w14:paraId="65301279" w14:textId="77777777" w:rsidR="00841314" w:rsidRDefault="00841314" w:rsidP="002C61DB">
      <w:pPr>
        <w:ind w:firstLine="635"/>
        <w:rPr>
          <w:rFonts w:eastAsia="Times New Roman"/>
        </w:rPr>
      </w:pPr>
    </w:p>
    <w:p w14:paraId="00419A7B" w14:textId="77777777" w:rsidR="002C61DB" w:rsidRPr="002C61DB" w:rsidRDefault="002C61DB" w:rsidP="002C61DB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33" w:name="_Toc147739624"/>
      <w:r w:rsidRPr="002C61DB">
        <w:rPr>
          <w:rFonts w:eastAsia="Times New Roman"/>
          <w:b/>
          <w:bCs/>
          <w:iCs/>
          <w:noProof/>
          <w:sz w:val="28"/>
          <w:szCs w:val="28"/>
        </w:rPr>
        <w:t>Contas de Convêncios</w:t>
      </w:r>
      <w:bookmarkEnd w:id="33"/>
    </w:p>
    <w:p w14:paraId="6FD01116" w14:textId="77777777" w:rsidR="002C61DB" w:rsidRDefault="002C61DB" w:rsidP="002C61DB">
      <w:pPr>
        <w:ind w:firstLine="635"/>
        <w:rPr>
          <w:rFonts w:eastAsia="Times New Roman"/>
        </w:rPr>
      </w:pPr>
      <w:r w:rsidRPr="00F63728">
        <w:rPr>
          <w:rFonts w:eastAsia="Times New Roman"/>
        </w:rPr>
        <w:t>Para config</w:t>
      </w:r>
      <w:r w:rsidR="00AB26E6">
        <w:rPr>
          <w:rFonts w:eastAsia="Times New Roman"/>
        </w:rPr>
        <w:t xml:space="preserve">urar as contas de </w:t>
      </w:r>
      <w:r>
        <w:rPr>
          <w:rFonts w:eastAsia="Times New Roman"/>
        </w:rPr>
        <w:t>convênios, o gestor deverá acessar o menu convênios</w:t>
      </w:r>
      <w:r w:rsidR="00AB26E6">
        <w:rPr>
          <w:rFonts w:eastAsia="Times New Roman"/>
        </w:rPr>
        <w:t xml:space="preserve"> &gt;&gt; Contas de </w:t>
      </w:r>
      <w:proofErr w:type="spellStart"/>
      <w:r w:rsidR="00AB26E6">
        <w:rPr>
          <w:rFonts w:eastAsia="Times New Roman"/>
        </w:rPr>
        <w:t>convêncios</w:t>
      </w:r>
      <w:proofErr w:type="spellEnd"/>
      <w:r w:rsidR="00AB26E6">
        <w:rPr>
          <w:rFonts w:eastAsia="Times New Roman"/>
        </w:rPr>
        <w:t>.</w:t>
      </w:r>
    </w:p>
    <w:p w14:paraId="1C2C5FDF" w14:textId="77777777" w:rsidR="002C61DB" w:rsidRDefault="002C61DB" w:rsidP="002C61DB">
      <w:pPr>
        <w:ind w:firstLine="635"/>
        <w:rPr>
          <w:rFonts w:eastAsia="Times New Roman"/>
        </w:rPr>
      </w:pPr>
    </w:p>
    <w:p w14:paraId="6D66BF02" w14:textId="77777777" w:rsidR="00514F3F" w:rsidRDefault="00514F3F" w:rsidP="00514F3F">
      <w:pPr>
        <w:keepNext/>
        <w:ind w:firstLine="284"/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5ECA1132" wp14:editId="0902980A">
            <wp:extent cx="6120765" cy="2797175"/>
            <wp:effectExtent l="0" t="0" r="0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enu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9721" w14:textId="77777777" w:rsidR="00514F3F" w:rsidRDefault="00514F3F" w:rsidP="00514F3F">
      <w:pPr>
        <w:pStyle w:val="Legenda"/>
        <w:jc w:val="center"/>
        <w:rPr>
          <w:color w:val="auto"/>
        </w:rPr>
      </w:pPr>
      <w:r w:rsidRPr="00514F3F">
        <w:rPr>
          <w:color w:val="auto"/>
        </w:rPr>
        <w:t xml:space="preserve">Figura </w:t>
      </w:r>
      <w:r w:rsidRPr="00514F3F">
        <w:rPr>
          <w:color w:val="auto"/>
        </w:rPr>
        <w:fldChar w:fldCharType="begin"/>
      </w:r>
      <w:r w:rsidRPr="00514F3F">
        <w:rPr>
          <w:color w:val="auto"/>
        </w:rPr>
        <w:instrText xml:space="preserve"> SEQ Figura \* ARABIC </w:instrText>
      </w:r>
      <w:r w:rsidRPr="00514F3F">
        <w:rPr>
          <w:color w:val="auto"/>
        </w:rPr>
        <w:fldChar w:fldCharType="separate"/>
      </w:r>
      <w:r w:rsidR="006725E5">
        <w:rPr>
          <w:noProof/>
          <w:color w:val="auto"/>
        </w:rPr>
        <w:t>117</w:t>
      </w:r>
      <w:r w:rsidRPr="00514F3F">
        <w:rPr>
          <w:color w:val="auto"/>
        </w:rPr>
        <w:fldChar w:fldCharType="end"/>
      </w:r>
      <w:r w:rsidRPr="00514F3F">
        <w:rPr>
          <w:color w:val="auto"/>
        </w:rPr>
        <w:t xml:space="preserve"> Menu Contas de </w:t>
      </w:r>
      <w:proofErr w:type="spellStart"/>
      <w:r w:rsidRPr="00514F3F">
        <w:rPr>
          <w:color w:val="auto"/>
        </w:rPr>
        <w:t>convêncios</w:t>
      </w:r>
      <w:proofErr w:type="spellEnd"/>
    </w:p>
    <w:p w14:paraId="264499F1" w14:textId="77777777" w:rsidR="00645BA2" w:rsidRDefault="00645BA2" w:rsidP="00645BA2"/>
    <w:p w14:paraId="30D27AEF" w14:textId="77777777" w:rsidR="00645BA2" w:rsidRDefault="001B1093" w:rsidP="001B1093">
      <w:pPr>
        <w:ind w:firstLine="635"/>
        <w:rPr>
          <w:rFonts w:eastAsia="Times New Roman"/>
        </w:rPr>
      </w:pPr>
      <w:r>
        <w:rPr>
          <w:rFonts w:eastAsia="Times New Roman"/>
        </w:rPr>
        <w:t>Nesta tela, o gestor poderá inserir, alterar, excluir e visualizar. Para alterar, excluir ou visualizar o gestor deverá acionar o botão “Pesquisar”, em seguida, deverá selecionar a informação e depois dever</w:t>
      </w:r>
      <w:r w:rsidR="0076275C">
        <w:rPr>
          <w:rFonts w:eastAsia="Times New Roman"/>
        </w:rPr>
        <w:t xml:space="preserve">á acionar </w:t>
      </w:r>
      <w:r>
        <w:rPr>
          <w:rFonts w:eastAsia="Times New Roman"/>
        </w:rPr>
        <w:t>um dos três botões “</w:t>
      </w:r>
      <w:proofErr w:type="spellStart"/>
      <w:r>
        <w:rPr>
          <w:rFonts w:eastAsia="Times New Roman"/>
        </w:rPr>
        <w:t>Alterar”</w:t>
      </w:r>
      <w:proofErr w:type="gramStart"/>
      <w:r>
        <w:rPr>
          <w:rFonts w:eastAsia="Times New Roman"/>
        </w:rPr>
        <w:t>,”Excluir</w:t>
      </w:r>
      <w:proofErr w:type="spellEnd"/>
      <w:proofErr w:type="gramEnd"/>
      <w:r>
        <w:rPr>
          <w:rFonts w:eastAsia="Times New Roman"/>
        </w:rPr>
        <w:t>” ou “Visualizar” conforme mostra a figura abaixo.</w:t>
      </w:r>
      <w:r w:rsidR="0076275C">
        <w:rPr>
          <w:rFonts w:eastAsia="Times New Roman"/>
        </w:rPr>
        <w:t xml:space="preserve"> </w:t>
      </w:r>
    </w:p>
    <w:p w14:paraId="15C2E823" w14:textId="77777777" w:rsidR="001B1093" w:rsidRDefault="001B1093" w:rsidP="001B1093">
      <w:pPr>
        <w:ind w:firstLine="635"/>
      </w:pPr>
    </w:p>
    <w:p w14:paraId="71503ADD" w14:textId="77777777" w:rsidR="00203348" w:rsidRDefault="00203348" w:rsidP="00203348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438F6830" wp14:editId="6F9CC7E3">
            <wp:extent cx="6120765" cy="2944495"/>
            <wp:effectExtent l="0" t="0" r="0" b="8255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Botões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A4F" w14:textId="77777777" w:rsidR="00203348" w:rsidRPr="00203348" w:rsidRDefault="00203348" w:rsidP="00203348">
      <w:pPr>
        <w:pStyle w:val="Legenda"/>
        <w:jc w:val="center"/>
        <w:rPr>
          <w:color w:val="auto"/>
        </w:rPr>
      </w:pPr>
      <w:r w:rsidRPr="00203348">
        <w:rPr>
          <w:color w:val="auto"/>
        </w:rPr>
        <w:t xml:space="preserve">Figura </w:t>
      </w:r>
      <w:r w:rsidRPr="00203348">
        <w:rPr>
          <w:color w:val="auto"/>
        </w:rPr>
        <w:fldChar w:fldCharType="begin"/>
      </w:r>
      <w:r w:rsidRPr="00203348">
        <w:rPr>
          <w:color w:val="auto"/>
        </w:rPr>
        <w:instrText xml:space="preserve"> SEQ Figura \* ARABIC </w:instrText>
      </w:r>
      <w:r w:rsidRPr="00203348">
        <w:rPr>
          <w:color w:val="auto"/>
        </w:rPr>
        <w:fldChar w:fldCharType="separate"/>
      </w:r>
      <w:r w:rsidR="006725E5">
        <w:rPr>
          <w:noProof/>
          <w:color w:val="auto"/>
        </w:rPr>
        <w:t>118</w:t>
      </w:r>
      <w:r w:rsidRPr="00203348">
        <w:rPr>
          <w:color w:val="auto"/>
        </w:rPr>
        <w:fldChar w:fldCharType="end"/>
      </w:r>
      <w:r w:rsidRPr="00203348">
        <w:rPr>
          <w:color w:val="auto"/>
        </w:rPr>
        <w:t xml:space="preserve"> Tela Contas Convênios</w:t>
      </w:r>
    </w:p>
    <w:p w14:paraId="48D12370" w14:textId="77777777" w:rsidR="00514F3F" w:rsidRDefault="00514F3F" w:rsidP="00514F3F"/>
    <w:p w14:paraId="1A495841" w14:textId="77777777" w:rsidR="0076275C" w:rsidRDefault="0076275C" w:rsidP="0076275C">
      <w:pPr>
        <w:ind w:firstLine="635"/>
      </w:pPr>
      <w:r>
        <w:t xml:space="preserve">Para inserir uma nova informação de </w:t>
      </w:r>
      <w:proofErr w:type="spellStart"/>
      <w:r>
        <w:t>docs</w:t>
      </w:r>
      <w:proofErr w:type="spellEnd"/>
      <w:r>
        <w:t xml:space="preserve"> arrecadação, o gestor deverá acionar o botão “Inserir” conforme mostra a figura </w:t>
      </w:r>
      <w:proofErr w:type="spellStart"/>
      <w:r>
        <w:t>abaico</w:t>
      </w:r>
      <w:proofErr w:type="spellEnd"/>
      <w:r>
        <w:t>.</w:t>
      </w:r>
    </w:p>
    <w:p w14:paraId="0ACB83EB" w14:textId="77777777" w:rsidR="001F5D89" w:rsidRDefault="001F5D89" w:rsidP="0076275C">
      <w:pPr>
        <w:ind w:firstLine="635"/>
      </w:pPr>
    </w:p>
    <w:p w14:paraId="3C907ABB" w14:textId="77777777" w:rsidR="00084184" w:rsidRDefault="00084184" w:rsidP="00084184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CAD301F" wp14:editId="4B1BFB63">
            <wp:extent cx="6120765" cy="2814955"/>
            <wp:effectExtent l="0" t="0" r="0" b="4445"/>
            <wp:docPr id="521" name="Image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Botão inserir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1FCB" w14:textId="77777777" w:rsidR="00084184" w:rsidRPr="00084184" w:rsidRDefault="00084184" w:rsidP="00084184">
      <w:pPr>
        <w:pStyle w:val="Legenda"/>
        <w:jc w:val="center"/>
        <w:rPr>
          <w:color w:val="auto"/>
        </w:rPr>
      </w:pPr>
      <w:r w:rsidRPr="00084184">
        <w:rPr>
          <w:color w:val="auto"/>
        </w:rPr>
        <w:t xml:space="preserve">Figura </w:t>
      </w:r>
      <w:r w:rsidRPr="00084184">
        <w:rPr>
          <w:color w:val="auto"/>
        </w:rPr>
        <w:fldChar w:fldCharType="begin"/>
      </w:r>
      <w:r w:rsidRPr="00084184">
        <w:rPr>
          <w:color w:val="auto"/>
        </w:rPr>
        <w:instrText xml:space="preserve"> SEQ Figura \* ARABIC </w:instrText>
      </w:r>
      <w:r w:rsidRPr="00084184">
        <w:rPr>
          <w:color w:val="auto"/>
        </w:rPr>
        <w:fldChar w:fldCharType="separate"/>
      </w:r>
      <w:r w:rsidR="006725E5">
        <w:rPr>
          <w:noProof/>
          <w:color w:val="auto"/>
        </w:rPr>
        <w:t>119</w:t>
      </w:r>
      <w:r w:rsidRPr="00084184">
        <w:rPr>
          <w:color w:val="auto"/>
        </w:rPr>
        <w:fldChar w:fldCharType="end"/>
      </w:r>
      <w:r w:rsidRPr="00084184">
        <w:rPr>
          <w:color w:val="auto"/>
        </w:rPr>
        <w:t xml:space="preserve"> Tela Contas Convênios</w:t>
      </w:r>
    </w:p>
    <w:p w14:paraId="44ED69A4" w14:textId="77777777" w:rsidR="00084184" w:rsidRDefault="00084184" w:rsidP="0076275C">
      <w:pPr>
        <w:ind w:firstLine="635"/>
      </w:pPr>
    </w:p>
    <w:p w14:paraId="62FA8993" w14:textId="77777777" w:rsidR="00084184" w:rsidRDefault="00084184" w:rsidP="0076275C">
      <w:pPr>
        <w:ind w:firstLine="635"/>
      </w:pPr>
      <w:r>
        <w:t xml:space="preserve">Ao acionar o botão, o sistema irá exibir a </w:t>
      </w:r>
      <w:proofErr w:type="gramStart"/>
      <w:r>
        <w:t>tela Inserir</w:t>
      </w:r>
      <w:proofErr w:type="gramEnd"/>
      <w:r>
        <w:t xml:space="preserve">. </w:t>
      </w:r>
      <w:proofErr w:type="gramStart"/>
      <w:r>
        <w:t>Neste tela</w:t>
      </w:r>
      <w:proofErr w:type="gramEnd"/>
      <w:r>
        <w:t xml:space="preserve"> o usuário deverá preencher todas as informações e em seguida deverá acionar o botão “Salvar.</w:t>
      </w:r>
    </w:p>
    <w:p w14:paraId="407CB3CE" w14:textId="77777777" w:rsidR="00084184" w:rsidRDefault="00084184" w:rsidP="0076275C">
      <w:pPr>
        <w:ind w:firstLine="635"/>
      </w:pPr>
    </w:p>
    <w:p w14:paraId="0B0AB2CA" w14:textId="77777777" w:rsidR="001F5D89" w:rsidRDefault="001F5D89" w:rsidP="001F5D89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0B87F4FC" wp14:editId="79CE3039">
            <wp:extent cx="6120765" cy="2618740"/>
            <wp:effectExtent l="0" t="0" r="0" b="0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Tela inserir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B7C4" w14:textId="77777777" w:rsidR="001F5D89" w:rsidRDefault="001F5D89" w:rsidP="001F5D89">
      <w:pPr>
        <w:pStyle w:val="Legenda"/>
        <w:jc w:val="center"/>
      </w:pPr>
      <w:r w:rsidRPr="001F5D89">
        <w:rPr>
          <w:color w:val="auto"/>
        </w:rPr>
        <w:t xml:space="preserve">Figura </w:t>
      </w:r>
      <w:r w:rsidRPr="001F5D89">
        <w:rPr>
          <w:color w:val="auto"/>
        </w:rPr>
        <w:fldChar w:fldCharType="begin"/>
      </w:r>
      <w:r w:rsidRPr="001F5D89">
        <w:rPr>
          <w:color w:val="auto"/>
        </w:rPr>
        <w:instrText xml:space="preserve"> SEQ Figura \* ARABIC </w:instrText>
      </w:r>
      <w:r w:rsidRPr="001F5D89">
        <w:rPr>
          <w:color w:val="auto"/>
        </w:rPr>
        <w:fldChar w:fldCharType="separate"/>
      </w:r>
      <w:r w:rsidR="006725E5">
        <w:rPr>
          <w:noProof/>
          <w:color w:val="auto"/>
        </w:rPr>
        <w:t>120</w:t>
      </w:r>
      <w:r w:rsidRPr="001F5D89">
        <w:rPr>
          <w:color w:val="auto"/>
        </w:rPr>
        <w:fldChar w:fldCharType="end"/>
      </w:r>
      <w:r>
        <w:t xml:space="preserve"> </w:t>
      </w:r>
      <w:r w:rsidRPr="00203348">
        <w:rPr>
          <w:color w:val="auto"/>
        </w:rPr>
        <w:t>Tela Contas Convênios</w:t>
      </w:r>
      <w:r>
        <w:rPr>
          <w:color w:val="auto"/>
        </w:rPr>
        <w:t xml:space="preserve"> - Inserir</w:t>
      </w:r>
    </w:p>
    <w:p w14:paraId="3C8B9F83" w14:textId="77777777" w:rsidR="003E0C43" w:rsidRDefault="003E0C43" w:rsidP="00514F3F"/>
    <w:p w14:paraId="53733F1A" w14:textId="77777777" w:rsidR="00084184" w:rsidRDefault="00084184" w:rsidP="00514F3F"/>
    <w:p w14:paraId="0748B279" w14:textId="77777777" w:rsidR="003E0C43" w:rsidRPr="003E0C43" w:rsidRDefault="003E0C43" w:rsidP="003E0C43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34" w:name="_Toc147739625"/>
      <w:r w:rsidRPr="003E0C43">
        <w:rPr>
          <w:rFonts w:eastAsia="Times New Roman"/>
          <w:b/>
          <w:bCs/>
          <w:iCs/>
          <w:noProof/>
          <w:sz w:val="28"/>
          <w:szCs w:val="28"/>
        </w:rPr>
        <w:t>Conta  Débito</w:t>
      </w:r>
      <w:bookmarkEnd w:id="34"/>
    </w:p>
    <w:p w14:paraId="0AF38043" w14:textId="77777777" w:rsidR="002C61DB" w:rsidRDefault="003E0C43" w:rsidP="002C61DB">
      <w:pPr>
        <w:ind w:firstLine="635"/>
        <w:rPr>
          <w:rFonts w:eastAsia="Times New Roman"/>
        </w:rPr>
      </w:pPr>
      <w:r w:rsidRPr="00F63728">
        <w:rPr>
          <w:rFonts w:eastAsia="Times New Roman"/>
        </w:rPr>
        <w:t xml:space="preserve">Para configurar os </w:t>
      </w:r>
      <w:r>
        <w:rPr>
          <w:rFonts w:eastAsia="Times New Roman"/>
        </w:rPr>
        <w:t>convênios de conta débito, o gestor deverá acessar o menu convênios &gt;&gt; Conta Débito.</w:t>
      </w:r>
    </w:p>
    <w:p w14:paraId="3A8C3593" w14:textId="77777777" w:rsidR="000654A3" w:rsidRDefault="000654A3" w:rsidP="000654A3">
      <w:pPr>
        <w:keepNext/>
        <w:ind w:firstLine="284"/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761D0240" wp14:editId="51EC41B7">
            <wp:extent cx="6120765" cy="284670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enu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1AD3" w14:textId="77777777" w:rsidR="003E0C43" w:rsidRDefault="000654A3" w:rsidP="000654A3">
      <w:pPr>
        <w:pStyle w:val="Legenda"/>
        <w:ind w:left="720"/>
        <w:jc w:val="center"/>
        <w:rPr>
          <w:color w:val="auto"/>
        </w:rPr>
      </w:pPr>
      <w:r w:rsidRPr="000654A3">
        <w:rPr>
          <w:color w:val="auto"/>
        </w:rPr>
        <w:t xml:space="preserve">Figura </w:t>
      </w:r>
      <w:r w:rsidRPr="000654A3">
        <w:rPr>
          <w:color w:val="auto"/>
        </w:rPr>
        <w:fldChar w:fldCharType="begin"/>
      </w:r>
      <w:r w:rsidRPr="000654A3">
        <w:rPr>
          <w:color w:val="auto"/>
        </w:rPr>
        <w:instrText xml:space="preserve"> SEQ Figura \* ARABIC </w:instrText>
      </w:r>
      <w:r w:rsidRPr="000654A3">
        <w:rPr>
          <w:color w:val="auto"/>
        </w:rPr>
        <w:fldChar w:fldCharType="separate"/>
      </w:r>
      <w:r w:rsidR="006725E5">
        <w:rPr>
          <w:noProof/>
          <w:color w:val="auto"/>
        </w:rPr>
        <w:t>121</w:t>
      </w:r>
      <w:r w:rsidRPr="000654A3">
        <w:rPr>
          <w:color w:val="auto"/>
        </w:rPr>
        <w:fldChar w:fldCharType="end"/>
      </w:r>
      <w:r w:rsidRPr="000654A3">
        <w:rPr>
          <w:color w:val="auto"/>
        </w:rPr>
        <w:t xml:space="preserve"> Menu Conta Débito</w:t>
      </w:r>
    </w:p>
    <w:p w14:paraId="2941E300" w14:textId="77777777" w:rsidR="000654A3" w:rsidRDefault="000654A3" w:rsidP="000654A3"/>
    <w:p w14:paraId="5FAE4260" w14:textId="77777777" w:rsidR="001059AA" w:rsidRDefault="001059AA" w:rsidP="001059AA">
      <w:pPr>
        <w:ind w:firstLine="635"/>
        <w:rPr>
          <w:rFonts w:eastAsia="Times New Roman"/>
        </w:rPr>
      </w:pPr>
      <w:r>
        <w:rPr>
          <w:rFonts w:eastAsia="Times New Roman"/>
        </w:rPr>
        <w:t>Nesta</w:t>
      </w:r>
      <w:r w:rsidR="00523D32">
        <w:rPr>
          <w:rFonts w:eastAsia="Times New Roman"/>
        </w:rPr>
        <w:t xml:space="preserve"> tela, o gestor poderá </w:t>
      </w:r>
      <w:proofErr w:type="gramStart"/>
      <w:r w:rsidR="00523D32">
        <w:rPr>
          <w:rFonts w:eastAsia="Times New Roman"/>
        </w:rPr>
        <w:t>inseri</w:t>
      </w:r>
      <w:proofErr w:type="gramEnd"/>
      <w:r w:rsidR="00523D32">
        <w:rPr>
          <w:rFonts w:eastAsia="Times New Roman"/>
        </w:rPr>
        <w:t xml:space="preserve"> e excluir</w:t>
      </w:r>
      <w:r w:rsidR="00F6143C">
        <w:rPr>
          <w:rFonts w:eastAsia="Times New Roman"/>
        </w:rPr>
        <w:t xml:space="preserve"> uma conta débito</w:t>
      </w:r>
      <w:r>
        <w:rPr>
          <w:rFonts w:eastAsia="Times New Roman"/>
        </w:rPr>
        <w:t xml:space="preserve">. Para </w:t>
      </w:r>
      <w:r w:rsidR="00523D32">
        <w:rPr>
          <w:rFonts w:eastAsia="Times New Roman"/>
        </w:rPr>
        <w:t xml:space="preserve">inserir </w:t>
      </w:r>
      <w:r>
        <w:rPr>
          <w:rFonts w:eastAsia="Times New Roman"/>
        </w:rPr>
        <w:t>o gestor deverá acionar o botão “</w:t>
      </w:r>
      <w:r w:rsidR="00523D32">
        <w:rPr>
          <w:rFonts w:eastAsia="Times New Roman"/>
        </w:rPr>
        <w:t xml:space="preserve">Inserir” </w:t>
      </w:r>
      <w:r>
        <w:rPr>
          <w:rFonts w:eastAsia="Times New Roman"/>
        </w:rPr>
        <w:t>conforme mostra a figura abaixo.</w:t>
      </w:r>
    </w:p>
    <w:p w14:paraId="3B3552BD" w14:textId="77777777" w:rsidR="004E58A6" w:rsidRDefault="004E58A6" w:rsidP="001059AA">
      <w:pPr>
        <w:ind w:firstLine="635"/>
      </w:pPr>
    </w:p>
    <w:p w14:paraId="07B3EBCA" w14:textId="77777777" w:rsidR="00F8381A" w:rsidRDefault="00523D32" w:rsidP="00F8381A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6FA1FC0B" wp14:editId="344F27C9">
            <wp:extent cx="6120765" cy="2808605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Tela Inserir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50AB" w14:textId="77777777" w:rsidR="00C127BF" w:rsidRDefault="00F8381A" w:rsidP="00F8381A">
      <w:pPr>
        <w:pStyle w:val="Legenda"/>
        <w:jc w:val="center"/>
        <w:rPr>
          <w:color w:val="auto"/>
        </w:rPr>
      </w:pPr>
      <w:r w:rsidRPr="00F8381A">
        <w:rPr>
          <w:color w:val="auto"/>
        </w:rPr>
        <w:t xml:space="preserve">Figura </w:t>
      </w:r>
      <w:r w:rsidRPr="00F8381A">
        <w:rPr>
          <w:color w:val="auto"/>
        </w:rPr>
        <w:fldChar w:fldCharType="begin"/>
      </w:r>
      <w:r w:rsidRPr="00F8381A">
        <w:rPr>
          <w:color w:val="auto"/>
        </w:rPr>
        <w:instrText xml:space="preserve"> SEQ Figura \* ARABIC </w:instrText>
      </w:r>
      <w:r w:rsidRPr="00F8381A">
        <w:rPr>
          <w:color w:val="auto"/>
        </w:rPr>
        <w:fldChar w:fldCharType="separate"/>
      </w:r>
      <w:r w:rsidR="006725E5">
        <w:rPr>
          <w:noProof/>
          <w:color w:val="auto"/>
        </w:rPr>
        <w:t>122</w:t>
      </w:r>
      <w:r w:rsidRPr="00F8381A">
        <w:rPr>
          <w:color w:val="auto"/>
        </w:rPr>
        <w:fldChar w:fldCharType="end"/>
      </w:r>
      <w:r w:rsidRPr="00F8381A">
        <w:rPr>
          <w:color w:val="auto"/>
        </w:rPr>
        <w:t xml:space="preserve"> Tela Conta Débito</w:t>
      </w:r>
    </w:p>
    <w:p w14:paraId="0F487103" w14:textId="77777777" w:rsidR="00F6143C" w:rsidRDefault="00F6143C" w:rsidP="00F6143C"/>
    <w:p w14:paraId="69243F1A" w14:textId="77777777" w:rsidR="00F6143C" w:rsidRPr="00F6143C" w:rsidRDefault="00F6143C" w:rsidP="00F6143C">
      <w:pPr>
        <w:ind w:firstLine="635"/>
      </w:pPr>
      <w:r>
        <w:t xml:space="preserve">Ao acionar o botão, o sistema irá exibir a </w:t>
      </w:r>
      <w:proofErr w:type="gramStart"/>
      <w:r>
        <w:t>tela Inserir</w:t>
      </w:r>
      <w:proofErr w:type="gramEnd"/>
      <w:r>
        <w:t xml:space="preserve">. </w:t>
      </w:r>
      <w:proofErr w:type="gramStart"/>
      <w:r>
        <w:t>Neste tela</w:t>
      </w:r>
      <w:proofErr w:type="gramEnd"/>
      <w:r>
        <w:t xml:space="preserve"> o usuário deverá preencher todas as informações e em seguida deverá acionar o botão “Salvar.</w:t>
      </w:r>
    </w:p>
    <w:p w14:paraId="2E95BF6F" w14:textId="77777777" w:rsidR="00F6143C" w:rsidRDefault="00F6143C" w:rsidP="00F6143C"/>
    <w:p w14:paraId="41DDC9E2" w14:textId="77777777" w:rsidR="00F6143C" w:rsidRDefault="00F6143C" w:rsidP="00F6143C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BB6122D" wp14:editId="72E41F1D">
            <wp:extent cx="6120765" cy="2505075"/>
            <wp:effectExtent l="0" t="0" r="0" b="9525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nserir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C4A8" w14:textId="77777777" w:rsidR="00F6143C" w:rsidRDefault="00F6143C" w:rsidP="00F6143C">
      <w:pPr>
        <w:pStyle w:val="Legenda"/>
        <w:jc w:val="center"/>
        <w:rPr>
          <w:color w:val="auto"/>
        </w:rPr>
      </w:pPr>
      <w:r w:rsidRPr="00F6143C">
        <w:rPr>
          <w:color w:val="auto"/>
        </w:rPr>
        <w:t xml:space="preserve">Figura </w:t>
      </w:r>
      <w:r w:rsidRPr="00F6143C">
        <w:rPr>
          <w:color w:val="auto"/>
        </w:rPr>
        <w:fldChar w:fldCharType="begin"/>
      </w:r>
      <w:r w:rsidRPr="00F6143C">
        <w:rPr>
          <w:color w:val="auto"/>
        </w:rPr>
        <w:instrText xml:space="preserve"> SEQ Figura \* ARABIC </w:instrText>
      </w:r>
      <w:r w:rsidRPr="00F6143C">
        <w:rPr>
          <w:color w:val="auto"/>
        </w:rPr>
        <w:fldChar w:fldCharType="separate"/>
      </w:r>
      <w:r w:rsidR="006725E5">
        <w:rPr>
          <w:noProof/>
          <w:color w:val="auto"/>
        </w:rPr>
        <w:t>123</w:t>
      </w:r>
      <w:r w:rsidRPr="00F6143C">
        <w:rPr>
          <w:color w:val="auto"/>
        </w:rPr>
        <w:fldChar w:fldCharType="end"/>
      </w:r>
      <w:r>
        <w:t xml:space="preserve"> </w:t>
      </w:r>
      <w:r w:rsidRPr="00F8381A">
        <w:rPr>
          <w:color w:val="auto"/>
        </w:rPr>
        <w:t>Tela Conta Débito</w:t>
      </w:r>
      <w:r>
        <w:rPr>
          <w:color w:val="auto"/>
        </w:rPr>
        <w:t xml:space="preserve"> </w:t>
      </w:r>
      <w:r w:rsidR="004B4D65">
        <w:rPr>
          <w:color w:val="auto"/>
        </w:rPr>
        <w:t>–</w:t>
      </w:r>
      <w:r>
        <w:rPr>
          <w:color w:val="auto"/>
        </w:rPr>
        <w:t xml:space="preserve"> Inserir</w:t>
      </w:r>
    </w:p>
    <w:p w14:paraId="57034DE7" w14:textId="77777777" w:rsidR="004B4D65" w:rsidRDefault="004B4D65" w:rsidP="004B4D65"/>
    <w:p w14:paraId="34D06DE9" w14:textId="77777777" w:rsidR="004B4D65" w:rsidRDefault="007E3279" w:rsidP="007E3279">
      <w:pPr>
        <w:ind w:firstLine="635"/>
      </w:pPr>
      <w:r>
        <w:t xml:space="preserve">Para excluir uma conta débito, o gestor deverá acionar o botão “Pesquisar”, em seguida, deverá selecionar a conta </w:t>
      </w:r>
      <w:r w:rsidR="00145B40">
        <w:t xml:space="preserve">desejada </w:t>
      </w:r>
      <w:r>
        <w:t>e acionar o botão “Excluir” conforme mostra a figura abaixo.</w:t>
      </w:r>
    </w:p>
    <w:p w14:paraId="3B155910" w14:textId="77777777" w:rsidR="007E3279" w:rsidRDefault="007E3279" w:rsidP="007E3279">
      <w:pPr>
        <w:ind w:firstLine="635"/>
      </w:pPr>
    </w:p>
    <w:p w14:paraId="3D069759" w14:textId="77777777" w:rsidR="00145B40" w:rsidRDefault="00145B40" w:rsidP="00145B40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348A826A" wp14:editId="40B9DF1F">
            <wp:extent cx="6120765" cy="3219450"/>
            <wp:effectExtent l="0" t="0" r="0" b="0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Botão excluir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17AF" w14:textId="77777777" w:rsidR="007E3279" w:rsidRDefault="00145B40" w:rsidP="00145B40">
      <w:pPr>
        <w:pStyle w:val="Legenda"/>
        <w:jc w:val="center"/>
        <w:rPr>
          <w:color w:val="auto"/>
        </w:rPr>
      </w:pPr>
      <w:r w:rsidRPr="00145B40">
        <w:rPr>
          <w:color w:val="auto"/>
        </w:rPr>
        <w:t xml:space="preserve">Figura </w:t>
      </w:r>
      <w:r w:rsidRPr="00145B40">
        <w:rPr>
          <w:color w:val="auto"/>
        </w:rPr>
        <w:fldChar w:fldCharType="begin"/>
      </w:r>
      <w:r w:rsidRPr="00145B40">
        <w:rPr>
          <w:color w:val="auto"/>
        </w:rPr>
        <w:instrText xml:space="preserve"> SEQ Figura \* ARABIC </w:instrText>
      </w:r>
      <w:r w:rsidRPr="00145B40">
        <w:rPr>
          <w:color w:val="auto"/>
        </w:rPr>
        <w:fldChar w:fldCharType="separate"/>
      </w:r>
      <w:r w:rsidR="006725E5">
        <w:rPr>
          <w:noProof/>
          <w:color w:val="auto"/>
        </w:rPr>
        <w:t>124</w:t>
      </w:r>
      <w:r w:rsidRPr="00145B40">
        <w:rPr>
          <w:color w:val="auto"/>
        </w:rPr>
        <w:fldChar w:fldCharType="end"/>
      </w:r>
      <w:r>
        <w:t xml:space="preserve"> </w:t>
      </w:r>
      <w:r w:rsidRPr="00F8381A">
        <w:rPr>
          <w:color w:val="auto"/>
        </w:rPr>
        <w:t>Tela Conta Débito</w:t>
      </w:r>
    </w:p>
    <w:p w14:paraId="493E730F" w14:textId="77777777" w:rsidR="001529C8" w:rsidRPr="001529C8" w:rsidRDefault="001529C8" w:rsidP="001529C8"/>
    <w:p w14:paraId="7BD0E228" w14:textId="77777777" w:rsidR="00F61FBA" w:rsidRDefault="001529C8" w:rsidP="001529C8">
      <w:pPr>
        <w:ind w:firstLine="635"/>
      </w:pPr>
      <w:r>
        <w:t xml:space="preserve">Ao acionar </w:t>
      </w:r>
      <w:r w:rsidR="0037181E">
        <w:t>o botão, o sistema irá exibir a tela de exclusão. Nesta tela, o gestor deverá acionar o botão “Excluir” conforme mostra a figura abaixo.</w:t>
      </w:r>
    </w:p>
    <w:p w14:paraId="17812553" w14:textId="77777777" w:rsidR="00EF4409" w:rsidRDefault="00EF4409" w:rsidP="00EF4409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35B16E19" wp14:editId="72D973A5">
            <wp:extent cx="6120765" cy="2524125"/>
            <wp:effectExtent l="0" t="0" r="0" b="9525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Tela Excluir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A051" w14:textId="77777777" w:rsidR="00F61FBA" w:rsidRPr="00EF4409" w:rsidRDefault="00EF4409" w:rsidP="00EF4409">
      <w:pPr>
        <w:pStyle w:val="Legenda"/>
        <w:jc w:val="center"/>
        <w:rPr>
          <w:color w:val="auto"/>
        </w:rPr>
      </w:pPr>
      <w:r w:rsidRPr="00EF4409">
        <w:rPr>
          <w:color w:val="auto"/>
        </w:rPr>
        <w:t xml:space="preserve">Figura </w:t>
      </w:r>
      <w:r w:rsidRPr="00EF4409">
        <w:rPr>
          <w:color w:val="auto"/>
        </w:rPr>
        <w:fldChar w:fldCharType="begin"/>
      </w:r>
      <w:r w:rsidRPr="00EF4409">
        <w:rPr>
          <w:color w:val="auto"/>
        </w:rPr>
        <w:instrText xml:space="preserve"> SEQ Figura \* ARABIC </w:instrText>
      </w:r>
      <w:r w:rsidRPr="00EF4409">
        <w:rPr>
          <w:color w:val="auto"/>
        </w:rPr>
        <w:fldChar w:fldCharType="separate"/>
      </w:r>
      <w:r w:rsidR="006725E5">
        <w:rPr>
          <w:noProof/>
          <w:color w:val="auto"/>
        </w:rPr>
        <w:t>125</w:t>
      </w:r>
      <w:r w:rsidRPr="00EF4409">
        <w:rPr>
          <w:color w:val="auto"/>
        </w:rPr>
        <w:fldChar w:fldCharType="end"/>
      </w:r>
      <w:r w:rsidRPr="00EF4409">
        <w:rPr>
          <w:color w:val="auto"/>
        </w:rPr>
        <w:t xml:space="preserve"> Tela Conta Débito - Excluir</w:t>
      </w:r>
    </w:p>
    <w:p w14:paraId="17F021FD" w14:textId="77777777" w:rsidR="000654A3" w:rsidRDefault="000654A3" w:rsidP="002C61DB">
      <w:pPr>
        <w:ind w:firstLine="635"/>
        <w:rPr>
          <w:rFonts w:eastAsia="Times New Roman"/>
        </w:rPr>
      </w:pPr>
    </w:p>
    <w:p w14:paraId="7254A33A" w14:textId="77777777" w:rsidR="0037181E" w:rsidRDefault="0037181E" w:rsidP="002C61DB">
      <w:pPr>
        <w:ind w:firstLine="635"/>
        <w:rPr>
          <w:rFonts w:eastAsia="Times New Roman"/>
        </w:rPr>
      </w:pPr>
      <w:r>
        <w:rPr>
          <w:rFonts w:eastAsia="Times New Roman"/>
        </w:rPr>
        <w:t xml:space="preserve">Após realizar a exclusão, o sistema irá </w:t>
      </w:r>
      <w:proofErr w:type="spellStart"/>
      <w:r>
        <w:rPr>
          <w:rFonts w:eastAsia="Times New Roman"/>
        </w:rPr>
        <w:t>exbir</w:t>
      </w:r>
      <w:proofErr w:type="spellEnd"/>
      <w:r>
        <w:rPr>
          <w:rFonts w:eastAsia="Times New Roman"/>
        </w:rPr>
        <w:t xml:space="preserve"> uma mensagem de sucesso na tela.</w:t>
      </w:r>
    </w:p>
    <w:p w14:paraId="3406CA61" w14:textId="77777777" w:rsidR="0037181E" w:rsidRDefault="0037181E" w:rsidP="002C61DB">
      <w:pPr>
        <w:ind w:firstLine="635"/>
        <w:rPr>
          <w:rFonts w:eastAsia="Times New Roman"/>
        </w:rPr>
      </w:pPr>
    </w:p>
    <w:p w14:paraId="038EAAB5" w14:textId="77777777" w:rsidR="001529C8" w:rsidRDefault="001529C8" w:rsidP="001529C8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1B36747C" wp14:editId="131F701F">
            <wp:extent cx="5166808" cy="899238"/>
            <wp:effectExtent l="0" t="0" r="0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Mensagem de sucesso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8F77" w14:textId="77777777" w:rsidR="00EF4409" w:rsidRDefault="001529C8" w:rsidP="001529C8">
      <w:pPr>
        <w:pStyle w:val="Legenda"/>
        <w:jc w:val="center"/>
        <w:rPr>
          <w:color w:val="auto"/>
        </w:rPr>
      </w:pPr>
      <w:r w:rsidRPr="001529C8">
        <w:rPr>
          <w:color w:val="auto"/>
        </w:rPr>
        <w:t xml:space="preserve">Figura </w:t>
      </w:r>
      <w:r w:rsidRPr="001529C8">
        <w:rPr>
          <w:color w:val="auto"/>
        </w:rPr>
        <w:fldChar w:fldCharType="begin"/>
      </w:r>
      <w:r w:rsidRPr="001529C8">
        <w:rPr>
          <w:color w:val="auto"/>
        </w:rPr>
        <w:instrText xml:space="preserve"> SEQ Figura \* ARABIC </w:instrText>
      </w:r>
      <w:r w:rsidRPr="001529C8">
        <w:rPr>
          <w:color w:val="auto"/>
        </w:rPr>
        <w:fldChar w:fldCharType="separate"/>
      </w:r>
      <w:r w:rsidR="006725E5">
        <w:rPr>
          <w:noProof/>
          <w:color w:val="auto"/>
        </w:rPr>
        <w:t>126</w:t>
      </w:r>
      <w:r w:rsidRPr="001529C8">
        <w:rPr>
          <w:color w:val="auto"/>
        </w:rPr>
        <w:fldChar w:fldCharType="end"/>
      </w:r>
      <w:r w:rsidRPr="001529C8">
        <w:rPr>
          <w:color w:val="auto"/>
        </w:rPr>
        <w:t xml:space="preserve"> Mensagem de Sucesso</w:t>
      </w:r>
    </w:p>
    <w:p w14:paraId="55877410" w14:textId="77777777" w:rsidR="001529C8" w:rsidRDefault="001529C8" w:rsidP="001529C8"/>
    <w:p w14:paraId="487C6D9E" w14:textId="77777777" w:rsidR="001529C8" w:rsidRPr="001529C8" w:rsidRDefault="001529C8" w:rsidP="001529C8"/>
    <w:p w14:paraId="68861E23" w14:textId="77777777" w:rsidR="002C61DB" w:rsidRPr="002C61DB" w:rsidRDefault="002C61DB" w:rsidP="002C61DB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35" w:name="_Toc147739626"/>
      <w:r w:rsidRPr="002C61DB">
        <w:rPr>
          <w:rFonts w:eastAsia="Times New Roman"/>
          <w:b/>
          <w:bCs/>
          <w:iCs/>
          <w:noProof/>
          <w:sz w:val="28"/>
          <w:szCs w:val="28"/>
        </w:rPr>
        <w:t>Geração Arrec.</w:t>
      </w:r>
      <w:bookmarkEnd w:id="35"/>
    </w:p>
    <w:p w14:paraId="7C3F1973" w14:textId="77777777" w:rsidR="002C61DB" w:rsidRDefault="002C61DB" w:rsidP="002C61DB">
      <w:pPr>
        <w:ind w:firstLine="635"/>
        <w:rPr>
          <w:rFonts w:eastAsia="Times New Roman"/>
        </w:rPr>
      </w:pPr>
      <w:r w:rsidRPr="00F63728">
        <w:rPr>
          <w:rFonts w:eastAsia="Times New Roman"/>
        </w:rPr>
        <w:t xml:space="preserve">Para configurar os </w:t>
      </w:r>
      <w:r>
        <w:rPr>
          <w:rFonts w:eastAsia="Times New Roman"/>
        </w:rPr>
        <w:t>convênios</w:t>
      </w:r>
      <w:r w:rsidR="00AB26E6">
        <w:rPr>
          <w:rFonts w:eastAsia="Times New Roman"/>
        </w:rPr>
        <w:t xml:space="preserve"> de geração da arrecadação</w:t>
      </w:r>
      <w:r>
        <w:rPr>
          <w:rFonts w:eastAsia="Times New Roman"/>
        </w:rPr>
        <w:t>, o gestor deverá acessar o menu convênios</w:t>
      </w:r>
      <w:r w:rsidR="00AB26E6">
        <w:rPr>
          <w:rFonts w:eastAsia="Times New Roman"/>
        </w:rPr>
        <w:t xml:space="preserve"> &gt;&gt; Geração </w:t>
      </w:r>
      <w:proofErr w:type="spellStart"/>
      <w:r w:rsidR="00AB26E6">
        <w:rPr>
          <w:rFonts w:eastAsia="Times New Roman"/>
        </w:rPr>
        <w:t>Arrec</w:t>
      </w:r>
      <w:proofErr w:type="spellEnd"/>
      <w:r w:rsidR="00AB26E6">
        <w:rPr>
          <w:rFonts w:eastAsia="Times New Roman"/>
        </w:rPr>
        <w:t>.</w:t>
      </w:r>
    </w:p>
    <w:p w14:paraId="1BC050D5" w14:textId="77777777" w:rsidR="002C61DB" w:rsidRDefault="002C61DB" w:rsidP="002C61DB">
      <w:pPr>
        <w:ind w:firstLine="635"/>
        <w:rPr>
          <w:rFonts w:eastAsia="Times New Roman"/>
        </w:rPr>
      </w:pPr>
    </w:p>
    <w:p w14:paraId="3BE9BF31" w14:textId="77777777" w:rsidR="000654A3" w:rsidRDefault="000654A3" w:rsidP="000654A3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381D1C25" wp14:editId="4FCD8AD6">
            <wp:extent cx="6120765" cy="284607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Menu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7D0A" w14:textId="77777777" w:rsidR="000654A3" w:rsidRDefault="000654A3" w:rsidP="000654A3">
      <w:pPr>
        <w:pStyle w:val="Legenda"/>
        <w:jc w:val="center"/>
        <w:rPr>
          <w:color w:val="auto"/>
        </w:rPr>
      </w:pPr>
      <w:r w:rsidRPr="000654A3">
        <w:rPr>
          <w:color w:val="auto"/>
        </w:rPr>
        <w:t xml:space="preserve">Figura </w:t>
      </w:r>
      <w:r w:rsidRPr="000654A3">
        <w:rPr>
          <w:color w:val="auto"/>
        </w:rPr>
        <w:fldChar w:fldCharType="begin"/>
      </w:r>
      <w:r w:rsidRPr="000654A3">
        <w:rPr>
          <w:color w:val="auto"/>
        </w:rPr>
        <w:instrText xml:space="preserve"> SEQ Figura \* ARABIC </w:instrText>
      </w:r>
      <w:r w:rsidRPr="000654A3">
        <w:rPr>
          <w:color w:val="auto"/>
        </w:rPr>
        <w:fldChar w:fldCharType="separate"/>
      </w:r>
      <w:r w:rsidR="006725E5">
        <w:rPr>
          <w:noProof/>
          <w:color w:val="auto"/>
        </w:rPr>
        <w:t>127</w:t>
      </w:r>
      <w:r w:rsidRPr="000654A3">
        <w:rPr>
          <w:color w:val="auto"/>
        </w:rPr>
        <w:fldChar w:fldCharType="end"/>
      </w:r>
      <w:r w:rsidRPr="000654A3">
        <w:rPr>
          <w:color w:val="auto"/>
        </w:rPr>
        <w:t xml:space="preserve"> Menu Geração </w:t>
      </w:r>
      <w:proofErr w:type="spellStart"/>
      <w:r w:rsidRPr="000654A3">
        <w:rPr>
          <w:color w:val="auto"/>
        </w:rPr>
        <w:t>Arrec</w:t>
      </w:r>
      <w:proofErr w:type="spellEnd"/>
    </w:p>
    <w:p w14:paraId="0AC1B1FE" w14:textId="77777777" w:rsidR="00001E8B" w:rsidRDefault="00001E8B" w:rsidP="00001E8B"/>
    <w:p w14:paraId="43D60A15" w14:textId="77777777" w:rsidR="006B216B" w:rsidRDefault="006B216B" w:rsidP="006B216B">
      <w:pPr>
        <w:ind w:firstLine="635"/>
      </w:pPr>
      <w:r>
        <w:lastRenderedPageBreak/>
        <w:t>Nesta tela, o gestor poder</w:t>
      </w:r>
      <w:r w:rsidR="00DB224F">
        <w:t xml:space="preserve">á gerar arquivos de arrecadação. Para gerar um </w:t>
      </w:r>
      <w:proofErr w:type="spellStart"/>
      <w:r w:rsidR="00DB224F">
        <w:t>aruivo</w:t>
      </w:r>
      <w:proofErr w:type="spellEnd"/>
      <w:r w:rsidR="00DB224F">
        <w:t>, o gestor deverá preencher a tela e em seguida deverá acionar o botão “Iniciar”.</w:t>
      </w:r>
    </w:p>
    <w:p w14:paraId="054D92F0" w14:textId="77777777" w:rsidR="006B216B" w:rsidRDefault="006B216B" w:rsidP="00001E8B"/>
    <w:p w14:paraId="0C0AA35C" w14:textId="77777777" w:rsidR="0037181E" w:rsidRDefault="0037181E" w:rsidP="0037181E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1B5413F4" wp14:editId="038E33D0">
            <wp:extent cx="6120765" cy="2837815"/>
            <wp:effectExtent l="0" t="0" r="0" b="635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Tela de Geração Arrec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D4F" w14:textId="77777777" w:rsidR="0037181E" w:rsidRPr="0037181E" w:rsidRDefault="0037181E" w:rsidP="0037181E">
      <w:pPr>
        <w:pStyle w:val="Legenda"/>
        <w:jc w:val="center"/>
        <w:rPr>
          <w:rFonts w:eastAsia="Times New Roman"/>
          <w:color w:val="auto"/>
        </w:rPr>
      </w:pPr>
      <w:r w:rsidRPr="0037181E">
        <w:rPr>
          <w:color w:val="auto"/>
        </w:rPr>
        <w:t xml:space="preserve">Figura </w:t>
      </w:r>
      <w:r w:rsidRPr="0037181E">
        <w:rPr>
          <w:color w:val="auto"/>
        </w:rPr>
        <w:fldChar w:fldCharType="begin"/>
      </w:r>
      <w:r w:rsidRPr="0037181E">
        <w:rPr>
          <w:color w:val="auto"/>
        </w:rPr>
        <w:instrText xml:space="preserve"> SEQ Figura \* ARABIC </w:instrText>
      </w:r>
      <w:r w:rsidRPr="0037181E">
        <w:rPr>
          <w:color w:val="auto"/>
        </w:rPr>
        <w:fldChar w:fldCharType="separate"/>
      </w:r>
      <w:r w:rsidR="006725E5">
        <w:rPr>
          <w:noProof/>
          <w:color w:val="auto"/>
        </w:rPr>
        <w:t>128</w:t>
      </w:r>
      <w:r w:rsidRPr="0037181E">
        <w:rPr>
          <w:color w:val="auto"/>
        </w:rPr>
        <w:fldChar w:fldCharType="end"/>
      </w:r>
      <w:r w:rsidRPr="0037181E">
        <w:rPr>
          <w:color w:val="auto"/>
        </w:rPr>
        <w:t xml:space="preserve"> Tela Geração </w:t>
      </w:r>
      <w:proofErr w:type="spellStart"/>
      <w:r w:rsidRPr="0037181E">
        <w:rPr>
          <w:color w:val="auto"/>
        </w:rPr>
        <w:t>Arrec</w:t>
      </w:r>
      <w:proofErr w:type="spellEnd"/>
      <w:r w:rsidR="00983453">
        <w:rPr>
          <w:color w:val="auto"/>
        </w:rPr>
        <w:t>.</w:t>
      </w:r>
    </w:p>
    <w:p w14:paraId="4CEA5B9B" w14:textId="77777777" w:rsidR="0037181E" w:rsidRPr="00001E8B" w:rsidRDefault="0037181E" w:rsidP="001059AA">
      <w:pPr>
        <w:ind w:firstLine="635"/>
      </w:pPr>
    </w:p>
    <w:p w14:paraId="55C93415" w14:textId="77777777" w:rsidR="002C61DB" w:rsidRDefault="002C61DB" w:rsidP="002C61DB">
      <w:pPr>
        <w:ind w:firstLine="635"/>
        <w:rPr>
          <w:rFonts w:eastAsia="Times New Roman"/>
        </w:rPr>
      </w:pPr>
    </w:p>
    <w:p w14:paraId="22DFDD40" w14:textId="77777777" w:rsidR="002C61DB" w:rsidRPr="002C61DB" w:rsidRDefault="002C61DB" w:rsidP="002C61DB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36" w:name="_Toc147739627"/>
      <w:r w:rsidRPr="002C61DB">
        <w:rPr>
          <w:rFonts w:eastAsia="Times New Roman"/>
          <w:b/>
          <w:bCs/>
          <w:iCs/>
          <w:noProof/>
          <w:sz w:val="28"/>
          <w:szCs w:val="28"/>
        </w:rPr>
        <w:t>Débito Automáticos</w:t>
      </w:r>
      <w:bookmarkEnd w:id="36"/>
    </w:p>
    <w:p w14:paraId="0137AF01" w14:textId="77777777" w:rsidR="002C61DB" w:rsidRDefault="002C61DB" w:rsidP="002C61DB">
      <w:pPr>
        <w:ind w:firstLine="635"/>
        <w:rPr>
          <w:rFonts w:eastAsia="Times New Roman"/>
        </w:rPr>
      </w:pPr>
      <w:r w:rsidRPr="00F63728">
        <w:rPr>
          <w:rFonts w:eastAsia="Times New Roman"/>
        </w:rPr>
        <w:t xml:space="preserve">Para configurar os </w:t>
      </w:r>
      <w:r>
        <w:rPr>
          <w:rFonts w:eastAsia="Times New Roman"/>
        </w:rPr>
        <w:t>convênios</w:t>
      </w:r>
      <w:r w:rsidR="00AB26E6">
        <w:rPr>
          <w:rFonts w:eastAsia="Times New Roman"/>
        </w:rPr>
        <w:t xml:space="preserve"> de débito automáticos</w:t>
      </w:r>
      <w:r>
        <w:rPr>
          <w:rFonts w:eastAsia="Times New Roman"/>
        </w:rPr>
        <w:t>, o gestor deverá acessar o menu convênios</w:t>
      </w:r>
      <w:r w:rsidR="00AB26E6">
        <w:rPr>
          <w:rFonts w:eastAsia="Times New Roman"/>
        </w:rPr>
        <w:t xml:space="preserve"> &gt;&gt; débito automáticos.</w:t>
      </w:r>
    </w:p>
    <w:p w14:paraId="5041692B" w14:textId="77777777" w:rsidR="002C61DB" w:rsidRDefault="002C61DB" w:rsidP="002C61DB">
      <w:pPr>
        <w:ind w:firstLine="635"/>
        <w:rPr>
          <w:rFonts w:eastAsia="Times New Roman"/>
        </w:rPr>
      </w:pPr>
    </w:p>
    <w:p w14:paraId="786C6C1D" w14:textId="77777777" w:rsidR="000B7E02" w:rsidRDefault="000B7E02" w:rsidP="000B7E02">
      <w:pPr>
        <w:keepNext/>
        <w:ind w:firstLine="284"/>
      </w:pPr>
      <w:r>
        <w:rPr>
          <w:rFonts w:eastAsia="Times New Roman"/>
          <w:noProof/>
          <w:lang w:eastAsia="pt-BR"/>
        </w:rPr>
        <w:drawing>
          <wp:inline distT="0" distB="0" distL="0" distR="0" wp14:anchorId="01666093" wp14:editId="4F9388BF">
            <wp:extent cx="6120765" cy="283845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enu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8380" w14:textId="77777777" w:rsidR="000B7E02" w:rsidRDefault="000B7E02" w:rsidP="000B7E02">
      <w:pPr>
        <w:pStyle w:val="Legenda"/>
        <w:jc w:val="center"/>
        <w:rPr>
          <w:color w:val="auto"/>
        </w:rPr>
      </w:pPr>
      <w:r w:rsidRPr="000B7E02">
        <w:rPr>
          <w:color w:val="auto"/>
        </w:rPr>
        <w:t xml:space="preserve">Figura </w:t>
      </w:r>
      <w:r w:rsidRPr="000B7E02">
        <w:rPr>
          <w:color w:val="auto"/>
        </w:rPr>
        <w:fldChar w:fldCharType="begin"/>
      </w:r>
      <w:r w:rsidRPr="000B7E02">
        <w:rPr>
          <w:color w:val="auto"/>
        </w:rPr>
        <w:instrText xml:space="preserve"> SEQ Figura \* ARABIC </w:instrText>
      </w:r>
      <w:r w:rsidRPr="000B7E02">
        <w:rPr>
          <w:color w:val="auto"/>
        </w:rPr>
        <w:fldChar w:fldCharType="separate"/>
      </w:r>
      <w:r w:rsidR="006725E5">
        <w:rPr>
          <w:noProof/>
          <w:color w:val="auto"/>
        </w:rPr>
        <w:t>129</w:t>
      </w:r>
      <w:r w:rsidRPr="000B7E02">
        <w:rPr>
          <w:color w:val="auto"/>
        </w:rPr>
        <w:fldChar w:fldCharType="end"/>
      </w:r>
      <w:r w:rsidRPr="000B7E02">
        <w:rPr>
          <w:color w:val="auto"/>
        </w:rPr>
        <w:t xml:space="preserve"> Menu Débito Automático</w:t>
      </w:r>
    </w:p>
    <w:p w14:paraId="2DCDC627" w14:textId="77777777" w:rsidR="00436A43" w:rsidRDefault="00436A43" w:rsidP="00436A43"/>
    <w:p w14:paraId="4A379B5C" w14:textId="77777777" w:rsidR="00436A43" w:rsidRDefault="00436A43" w:rsidP="00436A43">
      <w:pPr>
        <w:ind w:firstLine="635"/>
        <w:rPr>
          <w:rFonts w:eastAsia="Times New Roman"/>
        </w:rPr>
      </w:pPr>
      <w:r>
        <w:rPr>
          <w:rFonts w:eastAsia="Times New Roman"/>
        </w:rPr>
        <w:t xml:space="preserve">Nesta tela, o gestor </w:t>
      </w:r>
      <w:r w:rsidR="00E42F94">
        <w:rPr>
          <w:rFonts w:eastAsia="Times New Roman"/>
        </w:rPr>
        <w:t>poderá inserir, alterar</w:t>
      </w:r>
      <w:r>
        <w:rPr>
          <w:rFonts w:eastAsia="Times New Roman"/>
        </w:rPr>
        <w:t xml:space="preserve"> e visualizar</w:t>
      </w:r>
      <w:r w:rsidR="00E42F94">
        <w:rPr>
          <w:rFonts w:eastAsia="Times New Roman"/>
        </w:rPr>
        <w:t xml:space="preserve">. Para alterar </w:t>
      </w:r>
      <w:r>
        <w:rPr>
          <w:rFonts w:eastAsia="Times New Roman"/>
        </w:rPr>
        <w:t>ou visualizar o gestor deverá acionar o botão “Pesquisar”, em seguida, deverá selecionar a informação e depois deverá acionar um dos três botões “Alterar”</w:t>
      </w:r>
      <w:r w:rsidR="00E42F94">
        <w:rPr>
          <w:rFonts w:eastAsia="Times New Roman"/>
        </w:rPr>
        <w:t xml:space="preserve"> </w:t>
      </w:r>
      <w:r>
        <w:rPr>
          <w:rFonts w:eastAsia="Times New Roman"/>
        </w:rPr>
        <w:t>ou “Visualizar” conforme mostra a figura abaixo</w:t>
      </w:r>
      <w:r w:rsidR="00096AF3">
        <w:rPr>
          <w:rFonts w:eastAsia="Times New Roman"/>
        </w:rPr>
        <w:t>.</w:t>
      </w:r>
    </w:p>
    <w:p w14:paraId="5250066A" w14:textId="77777777" w:rsidR="00F071E0" w:rsidRDefault="00F071E0" w:rsidP="00436A43">
      <w:pPr>
        <w:ind w:firstLine="635"/>
        <w:rPr>
          <w:rFonts w:eastAsia="Times New Roman"/>
        </w:rPr>
      </w:pPr>
    </w:p>
    <w:p w14:paraId="63130339" w14:textId="77777777" w:rsidR="00C80B3D" w:rsidRDefault="00F071E0" w:rsidP="00C80B3D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69F1DAB5" wp14:editId="7E603674">
            <wp:extent cx="6120765" cy="3031490"/>
            <wp:effectExtent l="0" t="0" r="0" b="0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Tela Botões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7F11" w14:textId="77777777" w:rsidR="00F071E0" w:rsidRDefault="00C80B3D" w:rsidP="00C80B3D">
      <w:pPr>
        <w:pStyle w:val="Legenda"/>
        <w:jc w:val="center"/>
        <w:rPr>
          <w:color w:val="auto"/>
        </w:rPr>
      </w:pPr>
      <w:r w:rsidRPr="00C80B3D">
        <w:rPr>
          <w:color w:val="auto"/>
        </w:rPr>
        <w:t xml:space="preserve">Figura </w:t>
      </w:r>
      <w:r w:rsidRPr="00C80B3D">
        <w:rPr>
          <w:color w:val="auto"/>
        </w:rPr>
        <w:fldChar w:fldCharType="begin"/>
      </w:r>
      <w:r w:rsidRPr="00C80B3D">
        <w:rPr>
          <w:color w:val="auto"/>
        </w:rPr>
        <w:instrText xml:space="preserve"> SEQ Figura \* ARABIC </w:instrText>
      </w:r>
      <w:r w:rsidRPr="00C80B3D">
        <w:rPr>
          <w:color w:val="auto"/>
        </w:rPr>
        <w:fldChar w:fldCharType="separate"/>
      </w:r>
      <w:r w:rsidR="006725E5">
        <w:rPr>
          <w:noProof/>
          <w:color w:val="auto"/>
        </w:rPr>
        <w:t>130</w:t>
      </w:r>
      <w:r w:rsidRPr="00C80B3D">
        <w:rPr>
          <w:color w:val="auto"/>
        </w:rPr>
        <w:fldChar w:fldCharType="end"/>
      </w:r>
      <w:r w:rsidRPr="00C80B3D">
        <w:rPr>
          <w:color w:val="auto"/>
        </w:rPr>
        <w:t xml:space="preserve"> Tela Débito Automático</w:t>
      </w:r>
    </w:p>
    <w:p w14:paraId="2F6A9574" w14:textId="77777777" w:rsidR="00B67989" w:rsidRDefault="00B67989" w:rsidP="00B67989"/>
    <w:p w14:paraId="26F45ABC" w14:textId="77777777" w:rsidR="00B67989" w:rsidRDefault="00B67989" w:rsidP="00B67989">
      <w:pPr>
        <w:ind w:firstLine="635"/>
      </w:pPr>
      <w:r>
        <w:t xml:space="preserve">Ao selecionar um dos botões, o sistema irá exibir a tela desejada. O gestor deverá fazer os </w:t>
      </w:r>
      <w:proofErr w:type="spellStart"/>
      <w:r>
        <w:t>precidimentos</w:t>
      </w:r>
      <w:proofErr w:type="spellEnd"/>
      <w:r>
        <w:t xml:space="preserve"> de alteração ou visualização e em seguida, deverá acionar o botão “</w:t>
      </w:r>
      <w:proofErr w:type="spellStart"/>
      <w:r>
        <w:t>Slavar</w:t>
      </w:r>
      <w:proofErr w:type="spellEnd"/>
      <w:r>
        <w:t>” ou “Voltar”.</w:t>
      </w:r>
    </w:p>
    <w:p w14:paraId="07499EBD" w14:textId="77777777" w:rsidR="00096AF3" w:rsidRDefault="0031567F" w:rsidP="00436A43">
      <w:pPr>
        <w:ind w:firstLine="635"/>
      </w:pPr>
      <w:r>
        <w:t xml:space="preserve">Para inserir uma nova informação de </w:t>
      </w:r>
      <w:proofErr w:type="spellStart"/>
      <w:r>
        <w:t>docs</w:t>
      </w:r>
      <w:proofErr w:type="spellEnd"/>
      <w:r>
        <w:t xml:space="preserve"> arrecadação, o gestor deverá acionar o botão “Inserir” conforme mostra a figura </w:t>
      </w:r>
      <w:proofErr w:type="spellStart"/>
      <w:r>
        <w:t>abaico</w:t>
      </w:r>
      <w:proofErr w:type="spellEnd"/>
      <w:r>
        <w:t>.</w:t>
      </w:r>
    </w:p>
    <w:p w14:paraId="2E5B743B" w14:textId="77777777" w:rsidR="0031567F" w:rsidRDefault="0031567F" w:rsidP="00436A43">
      <w:pPr>
        <w:ind w:firstLine="635"/>
      </w:pPr>
    </w:p>
    <w:p w14:paraId="0586BE6C" w14:textId="77777777" w:rsidR="0031567F" w:rsidRDefault="0031567F" w:rsidP="0031567F">
      <w:pPr>
        <w:keepNext/>
        <w:ind w:firstLine="284"/>
        <w:jc w:val="center"/>
      </w:pPr>
      <w:r>
        <w:rPr>
          <w:noProof/>
          <w:lang w:eastAsia="pt-BR"/>
        </w:rPr>
        <w:drawing>
          <wp:inline distT="0" distB="0" distL="0" distR="0" wp14:anchorId="4C160523" wp14:editId="03CFF971">
            <wp:extent cx="6120765" cy="2745105"/>
            <wp:effectExtent l="0" t="0" r="0" b="0"/>
            <wp:docPr id="529" name="Image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Botão inserir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F78C" w14:textId="77777777" w:rsidR="0031567F" w:rsidRDefault="0031567F" w:rsidP="0031567F">
      <w:pPr>
        <w:pStyle w:val="Legenda"/>
        <w:jc w:val="center"/>
      </w:pPr>
      <w:r w:rsidRPr="0031567F">
        <w:rPr>
          <w:color w:val="auto"/>
        </w:rPr>
        <w:t xml:space="preserve">Figura </w:t>
      </w:r>
      <w:r w:rsidRPr="0031567F">
        <w:rPr>
          <w:color w:val="auto"/>
        </w:rPr>
        <w:fldChar w:fldCharType="begin"/>
      </w:r>
      <w:r w:rsidRPr="0031567F">
        <w:rPr>
          <w:color w:val="auto"/>
        </w:rPr>
        <w:instrText xml:space="preserve"> SEQ Figura \* ARABIC </w:instrText>
      </w:r>
      <w:r w:rsidRPr="0031567F">
        <w:rPr>
          <w:color w:val="auto"/>
        </w:rPr>
        <w:fldChar w:fldCharType="separate"/>
      </w:r>
      <w:r w:rsidR="006725E5">
        <w:rPr>
          <w:noProof/>
          <w:color w:val="auto"/>
        </w:rPr>
        <w:t>131</w:t>
      </w:r>
      <w:r w:rsidRPr="0031567F">
        <w:rPr>
          <w:color w:val="auto"/>
        </w:rPr>
        <w:fldChar w:fldCharType="end"/>
      </w:r>
      <w:r>
        <w:t xml:space="preserve"> </w:t>
      </w:r>
      <w:r w:rsidRPr="00C80B3D">
        <w:rPr>
          <w:color w:val="auto"/>
        </w:rPr>
        <w:t>Tela Débito Automático</w:t>
      </w:r>
    </w:p>
    <w:p w14:paraId="537C862F" w14:textId="77777777" w:rsidR="0031567F" w:rsidRDefault="0031567F" w:rsidP="0031567F"/>
    <w:p w14:paraId="6B34881F" w14:textId="77777777" w:rsidR="00045ADF" w:rsidRDefault="005A3CD9" w:rsidP="000558C6">
      <w:pPr>
        <w:ind w:firstLine="635"/>
      </w:pPr>
      <w:r>
        <w:t xml:space="preserve">Ao acionar o botão, o sistema irá exibir a </w:t>
      </w:r>
      <w:proofErr w:type="gramStart"/>
      <w:r>
        <w:t>tela Inserir</w:t>
      </w:r>
      <w:proofErr w:type="gramEnd"/>
      <w:r>
        <w:t xml:space="preserve">. Nesta tela, o gestor deverá </w:t>
      </w:r>
      <w:r w:rsidR="00045ADF">
        <w:t xml:space="preserve">preencher todos os campos obrigatórios </w:t>
      </w:r>
      <w:r w:rsidR="00D4501C">
        <w:t>e em seguida, deverá acionar o botão “Salvar” conforme mostra a figura abaixo</w:t>
      </w:r>
      <w:r w:rsidR="00045ADF">
        <w:t>.</w:t>
      </w:r>
    </w:p>
    <w:p w14:paraId="5956FF4D" w14:textId="77777777" w:rsidR="00045ADF" w:rsidRDefault="00045ADF" w:rsidP="00045ADF">
      <w:pPr>
        <w:keepNext/>
        <w:ind w:firstLine="284"/>
      </w:pPr>
      <w: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5CA122D7" wp14:editId="2CC27430">
            <wp:extent cx="6120765" cy="3160395"/>
            <wp:effectExtent l="0" t="0" r="0" b="1905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Tela Inserir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187E" w14:textId="77777777" w:rsidR="005A3CD9" w:rsidRDefault="00045ADF" w:rsidP="00045ADF">
      <w:pPr>
        <w:pStyle w:val="Legenda"/>
        <w:jc w:val="center"/>
        <w:rPr>
          <w:color w:val="auto"/>
        </w:rPr>
      </w:pPr>
      <w:r w:rsidRPr="00D4501C">
        <w:rPr>
          <w:color w:val="auto"/>
        </w:rPr>
        <w:t xml:space="preserve">Figura </w:t>
      </w:r>
      <w:r w:rsidRPr="00D4501C">
        <w:rPr>
          <w:color w:val="auto"/>
        </w:rPr>
        <w:fldChar w:fldCharType="begin"/>
      </w:r>
      <w:r w:rsidRPr="00D4501C">
        <w:rPr>
          <w:color w:val="auto"/>
        </w:rPr>
        <w:instrText xml:space="preserve"> SEQ Figura \* ARABIC </w:instrText>
      </w:r>
      <w:r w:rsidRPr="00D4501C">
        <w:rPr>
          <w:color w:val="auto"/>
        </w:rPr>
        <w:fldChar w:fldCharType="separate"/>
      </w:r>
      <w:r w:rsidR="006725E5">
        <w:rPr>
          <w:noProof/>
          <w:color w:val="auto"/>
        </w:rPr>
        <w:t>132</w:t>
      </w:r>
      <w:r w:rsidRPr="00D4501C">
        <w:rPr>
          <w:color w:val="auto"/>
        </w:rPr>
        <w:fldChar w:fldCharType="end"/>
      </w:r>
      <w:r w:rsidRPr="00D4501C">
        <w:rPr>
          <w:color w:val="auto"/>
        </w:rPr>
        <w:t xml:space="preserve"> Tela Débito Automático </w:t>
      </w:r>
      <w:r w:rsidR="00D4501C">
        <w:rPr>
          <w:color w:val="auto"/>
        </w:rPr>
        <w:t>–</w:t>
      </w:r>
      <w:r w:rsidRPr="00D4501C">
        <w:rPr>
          <w:color w:val="auto"/>
        </w:rPr>
        <w:t xml:space="preserve"> Inserir</w:t>
      </w:r>
    </w:p>
    <w:p w14:paraId="34F18CB7" w14:textId="77777777" w:rsidR="00D4501C" w:rsidRDefault="00D4501C" w:rsidP="00D4501C"/>
    <w:p w14:paraId="31B01489" w14:textId="77777777" w:rsidR="00F70C59" w:rsidRDefault="00F70C59" w:rsidP="00F70C59">
      <w:pPr>
        <w:ind w:firstLine="635"/>
      </w:pPr>
      <w:r>
        <w:t xml:space="preserve">Ao salvar as informações caso esteja tudo correto, o sistema irá </w:t>
      </w:r>
      <w:proofErr w:type="spellStart"/>
      <w:r>
        <w:t>ixibir</w:t>
      </w:r>
      <w:proofErr w:type="spellEnd"/>
      <w:r>
        <w:t xml:space="preserve"> uma mensagem de sucesso na tela conforme mostra a figura abaixo.</w:t>
      </w:r>
    </w:p>
    <w:p w14:paraId="4B108D42" w14:textId="77777777" w:rsidR="00F70C59" w:rsidRDefault="00F70C59" w:rsidP="00F70C59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3AF0265C" wp14:editId="29FC77DB">
            <wp:extent cx="5166808" cy="899238"/>
            <wp:effectExtent l="0" t="0" r="0" b="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Mensagem de sucesso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ED60" w14:textId="77777777" w:rsidR="00D4501C" w:rsidRPr="00F70C59" w:rsidRDefault="00F70C59" w:rsidP="00F70C59">
      <w:pPr>
        <w:pStyle w:val="Legenda"/>
        <w:jc w:val="center"/>
        <w:rPr>
          <w:color w:val="auto"/>
        </w:rPr>
      </w:pPr>
      <w:r w:rsidRPr="00F70C59">
        <w:rPr>
          <w:color w:val="auto"/>
        </w:rPr>
        <w:t xml:space="preserve">Figura </w:t>
      </w:r>
      <w:r w:rsidRPr="00F70C59">
        <w:rPr>
          <w:color w:val="auto"/>
        </w:rPr>
        <w:fldChar w:fldCharType="begin"/>
      </w:r>
      <w:r w:rsidRPr="00F70C59">
        <w:rPr>
          <w:color w:val="auto"/>
        </w:rPr>
        <w:instrText xml:space="preserve"> SEQ Figura \* ARABIC </w:instrText>
      </w:r>
      <w:r w:rsidRPr="00F70C59">
        <w:rPr>
          <w:color w:val="auto"/>
        </w:rPr>
        <w:fldChar w:fldCharType="separate"/>
      </w:r>
      <w:r w:rsidR="006725E5">
        <w:rPr>
          <w:noProof/>
          <w:color w:val="auto"/>
        </w:rPr>
        <w:t>133</w:t>
      </w:r>
      <w:r w:rsidRPr="00F70C59">
        <w:rPr>
          <w:color w:val="auto"/>
        </w:rPr>
        <w:fldChar w:fldCharType="end"/>
      </w:r>
      <w:r w:rsidRPr="00F70C59">
        <w:rPr>
          <w:color w:val="auto"/>
        </w:rPr>
        <w:t xml:space="preserve"> Mensagem de Sucesso</w:t>
      </w:r>
    </w:p>
    <w:p w14:paraId="2C2A51E5" w14:textId="77777777" w:rsidR="002C61DB" w:rsidRDefault="002C61DB" w:rsidP="002C61DB">
      <w:pPr>
        <w:ind w:firstLine="635"/>
        <w:rPr>
          <w:rFonts w:eastAsia="Times New Roman"/>
        </w:rPr>
      </w:pPr>
    </w:p>
    <w:p w14:paraId="6E9485BF" w14:textId="77777777" w:rsidR="002C61DB" w:rsidRDefault="002C61DB" w:rsidP="002C61DB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</w:rPr>
      </w:pPr>
      <w:bookmarkStart w:id="37" w:name="_Toc147739628"/>
      <w:r w:rsidRPr="002C61DB">
        <w:rPr>
          <w:rFonts w:eastAsia="Times New Roman"/>
          <w:b/>
          <w:bCs/>
          <w:iCs/>
          <w:noProof/>
          <w:sz w:val="28"/>
          <w:szCs w:val="28"/>
        </w:rPr>
        <w:t>Arrecadação</w:t>
      </w:r>
      <w:bookmarkEnd w:id="37"/>
      <w:r>
        <w:rPr>
          <w:rFonts w:eastAsia="Times New Roman"/>
        </w:rPr>
        <w:t xml:space="preserve"> </w:t>
      </w:r>
    </w:p>
    <w:p w14:paraId="52DBDC22" w14:textId="77777777" w:rsidR="002C61DB" w:rsidRDefault="002C61DB" w:rsidP="002C61DB">
      <w:pPr>
        <w:ind w:firstLine="635"/>
        <w:rPr>
          <w:rFonts w:eastAsia="Times New Roman"/>
        </w:rPr>
      </w:pPr>
      <w:r w:rsidRPr="00F63728">
        <w:rPr>
          <w:rFonts w:eastAsia="Times New Roman"/>
        </w:rPr>
        <w:t xml:space="preserve">Para configurar os </w:t>
      </w:r>
      <w:r>
        <w:rPr>
          <w:rFonts w:eastAsia="Times New Roman"/>
        </w:rPr>
        <w:t>convênios</w:t>
      </w:r>
      <w:r w:rsidR="00AB26E6">
        <w:rPr>
          <w:rFonts w:eastAsia="Times New Roman"/>
        </w:rPr>
        <w:t xml:space="preserve"> de arrecadação</w:t>
      </w:r>
      <w:r>
        <w:rPr>
          <w:rFonts w:eastAsia="Times New Roman"/>
        </w:rPr>
        <w:t>, o gestor deverá acessar o menu convênios</w:t>
      </w:r>
      <w:r w:rsidR="00AB26E6">
        <w:rPr>
          <w:rFonts w:eastAsia="Times New Roman"/>
        </w:rPr>
        <w:t xml:space="preserve"> &gt;&gt; arrecadação</w:t>
      </w:r>
      <w:r w:rsidR="0095328B">
        <w:rPr>
          <w:rFonts w:eastAsia="Times New Roman"/>
        </w:rPr>
        <w:t>.</w:t>
      </w:r>
    </w:p>
    <w:p w14:paraId="5798E5FB" w14:textId="77777777" w:rsidR="002C61DB" w:rsidRDefault="002C61DB" w:rsidP="002C61DB">
      <w:pPr>
        <w:ind w:firstLine="635"/>
        <w:rPr>
          <w:rFonts w:eastAsia="Times New Roman"/>
        </w:rPr>
      </w:pPr>
    </w:p>
    <w:p w14:paraId="1FBBC206" w14:textId="77777777" w:rsidR="00576A56" w:rsidRDefault="00576A56" w:rsidP="00576A56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558EDDA1" wp14:editId="64D957DB">
            <wp:extent cx="6120765" cy="280352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enu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32FB" w14:textId="77777777" w:rsidR="002C61DB" w:rsidRPr="00576A56" w:rsidRDefault="00576A56" w:rsidP="00576A56">
      <w:pPr>
        <w:pStyle w:val="Legenda"/>
        <w:jc w:val="center"/>
        <w:rPr>
          <w:rFonts w:eastAsia="Times New Roman"/>
          <w:color w:val="auto"/>
        </w:rPr>
      </w:pPr>
      <w:r w:rsidRPr="00576A56">
        <w:rPr>
          <w:color w:val="auto"/>
        </w:rPr>
        <w:t xml:space="preserve">Figura </w:t>
      </w:r>
      <w:r w:rsidRPr="00576A56">
        <w:rPr>
          <w:color w:val="auto"/>
        </w:rPr>
        <w:fldChar w:fldCharType="begin"/>
      </w:r>
      <w:r w:rsidRPr="00576A56">
        <w:rPr>
          <w:color w:val="auto"/>
        </w:rPr>
        <w:instrText xml:space="preserve"> SEQ Figura \* ARABIC </w:instrText>
      </w:r>
      <w:r w:rsidRPr="00576A56">
        <w:rPr>
          <w:color w:val="auto"/>
        </w:rPr>
        <w:fldChar w:fldCharType="separate"/>
      </w:r>
      <w:r w:rsidR="006725E5">
        <w:rPr>
          <w:noProof/>
          <w:color w:val="auto"/>
        </w:rPr>
        <w:t>134</w:t>
      </w:r>
      <w:r w:rsidRPr="00576A56">
        <w:rPr>
          <w:color w:val="auto"/>
        </w:rPr>
        <w:fldChar w:fldCharType="end"/>
      </w:r>
      <w:r w:rsidRPr="00576A56">
        <w:rPr>
          <w:color w:val="auto"/>
        </w:rPr>
        <w:t xml:space="preserve"> Menu Arrecadação</w:t>
      </w:r>
    </w:p>
    <w:p w14:paraId="3F236FA5" w14:textId="77777777" w:rsidR="00576A56" w:rsidRDefault="00576A56" w:rsidP="002C61DB">
      <w:pPr>
        <w:ind w:firstLine="635"/>
        <w:rPr>
          <w:rFonts w:eastAsia="Times New Roman"/>
        </w:rPr>
      </w:pPr>
    </w:p>
    <w:p w14:paraId="4D7EEA14" w14:textId="77777777" w:rsidR="00693171" w:rsidRDefault="00693171" w:rsidP="002C61DB">
      <w:pPr>
        <w:ind w:firstLine="635"/>
        <w:rPr>
          <w:rFonts w:eastAsia="Times New Roman"/>
        </w:rPr>
      </w:pPr>
      <w:r>
        <w:rPr>
          <w:rFonts w:eastAsia="Times New Roman"/>
        </w:rPr>
        <w:t>Nesta tela, o gestor poderá inserir, alterar, excluir e visualizar. Para alterar, excluir ou visualizar o gestor deverá acionar o botão “Pesquisar”, em seguida, deverá selecionar a informação e depois deverá acionar um dos três botões “</w:t>
      </w:r>
      <w:proofErr w:type="spellStart"/>
      <w:r>
        <w:rPr>
          <w:rFonts w:eastAsia="Times New Roman"/>
        </w:rPr>
        <w:t>Alterar”</w:t>
      </w:r>
      <w:proofErr w:type="gramStart"/>
      <w:r>
        <w:rPr>
          <w:rFonts w:eastAsia="Times New Roman"/>
        </w:rPr>
        <w:t>,”Excluir</w:t>
      </w:r>
      <w:proofErr w:type="spellEnd"/>
      <w:proofErr w:type="gramEnd"/>
      <w:r>
        <w:rPr>
          <w:rFonts w:eastAsia="Times New Roman"/>
        </w:rPr>
        <w:t>” ou “Visualizar” conforme mostra a figura abaixo.</w:t>
      </w:r>
    </w:p>
    <w:p w14:paraId="18E6DE1B" w14:textId="77777777" w:rsidR="00014226" w:rsidRDefault="00014226" w:rsidP="002C61DB">
      <w:pPr>
        <w:ind w:firstLine="635"/>
        <w:rPr>
          <w:rFonts w:eastAsia="Times New Roman"/>
        </w:rPr>
      </w:pPr>
    </w:p>
    <w:p w14:paraId="6BE3674E" w14:textId="77777777" w:rsidR="00014226" w:rsidRDefault="00014226" w:rsidP="00014226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010C5BC2" wp14:editId="5228C3DE">
            <wp:extent cx="6120765" cy="2821305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Botões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0FB4" w14:textId="77777777" w:rsidR="00014226" w:rsidRPr="00014226" w:rsidRDefault="00014226" w:rsidP="00014226">
      <w:pPr>
        <w:pStyle w:val="Legenda"/>
        <w:jc w:val="center"/>
        <w:rPr>
          <w:rFonts w:eastAsia="Times New Roman"/>
          <w:color w:val="auto"/>
        </w:rPr>
      </w:pPr>
      <w:r w:rsidRPr="00014226">
        <w:rPr>
          <w:color w:val="auto"/>
        </w:rPr>
        <w:t xml:space="preserve">Figura </w:t>
      </w:r>
      <w:r w:rsidRPr="00014226">
        <w:rPr>
          <w:color w:val="auto"/>
        </w:rPr>
        <w:fldChar w:fldCharType="begin"/>
      </w:r>
      <w:r w:rsidRPr="00014226">
        <w:rPr>
          <w:color w:val="auto"/>
        </w:rPr>
        <w:instrText xml:space="preserve"> SEQ Figura \* ARABIC </w:instrText>
      </w:r>
      <w:r w:rsidRPr="00014226">
        <w:rPr>
          <w:color w:val="auto"/>
        </w:rPr>
        <w:fldChar w:fldCharType="separate"/>
      </w:r>
      <w:r w:rsidR="006725E5">
        <w:rPr>
          <w:noProof/>
          <w:color w:val="auto"/>
        </w:rPr>
        <w:t>135</w:t>
      </w:r>
      <w:r w:rsidRPr="00014226">
        <w:rPr>
          <w:color w:val="auto"/>
        </w:rPr>
        <w:fldChar w:fldCharType="end"/>
      </w:r>
      <w:r>
        <w:rPr>
          <w:color w:val="auto"/>
        </w:rPr>
        <w:t xml:space="preserve"> Tela </w:t>
      </w:r>
      <w:r w:rsidRPr="00576A56">
        <w:rPr>
          <w:color w:val="auto"/>
        </w:rPr>
        <w:t>Arrecadação</w:t>
      </w:r>
    </w:p>
    <w:p w14:paraId="0D0A2351" w14:textId="77777777" w:rsidR="0076687A" w:rsidRDefault="0076687A" w:rsidP="002C61DB">
      <w:pPr>
        <w:ind w:firstLine="635"/>
        <w:rPr>
          <w:rFonts w:eastAsia="Times New Roman"/>
        </w:rPr>
      </w:pPr>
    </w:p>
    <w:p w14:paraId="58F9935F" w14:textId="77777777" w:rsidR="000558C6" w:rsidRDefault="000558C6" w:rsidP="000558C6">
      <w:pPr>
        <w:ind w:firstLine="635"/>
      </w:pPr>
      <w:r>
        <w:t xml:space="preserve">Ao selecionar um dos botões, o sistema irá exibir a tela desejada. O gestor deverá fazer os </w:t>
      </w:r>
      <w:proofErr w:type="spellStart"/>
      <w:r>
        <w:t>precidimentos</w:t>
      </w:r>
      <w:proofErr w:type="spellEnd"/>
      <w:r>
        <w:t xml:space="preserve"> de alteração ou visualização e em seguida, deverá acionar o botão “S</w:t>
      </w:r>
      <w:r w:rsidR="00A605D7">
        <w:t>al</w:t>
      </w:r>
      <w:r>
        <w:t>var” ou “Voltar”.</w:t>
      </w:r>
    </w:p>
    <w:p w14:paraId="79977F25" w14:textId="77777777" w:rsidR="000558C6" w:rsidRDefault="000558C6" w:rsidP="000558C6">
      <w:pPr>
        <w:ind w:firstLine="635"/>
      </w:pPr>
      <w:r>
        <w:t xml:space="preserve">Para inserir uma nova informação de </w:t>
      </w:r>
      <w:proofErr w:type="spellStart"/>
      <w:r>
        <w:t>docs</w:t>
      </w:r>
      <w:proofErr w:type="spellEnd"/>
      <w:r>
        <w:t xml:space="preserve"> arrecadação, o gestor deverá acionar o botão “Inserir” conforme mostra a figura </w:t>
      </w:r>
      <w:proofErr w:type="spellStart"/>
      <w:r>
        <w:t>abaico</w:t>
      </w:r>
      <w:proofErr w:type="spellEnd"/>
      <w:r>
        <w:t>.</w:t>
      </w:r>
    </w:p>
    <w:p w14:paraId="43F5B443" w14:textId="77777777" w:rsidR="000558C6" w:rsidRDefault="000558C6" w:rsidP="002C61DB">
      <w:pPr>
        <w:ind w:firstLine="635"/>
        <w:rPr>
          <w:rFonts w:eastAsia="Times New Roman"/>
        </w:rPr>
      </w:pPr>
    </w:p>
    <w:p w14:paraId="44115810" w14:textId="77777777" w:rsidR="00452903" w:rsidRDefault="00452903" w:rsidP="00452903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00EF03CE" wp14:editId="6C71A0D8">
            <wp:extent cx="6120765" cy="2850515"/>
            <wp:effectExtent l="0" t="0" r="0" b="6985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Botão Inserir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42F7" w14:textId="77777777" w:rsidR="00A605D7" w:rsidRDefault="00452903" w:rsidP="00452903">
      <w:pPr>
        <w:pStyle w:val="Legenda"/>
        <w:jc w:val="center"/>
        <w:rPr>
          <w:color w:val="auto"/>
        </w:rPr>
      </w:pPr>
      <w:r w:rsidRPr="00452903">
        <w:rPr>
          <w:color w:val="auto"/>
        </w:rPr>
        <w:t xml:space="preserve">Figura </w:t>
      </w:r>
      <w:r w:rsidRPr="00452903">
        <w:rPr>
          <w:color w:val="auto"/>
        </w:rPr>
        <w:fldChar w:fldCharType="begin"/>
      </w:r>
      <w:r w:rsidRPr="00452903">
        <w:rPr>
          <w:color w:val="auto"/>
        </w:rPr>
        <w:instrText xml:space="preserve"> SEQ Figura \* ARABIC </w:instrText>
      </w:r>
      <w:r w:rsidRPr="00452903">
        <w:rPr>
          <w:color w:val="auto"/>
        </w:rPr>
        <w:fldChar w:fldCharType="separate"/>
      </w:r>
      <w:r w:rsidR="006725E5">
        <w:rPr>
          <w:noProof/>
          <w:color w:val="auto"/>
        </w:rPr>
        <w:t>136</w:t>
      </w:r>
      <w:r w:rsidRPr="00452903">
        <w:rPr>
          <w:color w:val="auto"/>
        </w:rPr>
        <w:fldChar w:fldCharType="end"/>
      </w:r>
      <w:r w:rsidRPr="00452903">
        <w:rPr>
          <w:color w:val="auto"/>
        </w:rPr>
        <w:t xml:space="preserve"> Tela Arrecadação</w:t>
      </w:r>
    </w:p>
    <w:p w14:paraId="1C51DFD0" w14:textId="77777777" w:rsidR="00452903" w:rsidRDefault="00452903" w:rsidP="00452903"/>
    <w:p w14:paraId="0C03FF7D" w14:textId="77777777" w:rsidR="00452903" w:rsidRDefault="00644683" w:rsidP="00644683">
      <w:pPr>
        <w:ind w:firstLine="635"/>
      </w:pPr>
      <w:r>
        <w:t xml:space="preserve">Ao acionar o botão, o sistema irá exibir a </w:t>
      </w:r>
      <w:proofErr w:type="gramStart"/>
      <w:r>
        <w:t>tela Inserir</w:t>
      </w:r>
      <w:proofErr w:type="gramEnd"/>
      <w:r>
        <w:t>. Nesta tela, o gestor deverá preencher todos os campos obrigatórios e em seguida, deverá acionar o botão “Salvar” conforme mostra a figura abaixo</w:t>
      </w:r>
      <w:r w:rsidR="00AA432D">
        <w:t>.</w:t>
      </w:r>
    </w:p>
    <w:p w14:paraId="106D187C" w14:textId="77777777" w:rsidR="00AA432D" w:rsidRDefault="00AA432D" w:rsidP="00644683">
      <w:pPr>
        <w:ind w:firstLine="635"/>
      </w:pPr>
    </w:p>
    <w:p w14:paraId="4450F7C2" w14:textId="77777777" w:rsidR="00AA432D" w:rsidRDefault="00AA432D" w:rsidP="00AA432D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E346259" wp14:editId="1AADDAA8">
            <wp:extent cx="6120765" cy="4068445"/>
            <wp:effectExtent l="0" t="0" r="0" b="8255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Tela Inserir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957B" w14:textId="77777777" w:rsidR="00AA432D" w:rsidRDefault="00AA432D" w:rsidP="00AA432D">
      <w:pPr>
        <w:pStyle w:val="Legenda"/>
        <w:jc w:val="center"/>
        <w:rPr>
          <w:color w:val="auto"/>
        </w:rPr>
      </w:pPr>
      <w:r w:rsidRPr="00AA432D">
        <w:rPr>
          <w:color w:val="auto"/>
        </w:rPr>
        <w:t xml:space="preserve">Figura </w:t>
      </w:r>
      <w:r w:rsidRPr="00AA432D">
        <w:rPr>
          <w:color w:val="auto"/>
        </w:rPr>
        <w:fldChar w:fldCharType="begin"/>
      </w:r>
      <w:r w:rsidRPr="00AA432D">
        <w:rPr>
          <w:color w:val="auto"/>
        </w:rPr>
        <w:instrText xml:space="preserve"> SEQ Figura \* ARABIC </w:instrText>
      </w:r>
      <w:r w:rsidRPr="00AA432D">
        <w:rPr>
          <w:color w:val="auto"/>
        </w:rPr>
        <w:fldChar w:fldCharType="separate"/>
      </w:r>
      <w:r w:rsidR="006725E5">
        <w:rPr>
          <w:noProof/>
          <w:color w:val="auto"/>
        </w:rPr>
        <w:t>137</w:t>
      </w:r>
      <w:r w:rsidRPr="00AA432D">
        <w:rPr>
          <w:color w:val="auto"/>
        </w:rPr>
        <w:fldChar w:fldCharType="end"/>
      </w:r>
      <w:r>
        <w:rPr>
          <w:color w:val="auto"/>
        </w:rPr>
        <w:t xml:space="preserve"> Tela </w:t>
      </w:r>
      <w:r w:rsidRPr="00452903">
        <w:rPr>
          <w:color w:val="auto"/>
        </w:rPr>
        <w:t>Arrecadação</w:t>
      </w:r>
      <w:r>
        <w:rPr>
          <w:color w:val="auto"/>
        </w:rPr>
        <w:t xml:space="preserve"> </w:t>
      </w:r>
      <w:r w:rsidR="00F70C59">
        <w:rPr>
          <w:color w:val="auto"/>
        </w:rPr>
        <w:t>–</w:t>
      </w:r>
      <w:r>
        <w:rPr>
          <w:color w:val="auto"/>
        </w:rPr>
        <w:t xml:space="preserve"> Inserir</w:t>
      </w:r>
    </w:p>
    <w:p w14:paraId="629C7EE0" w14:textId="77777777" w:rsidR="00F70C59" w:rsidRPr="00F70C59" w:rsidRDefault="00F70C59" w:rsidP="00F70C59"/>
    <w:p w14:paraId="28BC467F" w14:textId="77777777" w:rsidR="00F70C59" w:rsidRDefault="00F70C59" w:rsidP="00F70C59">
      <w:pPr>
        <w:ind w:firstLine="635"/>
      </w:pPr>
      <w:r>
        <w:t xml:space="preserve">Ao salvar as informações caso esteja tudo correto, o sistema irá </w:t>
      </w:r>
      <w:proofErr w:type="spellStart"/>
      <w:r>
        <w:t>ixibir</w:t>
      </w:r>
      <w:proofErr w:type="spellEnd"/>
      <w:r>
        <w:t xml:space="preserve"> uma mensagem de sucesso na tela conforme mostra a figura abaixo.</w:t>
      </w:r>
    </w:p>
    <w:p w14:paraId="59E937EC" w14:textId="77777777" w:rsidR="00F70C59" w:rsidRDefault="00F70C59" w:rsidP="00F70C59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1AAA2F35" wp14:editId="0DE1C55F">
            <wp:extent cx="5166808" cy="899238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Mensagem de sucesso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4501" w14:textId="77777777" w:rsidR="00F70C59" w:rsidRPr="00F70C59" w:rsidRDefault="00F70C59" w:rsidP="00F70C59">
      <w:pPr>
        <w:pStyle w:val="Legenda"/>
        <w:jc w:val="center"/>
        <w:rPr>
          <w:color w:val="auto"/>
        </w:rPr>
      </w:pPr>
      <w:r w:rsidRPr="00F70C59">
        <w:rPr>
          <w:color w:val="auto"/>
        </w:rPr>
        <w:t xml:space="preserve">Figura </w:t>
      </w:r>
      <w:r w:rsidRPr="00F70C59">
        <w:rPr>
          <w:color w:val="auto"/>
        </w:rPr>
        <w:fldChar w:fldCharType="begin"/>
      </w:r>
      <w:r w:rsidRPr="00F70C59">
        <w:rPr>
          <w:color w:val="auto"/>
        </w:rPr>
        <w:instrText xml:space="preserve"> SEQ Figura \* ARABIC </w:instrText>
      </w:r>
      <w:r w:rsidRPr="00F70C59">
        <w:rPr>
          <w:color w:val="auto"/>
        </w:rPr>
        <w:fldChar w:fldCharType="separate"/>
      </w:r>
      <w:r w:rsidR="006725E5">
        <w:rPr>
          <w:noProof/>
          <w:color w:val="auto"/>
        </w:rPr>
        <w:t>138</w:t>
      </w:r>
      <w:r w:rsidRPr="00F70C59">
        <w:rPr>
          <w:color w:val="auto"/>
        </w:rPr>
        <w:fldChar w:fldCharType="end"/>
      </w:r>
      <w:r w:rsidRPr="00F70C59">
        <w:rPr>
          <w:color w:val="auto"/>
        </w:rPr>
        <w:t xml:space="preserve"> Mensagem de Sucesso</w:t>
      </w:r>
    </w:p>
    <w:p w14:paraId="754B2342" w14:textId="77777777" w:rsidR="004B3322" w:rsidRDefault="004B3322" w:rsidP="002C61DB">
      <w:pPr>
        <w:ind w:firstLine="635"/>
        <w:rPr>
          <w:rFonts w:eastAsia="Times New Roman"/>
        </w:rPr>
      </w:pPr>
    </w:p>
    <w:p w14:paraId="5E948A65" w14:textId="77777777" w:rsidR="00F70C59" w:rsidRDefault="00F70C59" w:rsidP="002C61DB">
      <w:pPr>
        <w:ind w:firstLine="635"/>
        <w:rPr>
          <w:rFonts w:eastAsia="Times New Roman"/>
        </w:rPr>
      </w:pPr>
    </w:p>
    <w:p w14:paraId="038E226E" w14:textId="77777777" w:rsidR="002C61DB" w:rsidRPr="002C61DB" w:rsidRDefault="002C61DB" w:rsidP="002C61DB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38" w:name="_Toc147739629"/>
      <w:r w:rsidRPr="002C61DB">
        <w:rPr>
          <w:rFonts w:eastAsia="Times New Roman"/>
          <w:b/>
          <w:bCs/>
          <w:iCs/>
          <w:noProof/>
          <w:sz w:val="28"/>
          <w:szCs w:val="28"/>
        </w:rPr>
        <w:t>Domínios SPB</w:t>
      </w:r>
      <w:bookmarkEnd w:id="38"/>
    </w:p>
    <w:p w14:paraId="7ECB925A" w14:textId="77777777" w:rsidR="002C61DB" w:rsidRDefault="002C61DB" w:rsidP="002C61DB">
      <w:pPr>
        <w:ind w:firstLine="635"/>
        <w:rPr>
          <w:rFonts w:eastAsia="Times New Roman"/>
        </w:rPr>
      </w:pPr>
      <w:r w:rsidRPr="00F63728">
        <w:rPr>
          <w:rFonts w:eastAsia="Times New Roman"/>
        </w:rPr>
        <w:t xml:space="preserve">Para configurar os </w:t>
      </w:r>
      <w:r>
        <w:rPr>
          <w:rFonts w:eastAsia="Times New Roman"/>
        </w:rPr>
        <w:t>convênios</w:t>
      </w:r>
      <w:r w:rsidR="0095328B">
        <w:rPr>
          <w:rFonts w:eastAsia="Times New Roman"/>
        </w:rPr>
        <w:t xml:space="preserve"> </w:t>
      </w:r>
      <w:proofErr w:type="gramStart"/>
      <w:r w:rsidR="0095328B">
        <w:rPr>
          <w:rFonts w:eastAsia="Times New Roman"/>
        </w:rPr>
        <w:t>do domínios</w:t>
      </w:r>
      <w:proofErr w:type="gramEnd"/>
      <w:r w:rsidR="0095328B">
        <w:rPr>
          <w:rFonts w:eastAsia="Times New Roman"/>
        </w:rPr>
        <w:t xml:space="preserve"> SPB</w:t>
      </w:r>
      <w:r>
        <w:rPr>
          <w:rFonts w:eastAsia="Times New Roman"/>
        </w:rPr>
        <w:t>, o gestor deverá acessar o menu convênios</w:t>
      </w:r>
      <w:r w:rsidR="0095328B">
        <w:rPr>
          <w:rFonts w:eastAsia="Times New Roman"/>
        </w:rPr>
        <w:t xml:space="preserve"> &gt;&gt; domínios SPB.</w:t>
      </w:r>
    </w:p>
    <w:p w14:paraId="62BA6FF8" w14:textId="77777777" w:rsidR="002C61DB" w:rsidRDefault="002C61DB" w:rsidP="002C61DB">
      <w:pPr>
        <w:ind w:firstLine="635"/>
        <w:rPr>
          <w:rFonts w:eastAsia="Times New Roman"/>
        </w:rPr>
      </w:pPr>
    </w:p>
    <w:p w14:paraId="25665EE1" w14:textId="77777777" w:rsidR="00576A56" w:rsidRDefault="00576A56" w:rsidP="00576A56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95D7B12" wp14:editId="024725CE">
            <wp:extent cx="6120765" cy="286385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menu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92C9" w14:textId="77777777" w:rsidR="00576A56" w:rsidRDefault="00576A56" w:rsidP="00576A56">
      <w:pPr>
        <w:pStyle w:val="Legenda"/>
        <w:jc w:val="center"/>
        <w:rPr>
          <w:color w:val="auto"/>
        </w:rPr>
      </w:pPr>
      <w:r w:rsidRPr="00700B32">
        <w:rPr>
          <w:color w:val="auto"/>
        </w:rPr>
        <w:t xml:space="preserve">Figura </w:t>
      </w:r>
      <w:r w:rsidRPr="00700B32">
        <w:rPr>
          <w:color w:val="auto"/>
        </w:rPr>
        <w:fldChar w:fldCharType="begin"/>
      </w:r>
      <w:r w:rsidRPr="00700B32">
        <w:rPr>
          <w:color w:val="auto"/>
        </w:rPr>
        <w:instrText xml:space="preserve"> SEQ Figura \* ARABIC </w:instrText>
      </w:r>
      <w:r w:rsidRPr="00700B32">
        <w:rPr>
          <w:color w:val="auto"/>
        </w:rPr>
        <w:fldChar w:fldCharType="separate"/>
      </w:r>
      <w:r w:rsidR="006725E5">
        <w:rPr>
          <w:noProof/>
          <w:color w:val="auto"/>
        </w:rPr>
        <w:t>139</w:t>
      </w:r>
      <w:r w:rsidRPr="00700B32">
        <w:rPr>
          <w:color w:val="auto"/>
        </w:rPr>
        <w:fldChar w:fldCharType="end"/>
      </w:r>
      <w:r w:rsidRPr="00700B32">
        <w:rPr>
          <w:color w:val="auto"/>
        </w:rPr>
        <w:t xml:space="preserve"> Menu Domínios SPB</w:t>
      </w:r>
    </w:p>
    <w:p w14:paraId="71D619EF" w14:textId="77777777" w:rsidR="00700B32" w:rsidRDefault="00700B32" w:rsidP="00700B32"/>
    <w:p w14:paraId="3DADDBC3" w14:textId="77777777" w:rsidR="00014226" w:rsidRDefault="00014226" w:rsidP="00014226">
      <w:pPr>
        <w:ind w:firstLine="635"/>
        <w:rPr>
          <w:rFonts w:eastAsia="Times New Roman"/>
        </w:rPr>
      </w:pPr>
      <w:r>
        <w:rPr>
          <w:rFonts w:eastAsia="Times New Roman"/>
        </w:rPr>
        <w:t>Nesta tela, o gestor poderá inserir, alterar, excluir e visualizar. Para alterar, excluir ou visualizar o gestor deverá acionar o botão “Pesquisar”, em seguida, deverá selecionar a informação e depois deverá acionar um dos três botões “</w:t>
      </w:r>
      <w:proofErr w:type="spellStart"/>
      <w:r>
        <w:rPr>
          <w:rFonts w:eastAsia="Times New Roman"/>
        </w:rPr>
        <w:t>Alterar”</w:t>
      </w:r>
      <w:proofErr w:type="gramStart"/>
      <w:r>
        <w:rPr>
          <w:rFonts w:eastAsia="Times New Roman"/>
        </w:rPr>
        <w:t>,”Excluir</w:t>
      </w:r>
      <w:proofErr w:type="spellEnd"/>
      <w:proofErr w:type="gramEnd"/>
      <w:r>
        <w:rPr>
          <w:rFonts w:eastAsia="Times New Roman"/>
        </w:rPr>
        <w:t>” ou “Visualizar” conforme mostra a figura abaixo.</w:t>
      </w:r>
    </w:p>
    <w:p w14:paraId="51D49E15" w14:textId="77777777" w:rsidR="008600FA" w:rsidRPr="00700B32" w:rsidRDefault="008600FA" w:rsidP="00014226">
      <w:pPr>
        <w:ind w:firstLine="635"/>
      </w:pPr>
    </w:p>
    <w:p w14:paraId="64C16817" w14:textId="77777777" w:rsidR="007D7E28" w:rsidRDefault="007D7E28" w:rsidP="007D7E28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7E81EF27" wp14:editId="59C0A886">
            <wp:extent cx="6120765" cy="2959100"/>
            <wp:effectExtent l="0" t="0" r="0" b="0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Botões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19BD" w14:textId="77777777" w:rsidR="002C61DB" w:rsidRPr="007D7E28" w:rsidRDefault="007D7E28" w:rsidP="007D7E28">
      <w:pPr>
        <w:pStyle w:val="Legenda"/>
        <w:jc w:val="center"/>
        <w:rPr>
          <w:rFonts w:eastAsia="Times New Roman"/>
          <w:color w:val="auto"/>
        </w:rPr>
      </w:pPr>
      <w:r w:rsidRPr="007D7E28">
        <w:rPr>
          <w:color w:val="auto"/>
        </w:rPr>
        <w:t xml:space="preserve">Figura </w:t>
      </w:r>
      <w:r w:rsidRPr="007D7E28">
        <w:rPr>
          <w:color w:val="auto"/>
        </w:rPr>
        <w:fldChar w:fldCharType="begin"/>
      </w:r>
      <w:r w:rsidRPr="007D7E28">
        <w:rPr>
          <w:color w:val="auto"/>
        </w:rPr>
        <w:instrText xml:space="preserve"> SEQ Figura \* ARABIC </w:instrText>
      </w:r>
      <w:r w:rsidRPr="007D7E28">
        <w:rPr>
          <w:color w:val="auto"/>
        </w:rPr>
        <w:fldChar w:fldCharType="separate"/>
      </w:r>
      <w:r w:rsidR="006725E5">
        <w:rPr>
          <w:noProof/>
          <w:color w:val="auto"/>
        </w:rPr>
        <w:t>140</w:t>
      </w:r>
      <w:r w:rsidRPr="007D7E28">
        <w:rPr>
          <w:color w:val="auto"/>
        </w:rPr>
        <w:fldChar w:fldCharType="end"/>
      </w:r>
      <w:r w:rsidRPr="007D7E28">
        <w:rPr>
          <w:color w:val="auto"/>
        </w:rPr>
        <w:t xml:space="preserve"> Tela Domínios SPB</w:t>
      </w:r>
    </w:p>
    <w:p w14:paraId="59BF4A44" w14:textId="77777777" w:rsidR="007D7E28" w:rsidRDefault="007D7E28" w:rsidP="00F63728">
      <w:pPr>
        <w:rPr>
          <w:rFonts w:eastAsia="Times New Roman"/>
        </w:rPr>
      </w:pPr>
    </w:p>
    <w:p w14:paraId="1A90EE0B" w14:textId="77777777" w:rsidR="0043428A" w:rsidRDefault="0043428A" w:rsidP="0043428A">
      <w:pPr>
        <w:ind w:firstLine="635"/>
      </w:pPr>
      <w:r>
        <w:t xml:space="preserve">Ao selecionar um dos botões, o sistema irá exibir a tela desejada. O gestor deverá fazer os </w:t>
      </w:r>
      <w:proofErr w:type="spellStart"/>
      <w:r>
        <w:t>precidimentos</w:t>
      </w:r>
      <w:proofErr w:type="spellEnd"/>
      <w:r>
        <w:t xml:space="preserve"> de alteração ou visualização e em seguida, deverá acionar o botão “Sa</w:t>
      </w:r>
      <w:r w:rsidR="00A605D7">
        <w:t>l</w:t>
      </w:r>
      <w:r>
        <w:t>var” ou “Voltar”.</w:t>
      </w:r>
    </w:p>
    <w:p w14:paraId="4508DF95" w14:textId="77777777" w:rsidR="0043428A" w:rsidRDefault="0043428A" w:rsidP="0041175B">
      <w:pPr>
        <w:ind w:firstLine="635"/>
      </w:pPr>
      <w:r>
        <w:t xml:space="preserve">Para inserir uma nova informação de </w:t>
      </w:r>
      <w:proofErr w:type="spellStart"/>
      <w:r>
        <w:t>docs</w:t>
      </w:r>
      <w:proofErr w:type="spellEnd"/>
      <w:r>
        <w:t xml:space="preserve"> arrecadação, o gestor deverá acionar o botão “Inserir” conforme mostra a figura </w:t>
      </w:r>
      <w:proofErr w:type="spellStart"/>
      <w:r>
        <w:t>abaico</w:t>
      </w:r>
      <w:proofErr w:type="spellEnd"/>
      <w:r>
        <w:t>.</w:t>
      </w:r>
    </w:p>
    <w:p w14:paraId="00762AD4" w14:textId="77777777" w:rsidR="0043428A" w:rsidRDefault="0043428A" w:rsidP="0043428A">
      <w:pPr>
        <w:rPr>
          <w:rFonts w:eastAsia="Times New Roman"/>
        </w:rPr>
      </w:pPr>
    </w:p>
    <w:p w14:paraId="5055B65F" w14:textId="77777777" w:rsidR="00452903" w:rsidRDefault="00452903" w:rsidP="00452903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4F0E091A" wp14:editId="687FFDEA">
            <wp:extent cx="6120765" cy="2827020"/>
            <wp:effectExtent l="0" t="0" r="0" b="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Botão Inserir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2C90" w14:textId="77777777" w:rsidR="00452903" w:rsidRDefault="00452903" w:rsidP="00452903">
      <w:pPr>
        <w:pStyle w:val="Legenda"/>
        <w:jc w:val="center"/>
        <w:rPr>
          <w:color w:val="auto"/>
        </w:rPr>
      </w:pPr>
      <w:r w:rsidRPr="00452903">
        <w:rPr>
          <w:color w:val="auto"/>
        </w:rPr>
        <w:t xml:space="preserve">Figura </w:t>
      </w:r>
      <w:r w:rsidRPr="00452903">
        <w:rPr>
          <w:color w:val="auto"/>
        </w:rPr>
        <w:fldChar w:fldCharType="begin"/>
      </w:r>
      <w:r w:rsidRPr="00452903">
        <w:rPr>
          <w:color w:val="auto"/>
        </w:rPr>
        <w:instrText xml:space="preserve"> SEQ Figura \* ARABIC </w:instrText>
      </w:r>
      <w:r w:rsidRPr="00452903">
        <w:rPr>
          <w:color w:val="auto"/>
        </w:rPr>
        <w:fldChar w:fldCharType="separate"/>
      </w:r>
      <w:r w:rsidR="006725E5">
        <w:rPr>
          <w:noProof/>
          <w:color w:val="auto"/>
        </w:rPr>
        <w:t>141</w:t>
      </w:r>
      <w:r w:rsidRPr="00452903">
        <w:rPr>
          <w:color w:val="auto"/>
        </w:rPr>
        <w:fldChar w:fldCharType="end"/>
      </w:r>
      <w:r w:rsidRPr="00452903">
        <w:rPr>
          <w:color w:val="auto"/>
        </w:rPr>
        <w:t xml:space="preserve"> Tela</w:t>
      </w:r>
      <w:r>
        <w:rPr>
          <w:color w:val="auto"/>
        </w:rPr>
        <w:t xml:space="preserve"> </w:t>
      </w:r>
      <w:r w:rsidRPr="007D7E28">
        <w:rPr>
          <w:color w:val="auto"/>
        </w:rPr>
        <w:t>Domínios SPB</w:t>
      </w:r>
    </w:p>
    <w:p w14:paraId="1CB44B49" w14:textId="77777777" w:rsidR="00644683" w:rsidRPr="00644683" w:rsidRDefault="00644683" w:rsidP="00644683"/>
    <w:p w14:paraId="4BB8E120" w14:textId="77777777" w:rsidR="00452903" w:rsidRDefault="00644683" w:rsidP="00644683">
      <w:pPr>
        <w:ind w:firstLine="635"/>
      </w:pPr>
      <w:r>
        <w:t xml:space="preserve">Ao acionar o botão, o sistema irá exibir a </w:t>
      </w:r>
      <w:proofErr w:type="gramStart"/>
      <w:r>
        <w:t>tela Inserir</w:t>
      </w:r>
      <w:proofErr w:type="gramEnd"/>
      <w:r>
        <w:t>. Nesta tela, o gestor deverá preencher todos os campos obrigatórios e em seguida, deverá acionar o botão “Salvar” conforme mostra a figura abaixo.</w:t>
      </w:r>
    </w:p>
    <w:p w14:paraId="0EA15C8C" w14:textId="77777777" w:rsidR="00644683" w:rsidRDefault="00644683" w:rsidP="00644683">
      <w:pPr>
        <w:ind w:firstLine="635"/>
      </w:pPr>
    </w:p>
    <w:p w14:paraId="5F682B1E" w14:textId="77777777" w:rsidR="00213A5D" w:rsidRDefault="00213A5D" w:rsidP="00213A5D">
      <w:pPr>
        <w:keepNext/>
        <w:ind w:firstLine="635"/>
      </w:pPr>
      <w:r>
        <w:rPr>
          <w:noProof/>
          <w:lang w:eastAsia="pt-BR"/>
        </w:rPr>
        <w:drawing>
          <wp:inline distT="0" distB="0" distL="0" distR="0" wp14:anchorId="113CE130" wp14:editId="6797A67B">
            <wp:extent cx="6120765" cy="2823210"/>
            <wp:effectExtent l="0" t="0" r="0" b="0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Tela Inserir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09F2" w14:textId="77777777" w:rsidR="00213A5D" w:rsidRDefault="00213A5D" w:rsidP="00213A5D">
      <w:pPr>
        <w:pStyle w:val="Legenda"/>
        <w:jc w:val="center"/>
        <w:rPr>
          <w:color w:val="auto"/>
        </w:rPr>
      </w:pPr>
      <w:r w:rsidRPr="00213A5D">
        <w:rPr>
          <w:color w:val="auto"/>
        </w:rPr>
        <w:t xml:space="preserve">Figura </w:t>
      </w:r>
      <w:r w:rsidRPr="00213A5D">
        <w:rPr>
          <w:color w:val="auto"/>
        </w:rPr>
        <w:fldChar w:fldCharType="begin"/>
      </w:r>
      <w:r w:rsidRPr="00213A5D">
        <w:rPr>
          <w:color w:val="auto"/>
        </w:rPr>
        <w:instrText xml:space="preserve"> SEQ Figura \* ARABIC </w:instrText>
      </w:r>
      <w:r w:rsidRPr="00213A5D">
        <w:rPr>
          <w:color w:val="auto"/>
        </w:rPr>
        <w:fldChar w:fldCharType="separate"/>
      </w:r>
      <w:r w:rsidR="006725E5">
        <w:rPr>
          <w:noProof/>
          <w:color w:val="auto"/>
        </w:rPr>
        <w:t>142</w:t>
      </w:r>
      <w:r w:rsidRPr="00213A5D">
        <w:rPr>
          <w:color w:val="auto"/>
        </w:rPr>
        <w:fldChar w:fldCharType="end"/>
      </w:r>
      <w:r w:rsidRPr="00213A5D">
        <w:rPr>
          <w:color w:val="auto"/>
        </w:rPr>
        <w:t xml:space="preserve"> Tela Domínios SPB</w:t>
      </w:r>
    </w:p>
    <w:p w14:paraId="6BC95FE7" w14:textId="77777777" w:rsidR="00213A5D" w:rsidRPr="00213A5D" w:rsidRDefault="00213A5D" w:rsidP="00213A5D"/>
    <w:p w14:paraId="27711CB4" w14:textId="77777777" w:rsidR="00F70C59" w:rsidRDefault="00F70C59" w:rsidP="00F70C59">
      <w:pPr>
        <w:ind w:firstLine="635"/>
      </w:pPr>
      <w:r>
        <w:t xml:space="preserve">Ao salvar as informações caso esteja tudo correto, o sistema irá </w:t>
      </w:r>
      <w:proofErr w:type="spellStart"/>
      <w:r>
        <w:t>ixibir</w:t>
      </w:r>
      <w:proofErr w:type="spellEnd"/>
      <w:r>
        <w:t xml:space="preserve"> uma mensagem de sucesso na tela conforme mostra a figura abaixo.</w:t>
      </w:r>
    </w:p>
    <w:p w14:paraId="3966DB91" w14:textId="77777777" w:rsidR="00F70C59" w:rsidRDefault="00F70C59" w:rsidP="00F70C59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3FDAB7CB" wp14:editId="44C9AAEE">
            <wp:extent cx="5166808" cy="899238"/>
            <wp:effectExtent l="0" t="0" r="0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Mensagem de sucesso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09AA" w14:textId="77777777" w:rsidR="00F70C59" w:rsidRPr="00F70C59" w:rsidRDefault="00F70C59" w:rsidP="00F70C59">
      <w:pPr>
        <w:pStyle w:val="Legenda"/>
        <w:jc w:val="center"/>
        <w:rPr>
          <w:color w:val="auto"/>
        </w:rPr>
      </w:pPr>
      <w:r w:rsidRPr="00F70C59">
        <w:rPr>
          <w:color w:val="auto"/>
        </w:rPr>
        <w:t xml:space="preserve">Figura </w:t>
      </w:r>
      <w:r w:rsidRPr="00F70C59">
        <w:rPr>
          <w:color w:val="auto"/>
        </w:rPr>
        <w:fldChar w:fldCharType="begin"/>
      </w:r>
      <w:r w:rsidRPr="00F70C59">
        <w:rPr>
          <w:color w:val="auto"/>
        </w:rPr>
        <w:instrText xml:space="preserve"> SEQ Figura \* ARABIC </w:instrText>
      </w:r>
      <w:r w:rsidRPr="00F70C59">
        <w:rPr>
          <w:color w:val="auto"/>
        </w:rPr>
        <w:fldChar w:fldCharType="separate"/>
      </w:r>
      <w:r w:rsidR="006725E5">
        <w:rPr>
          <w:noProof/>
          <w:color w:val="auto"/>
        </w:rPr>
        <w:t>143</w:t>
      </w:r>
      <w:r w:rsidRPr="00F70C59">
        <w:rPr>
          <w:color w:val="auto"/>
        </w:rPr>
        <w:fldChar w:fldCharType="end"/>
      </w:r>
      <w:r w:rsidRPr="00F70C59">
        <w:rPr>
          <w:color w:val="auto"/>
        </w:rPr>
        <w:t xml:space="preserve"> Mensagem de Sucesso</w:t>
      </w:r>
    </w:p>
    <w:p w14:paraId="7B399D3D" w14:textId="77777777" w:rsidR="007D7E28" w:rsidRDefault="007D7E28" w:rsidP="00F63728">
      <w:pPr>
        <w:rPr>
          <w:rFonts w:eastAsia="Times New Roman"/>
        </w:rPr>
      </w:pPr>
    </w:p>
    <w:p w14:paraId="6C522F3C" w14:textId="77777777" w:rsidR="00F70C59" w:rsidRPr="00F63728" w:rsidRDefault="00F70C59" w:rsidP="00F63728">
      <w:pPr>
        <w:rPr>
          <w:rFonts w:eastAsia="Times New Roman"/>
        </w:rPr>
      </w:pPr>
    </w:p>
    <w:p w14:paraId="27EAF73A" w14:textId="77777777" w:rsidR="00F63728" w:rsidRPr="00F63728" w:rsidRDefault="00F63728" w:rsidP="00F63728">
      <w:pPr>
        <w:numPr>
          <w:ilvl w:val="0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39" w:name="_Toc147739630"/>
      <w:r w:rsidRPr="00F63728">
        <w:rPr>
          <w:rFonts w:eastAsia="Times New Roman"/>
          <w:b/>
          <w:bCs/>
          <w:iCs/>
          <w:noProof/>
          <w:sz w:val="28"/>
          <w:szCs w:val="28"/>
        </w:rPr>
        <w:t>Mensageria SPB</w:t>
      </w:r>
      <w:bookmarkEnd w:id="39"/>
    </w:p>
    <w:p w14:paraId="7C1B2B3B" w14:textId="77777777" w:rsidR="00F63728" w:rsidRDefault="002C61DB" w:rsidP="002C61DB">
      <w:pPr>
        <w:ind w:firstLine="635"/>
        <w:rPr>
          <w:rFonts w:eastAsia="Times New Roman"/>
        </w:rPr>
      </w:pPr>
      <w:r w:rsidRPr="00F63728">
        <w:rPr>
          <w:rFonts w:eastAsia="Times New Roman"/>
        </w:rPr>
        <w:lastRenderedPageBreak/>
        <w:t xml:space="preserve">Para configurar </w:t>
      </w:r>
      <w:r>
        <w:rPr>
          <w:rFonts w:eastAsia="Times New Roman"/>
        </w:rPr>
        <w:t>a mensageria SPB, o gestor deverá acessar o menu Mensageria SPB.</w:t>
      </w:r>
    </w:p>
    <w:p w14:paraId="39567B5B" w14:textId="77777777" w:rsidR="004E3D1D" w:rsidRDefault="004E3D1D" w:rsidP="002C61DB">
      <w:pPr>
        <w:ind w:firstLine="635"/>
        <w:rPr>
          <w:rFonts w:eastAsia="Times New Roman"/>
        </w:rPr>
      </w:pPr>
    </w:p>
    <w:p w14:paraId="45C734E4" w14:textId="77777777" w:rsidR="004E3D1D" w:rsidRDefault="004E3D1D" w:rsidP="004E3D1D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07AF518B" wp14:editId="6BD7F63E">
            <wp:extent cx="6120765" cy="2806700"/>
            <wp:effectExtent l="0" t="0" r="0" b="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MENU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D8B6" w14:textId="77777777" w:rsidR="004E3D1D" w:rsidRPr="004E3D1D" w:rsidRDefault="004E3D1D" w:rsidP="004E3D1D">
      <w:pPr>
        <w:pStyle w:val="Legenda"/>
        <w:jc w:val="center"/>
        <w:rPr>
          <w:rFonts w:eastAsia="Times New Roman"/>
          <w:color w:val="auto"/>
        </w:rPr>
      </w:pPr>
      <w:r w:rsidRPr="004E3D1D">
        <w:rPr>
          <w:color w:val="auto"/>
        </w:rPr>
        <w:t xml:space="preserve">Figura </w:t>
      </w:r>
      <w:r w:rsidRPr="004E3D1D">
        <w:rPr>
          <w:color w:val="auto"/>
        </w:rPr>
        <w:fldChar w:fldCharType="begin"/>
      </w:r>
      <w:r w:rsidRPr="004E3D1D">
        <w:rPr>
          <w:color w:val="auto"/>
        </w:rPr>
        <w:instrText xml:space="preserve"> SEQ Figura \* ARABIC </w:instrText>
      </w:r>
      <w:r w:rsidRPr="004E3D1D">
        <w:rPr>
          <w:color w:val="auto"/>
        </w:rPr>
        <w:fldChar w:fldCharType="separate"/>
      </w:r>
      <w:r w:rsidR="006725E5">
        <w:rPr>
          <w:noProof/>
          <w:color w:val="auto"/>
        </w:rPr>
        <w:t>144</w:t>
      </w:r>
      <w:r w:rsidRPr="004E3D1D">
        <w:rPr>
          <w:color w:val="auto"/>
        </w:rPr>
        <w:fldChar w:fldCharType="end"/>
      </w:r>
      <w:r w:rsidRPr="004E3D1D">
        <w:rPr>
          <w:color w:val="auto"/>
        </w:rPr>
        <w:t xml:space="preserve"> Menu Mensageria SPB</w:t>
      </w:r>
    </w:p>
    <w:p w14:paraId="1A3A7558" w14:textId="77777777" w:rsidR="00231A33" w:rsidRDefault="00231A33" w:rsidP="002C61DB">
      <w:pPr>
        <w:ind w:firstLine="635"/>
        <w:rPr>
          <w:rFonts w:eastAsia="Times New Roman"/>
        </w:rPr>
      </w:pPr>
    </w:p>
    <w:p w14:paraId="4FB45F6C" w14:textId="77777777" w:rsidR="00231A33" w:rsidRDefault="00231A33" w:rsidP="0029133F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40" w:name="_Toc147739631"/>
      <w:r w:rsidRPr="00F63728">
        <w:rPr>
          <w:rFonts w:eastAsia="Times New Roman"/>
          <w:b/>
          <w:bCs/>
          <w:iCs/>
          <w:noProof/>
          <w:sz w:val="28"/>
          <w:szCs w:val="28"/>
        </w:rPr>
        <w:t>Mensageria SPB</w:t>
      </w:r>
      <w:r>
        <w:rPr>
          <w:rFonts w:eastAsia="Times New Roman"/>
          <w:b/>
          <w:bCs/>
          <w:iCs/>
          <w:noProof/>
          <w:sz w:val="28"/>
          <w:szCs w:val="28"/>
        </w:rPr>
        <w:t xml:space="preserve"> – </w:t>
      </w:r>
      <w:r w:rsidR="0029133F">
        <w:rPr>
          <w:rFonts w:eastAsia="Times New Roman"/>
          <w:b/>
          <w:bCs/>
          <w:iCs/>
          <w:noProof/>
          <w:sz w:val="28"/>
          <w:szCs w:val="28"/>
        </w:rPr>
        <w:t>STN06</w:t>
      </w:r>
      <w:bookmarkEnd w:id="40"/>
    </w:p>
    <w:p w14:paraId="55BDA3C0" w14:textId="77777777" w:rsidR="00634A12" w:rsidRDefault="004E3D1D" w:rsidP="004E3D1D">
      <w:pPr>
        <w:ind w:firstLine="635"/>
        <w:rPr>
          <w:rFonts w:eastAsia="Times New Roman"/>
        </w:rPr>
      </w:pPr>
      <w:r w:rsidRPr="004E3D1D">
        <w:rPr>
          <w:rFonts w:eastAsia="Times New Roman"/>
        </w:rPr>
        <w:t>Para configurar a mensageria SPB</w:t>
      </w:r>
      <w:r>
        <w:rPr>
          <w:rFonts w:eastAsia="Times New Roman"/>
        </w:rPr>
        <w:t xml:space="preserve"> </w:t>
      </w:r>
      <w:r w:rsidRPr="004E3D1D">
        <w:rPr>
          <w:rFonts w:eastAsia="Times New Roman"/>
        </w:rPr>
        <w:t>– STN06, o gestor deverá acessar o menu Mensageria SPB</w:t>
      </w:r>
      <w:r>
        <w:rPr>
          <w:rFonts w:eastAsia="Times New Roman"/>
        </w:rPr>
        <w:t xml:space="preserve"> </w:t>
      </w:r>
      <w:r w:rsidRPr="004E3D1D">
        <w:rPr>
          <w:rFonts w:eastAsia="Times New Roman"/>
        </w:rPr>
        <w:t>– STN06.</w:t>
      </w:r>
      <w:r w:rsidR="00D43221">
        <w:rPr>
          <w:rFonts w:eastAsia="Times New Roman"/>
        </w:rPr>
        <w:t xml:space="preserve"> </w:t>
      </w:r>
    </w:p>
    <w:p w14:paraId="673FDDB5" w14:textId="77777777" w:rsidR="00634A12" w:rsidRDefault="00634A12" w:rsidP="004E3D1D">
      <w:pPr>
        <w:ind w:firstLine="635"/>
        <w:rPr>
          <w:rFonts w:eastAsia="Times New Roman"/>
        </w:rPr>
      </w:pPr>
    </w:p>
    <w:p w14:paraId="1829443E" w14:textId="77777777" w:rsidR="00634A12" w:rsidRDefault="00634A12" w:rsidP="00634A12">
      <w:pPr>
        <w:keepNext/>
        <w:ind w:firstLine="284"/>
        <w:jc w:val="center"/>
      </w:pPr>
      <w:r>
        <w:rPr>
          <w:rFonts w:eastAsia="Times New Roman"/>
          <w:noProof/>
          <w:lang w:eastAsia="pt-BR"/>
        </w:rPr>
        <w:drawing>
          <wp:inline distT="0" distB="0" distL="0" distR="0" wp14:anchorId="570EA3EE" wp14:editId="67B3C198">
            <wp:extent cx="6120765" cy="2863215"/>
            <wp:effectExtent l="0" t="0" r="0" b="0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menu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D00D" w14:textId="77777777" w:rsidR="00634A12" w:rsidRPr="00634A12" w:rsidRDefault="00634A12" w:rsidP="00634A12">
      <w:pPr>
        <w:pStyle w:val="Legenda"/>
        <w:jc w:val="center"/>
        <w:rPr>
          <w:color w:val="auto"/>
        </w:rPr>
      </w:pPr>
      <w:r w:rsidRPr="00634A12">
        <w:rPr>
          <w:color w:val="auto"/>
        </w:rPr>
        <w:t xml:space="preserve">Figura </w:t>
      </w:r>
      <w:r w:rsidRPr="00634A12">
        <w:rPr>
          <w:color w:val="auto"/>
        </w:rPr>
        <w:fldChar w:fldCharType="begin"/>
      </w:r>
      <w:r w:rsidRPr="00634A12">
        <w:rPr>
          <w:color w:val="auto"/>
        </w:rPr>
        <w:instrText xml:space="preserve"> SEQ Figura \* ARABIC </w:instrText>
      </w:r>
      <w:r w:rsidRPr="00634A12">
        <w:rPr>
          <w:color w:val="auto"/>
        </w:rPr>
        <w:fldChar w:fldCharType="separate"/>
      </w:r>
      <w:r w:rsidR="006725E5">
        <w:rPr>
          <w:noProof/>
          <w:color w:val="auto"/>
        </w:rPr>
        <w:t>145</w:t>
      </w:r>
      <w:r w:rsidRPr="00634A12">
        <w:rPr>
          <w:color w:val="auto"/>
        </w:rPr>
        <w:fldChar w:fldCharType="end"/>
      </w:r>
      <w:r w:rsidRPr="00634A12">
        <w:rPr>
          <w:color w:val="auto"/>
        </w:rPr>
        <w:t xml:space="preserve"> Menu </w:t>
      </w:r>
      <w:r w:rsidRPr="00634A12">
        <w:rPr>
          <w:rFonts w:eastAsia="Times New Roman"/>
          <w:color w:val="auto"/>
        </w:rPr>
        <w:t>Mensageria SPB – STN06</w:t>
      </w:r>
    </w:p>
    <w:p w14:paraId="65D927CF" w14:textId="77777777" w:rsidR="00634A12" w:rsidRPr="00634A12" w:rsidRDefault="00634A12" w:rsidP="00634A12"/>
    <w:p w14:paraId="56D92D08" w14:textId="77777777" w:rsidR="004E3D1D" w:rsidRDefault="00087D6B" w:rsidP="004E3D1D">
      <w:pPr>
        <w:ind w:firstLine="635"/>
        <w:rPr>
          <w:rFonts w:eastAsia="Times New Roman"/>
        </w:rPr>
      </w:pPr>
      <w:r>
        <w:rPr>
          <w:rFonts w:eastAsia="Times New Roman"/>
        </w:rPr>
        <w:t>Após</w:t>
      </w:r>
      <w:r w:rsidR="00D43221">
        <w:rPr>
          <w:rFonts w:eastAsia="Times New Roman"/>
        </w:rPr>
        <w:t xml:space="preserve"> realizar as configurações necessárias, o gestor deverá acionar o botão “Salvar” conforme mostra a figura abaixo.</w:t>
      </w:r>
    </w:p>
    <w:p w14:paraId="64A16DE9" w14:textId="77777777" w:rsidR="00D43221" w:rsidRPr="004E3D1D" w:rsidRDefault="00D43221" w:rsidP="004E3D1D">
      <w:pPr>
        <w:ind w:firstLine="635"/>
        <w:rPr>
          <w:rFonts w:eastAsia="Times New Roman"/>
        </w:rPr>
      </w:pPr>
    </w:p>
    <w:p w14:paraId="200273F7" w14:textId="77777777" w:rsidR="00871695" w:rsidRDefault="00871695" w:rsidP="00871695">
      <w:pPr>
        <w:keepNext/>
        <w:ind w:firstLine="284"/>
        <w:jc w:val="center"/>
      </w:pPr>
      <w:r>
        <w:rPr>
          <w:rFonts w:eastAsia="Times New Roman"/>
          <w:b/>
          <w:bCs/>
          <w:iCs/>
          <w:noProof/>
          <w:sz w:val="28"/>
          <w:szCs w:val="28"/>
          <w:lang w:eastAsia="pt-BR"/>
        </w:rPr>
        <w:lastRenderedPageBreak/>
        <w:drawing>
          <wp:inline distT="0" distB="0" distL="0" distR="0" wp14:anchorId="7616BFC7" wp14:editId="61C83425">
            <wp:extent cx="6120765" cy="2822575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Tela principal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88EC" w14:textId="77777777" w:rsidR="00231A33" w:rsidRPr="00D43221" w:rsidRDefault="00871695" w:rsidP="00871695">
      <w:pPr>
        <w:pStyle w:val="Legenda"/>
        <w:jc w:val="center"/>
        <w:rPr>
          <w:rFonts w:eastAsia="Times New Roman"/>
          <w:b w:val="0"/>
          <w:bCs w:val="0"/>
          <w:iCs/>
          <w:noProof/>
          <w:color w:val="auto"/>
          <w:sz w:val="28"/>
          <w:szCs w:val="28"/>
        </w:rPr>
      </w:pPr>
      <w:r w:rsidRPr="00D43221">
        <w:rPr>
          <w:color w:val="auto"/>
        </w:rPr>
        <w:t xml:space="preserve">Figura </w:t>
      </w:r>
      <w:r w:rsidRPr="00D43221">
        <w:rPr>
          <w:color w:val="auto"/>
        </w:rPr>
        <w:fldChar w:fldCharType="begin"/>
      </w:r>
      <w:r w:rsidRPr="00D43221">
        <w:rPr>
          <w:color w:val="auto"/>
        </w:rPr>
        <w:instrText xml:space="preserve"> SEQ Figura \* ARABIC </w:instrText>
      </w:r>
      <w:r w:rsidRPr="00D43221">
        <w:rPr>
          <w:color w:val="auto"/>
        </w:rPr>
        <w:fldChar w:fldCharType="separate"/>
      </w:r>
      <w:r w:rsidR="006725E5">
        <w:rPr>
          <w:noProof/>
          <w:color w:val="auto"/>
        </w:rPr>
        <w:t>146</w:t>
      </w:r>
      <w:r w:rsidRPr="00D43221">
        <w:rPr>
          <w:color w:val="auto"/>
        </w:rPr>
        <w:fldChar w:fldCharType="end"/>
      </w:r>
      <w:r w:rsidRPr="00D43221">
        <w:rPr>
          <w:color w:val="auto"/>
        </w:rPr>
        <w:t xml:space="preserve"> Tela Mensageria </w:t>
      </w:r>
      <w:proofErr w:type="gramStart"/>
      <w:r w:rsidRPr="00D43221">
        <w:rPr>
          <w:color w:val="auto"/>
        </w:rPr>
        <w:t>SPB  -</w:t>
      </w:r>
      <w:proofErr w:type="gramEnd"/>
      <w:r w:rsidRPr="00D43221">
        <w:rPr>
          <w:color w:val="auto"/>
        </w:rPr>
        <w:t xml:space="preserve"> STN06</w:t>
      </w:r>
    </w:p>
    <w:p w14:paraId="1CBC966F" w14:textId="77777777" w:rsidR="004E3D1D" w:rsidRDefault="004E3D1D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09E3EBDB" w14:textId="77777777" w:rsidR="00231A33" w:rsidRDefault="00231A33" w:rsidP="0029133F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41" w:name="_Toc147739632"/>
      <w:r w:rsidRPr="00F63728">
        <w:rPr>
          <w:rFonts w:eastAsia="Times New Roman"/>
          <w:b/>
          <w:bCs/>
          <w:iCs/>
          <w:noProof/>
          <w:sz w:val="28"/>
          <w:szCs w:val="28"/>
        </w:rPr>
        <w:t>Mensageria SPB</w:t>
      </w:r>
      <w:r>
        <w:rPr>
          <w:rFonts w:eastAsia="Times New Roman"/>
          <w:b/>
          <w:bCs/>
          <w:iCs/>
          <w:noProof/>
          <w:sz w:val="28"/>
          <w:szCs w:val="28"/>
        </w:rPr>
        <w:t xml:space="preserve"> – </w:t>
      </w:r>
      <w:r w:rsidR="0029133F">
        <w:rPr>
          <w:rFonts w:eastAsia="Times New Roman"/>
          <w:b/>
          <w:bCs/>
          <w:iCs/>
          <w:noProof/>
          <w:sz w:val="28"/>
          <w:szCs w:val="28"/>
        </w:rPr>
        <w:t>MSPB</w:t>
      </w:r>
      <w:bookmarkEnd w:id="41"/>
    </w:p>
    <w:p w14:paraId="07DBE7A2" w14:textId="77777777" w:rsidR="002802B0" w:rsidRDefault="004E3D1D" w:rsidP="002C61DB">
      <w:pPr>
        <w:ind w:firstLine="635"/>
        <w:rPr>
          <w:rFonts w:eastAsia="Times New Roman"/>
        </w:rPr>
      </w:pPr>
      <w:r w:rsidRPr="004E3D1D">
        <w:rPr>
          <w:rFonts w:eastAsia="Times New Roman"/>
        </w:rPr>
        <w:t>Para configurar a mensageria SPB</w:t>
      </w:r>
      <w:r>
        <w:rPr>
          <w:rFonts w:eastAsia="Times New Roman"/>
        </w:rPr>
        <w:t xml:space="preserve"> - MSPB</w:t>
      </w:r>
      <w:r w:rsidRPr="004E3D1D">
        <w:rPr>
          <w:rFonts w:eastAsia="Times New Roman"/>
        </w:rPr>
        <w:t>, o gestor deverá acessar o menu Mensageria SPB</w:t>
      </w:r>
      <w:r>
        <w:rPr>
          <w:rFonts w:eastAsia="Times New Roman"/>
        </w:rPr>
        <w:t xml:space="preserve"> – MSPB.</w:t>
      </w:r>
      <w:r w:rsidR="00AD0E89">
        <w:rPr>
          <w:rFonts w:eastAsia="Times New Roman"/>
        </w:rPr>
        <w:t xml:space="preserve"> </w:t>
      </w:r>
    </w:p>
    <w:p w14:paraId="1A51F8BD" w14:textId="77777777" w:rsidR="002802B0" w:rsidRDefault="002802B0" w:rsidP="002802B0">
      <w:pPr>
        <w:tabs>
          <w:tab w:val="left" w:pos="7351"/>
        </w:tabs>
        <w:ind w:firstLine="635"/>
        <w:rPr>
          <w:rFonts w:eastAsia="Times New Roman"/>
        </w:rPr>
      </w:pPr>
      <w:r>
        <w:rPr>
          <w:rFonts w:eastAsia="Times New Roman"/>
        </w:rPr>
        <w:tab/>
      </w:r>
    </w:p>
    <w:p w14:paraId="55C017B1" w14:textId="77777777" w:rsidR="002802B0" w:rsidRDefault="002802B0" w:rsidP="002802B0">
      <w:pPr>
        <w:keepNext/>
        <w:tabs>
          <w:tab w:val="left" w:pos="7351"/>
        </w:tabs>
        <w:ind w:firstLine="284"/>
      </w:pPr>
      <w:r>
        <w:rPr>
          <w:rFonts w:eastAsia="Times New Roman"/>
          <w:noProof/>
          <w:lang w:eastAsia="pt-BR"/>
        </w:rPr>
        <w:drawing>
          <wp:inline distT="0" distB="0" distL="0" distR="0" wp14:anchorId="58855D36" wp14:editId="0F55BE6E">
            <wp:extent cx="6120765" cy="2892425"/>
            <wp:effectExtent l="0" t="0" r="0" b="3175"/>
            <wp:docPr id="544" name="Imagem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rincipal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C182" w14:textId="77777777" w:rsidR="002802B0" w:rsidRDefault="002802B0" w:rsidP="002802B0">
      <w:pPr>
        <w:pStyle w:val="Legenda"/>
        <w:jc w:val="center"/>
        <w:rPr>
          <w:color w:val="auto"/>
        </w:rPr>
      </w:pPr>
      <w:r w:rsidRPr="002802B0">
        <w:rPr>
          <w:color w:val="auto"/>
        </w:rPr>
        <w:t xml:space="preserve">Figura </w:t>
      </w:r>
      <w:r w:rsidRPr="002802B0">
        <w:rPr>
          <w:color w:val="auto"/>
        </w:rPr>
        <w:fldChar w:fldCharType="begin"/>
      </w:r>
      <w:r w:rsidRPr="002802B0">
        <w:rPr>
          <w:color w:val="auto"/>
        </w:rPr>
        <w:instrText xml:space="preserve"> SEQ Figura \* ARABIC </w:instrText>
      </w:r>
      <w:r w:rsidRPr="002802B0">
        <w:rPr>
          <w:color w:val="auto"/>
        </w:rPr>
        <w:fldChar w:fldCharType="separate"/>
      </w:r>
      <w:r w:rsidR="006725E5">
        <w:rPr>
          <w:noProof/>
          <w:color w:val="auto"/>
        </w:rPr>
        <w:t>147</w:t>
      </w:r>
      <w:r w:rsidRPr="002802B0">
        <w:rPr>
          <w:color w:val="auto"/>
        </w:rPr>
        <w:fldChar w:fldCharType="end"/>
      </w:r>
      <w:r w:rsidRPr="002802B0">
        <w:rPr>
          <w:color w:val="auto"/>
        </w:rPr>
        <w:t xml:space="preserve"> Menu </w:t>
      </w:r>
      <w:r w:rsidRPr="00D43221">
        <w:rPr>
          <w:color w:val="auto"/>
        </w:rPr>
        <w:t xml:space="preserve">Mensageria </w:t>
      </w:r>
      <w:proofErr w:type="gramStart"/>
      <w:r w:rsidRPr="00D43221">
        <w:rPr>
          <w:color w:val="auto"/>
        </w:rPr>
        <w:t>SPB  -</w:t>
      </w:r>
      <w:proofErr w:type="gramEnd"/>
      <w:r>
        <w:rPr>
          <w:color w:val="auto"/>
        </w:rPr>
        <w:t xml:space="preserve"> MSPB</w:t>
      </w:r>
    </w:p>
    <w:p w14:paraId="1F617AC2" w14:textId="77777777" w:rsidR="002802B0" w:rsidRPr="002802B0" w:rsidRDefault="002802B0" w:rsidP="002802B0"/>
    <w:p w14:paraId="79AF38D8" w14:textId="77777777" w:rsidR="00231A33" w:rsidRDefault="00E028BE" w:rsidP="002C61DB">
      <w:pPr>
        <w:ind w:firstLine="635"/>
        <w:rPr>
          <w:rFonts w:eastAsia="Times New Roman"/>
        </w:rPr>
      </w:pPr>
      <w:r>
        <w:rPr>
          <w:rFonts w:eastAsia="Times New Roman"/>
        </w:rPr>
        <w:t xml:space="preserve">Ao </w:t>
      </w:r>
      <w:r w:rsidR="00DB3881">
        <w:rPr>
          <w:rFonts w:eastAsia="Times New Roman"/>
        </w:rPr>
        <w:t>selecionar o menu, o sistema irá exibir a tela MSPB. Nesta tela, o gestor poderá pesquisar as mensagerias preenchendo os campos</w:t>
      </w:r>
      <w:r w:rsidR="00CD664C">
        <w:rPr>
          <w:rFonts w:eastAsia="Times New Roman"/>
        </w:rPr>
        <w:t>,</w:t>
      </w:r>
      <w:r w:rsidR="00DB3881">
        <w:rPr>
          <w:rFonts w:eastAsia="Times New Roman"/>
        </w:rPr>
        <w:t xml:space="preserve"> em seguida acionando o botão “Pesquisar”</w:t>
      </w:r>
      <w:r w:rsidR="00AD0E89">
        <w:rPr>
          <w:rFonts w:eastAsia="Times New Roman"/>
        </w:rPr>
        <w:t xml:space="preserve"> conforme mostra a figura abaixo.</w:t>
      </w:r>
    </w:p>
    <w:p w14:paraId="5224A48A" w14:textId="77777777" w:rsidR="00800DBF" w:rsidRDefault="00800DBF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62C91587" w14:textId="77777777" w:rsidR="00800DBF" w:rsidRDefault="00800DBF" w:rsidP="00800DBF">
      <w:pPr>
        <w:keepNext/>
        <w:ind w:firstLine="284"/>
        <w:jc w:val="center"/>
      </w:pPr>
      <w:r>
        <w:rPr>
          <w:rFonts w:eastAsia="Times New Roman"/>
          <w:b/>
          <w:bCs/>
          <w:iCs/>
          <w:noProof/>
          <w:sz w:val="28"/>
          <w:szCs w:val="28"/>
          <w:lang w:eastAsia="pt-BR"/>
        </w:rPr>
        <w:lastRenderedPageBreak/>
        <w:drawing>
          <wp:inline distT="0" distB="0" distL="0" distR="0" wp14:anchorId="67774552" wp14:editId="65AB3FF1">
            <wp:extent cx="6120765" cy="2804795"/>
            <wp:effectExtent l="0" t="0" r="0" b="0"/>
            <wp:docPr id="547" name="Imagem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Tela de pesquisa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BC40" w14:textId="77777777" w:rsidR="004E3D1D" w:rsidRPr="00800DBF" w:rsidRDefault="00800DBF" w:rsidP="00800DBF">
      <w:pPr>
        <w:pStyle w:val="Legenda"/>
        <w:jc w:val="center"/>
        <w:rPr>
          <w:rFonts w:eastAsia="Times New Roman"/>
          <w:b w:val="0"/>
          <w:bCs w:val="0"/>
          <w:iCs/>
          <w:noProof/>
          <w:color w:val="auto"/>
          <w:sz w:val="28"/>
          <w:szCs w:val="28"/>
        </w:rPr>
      </w:pPr>
      <w:r w:rsidRPr="00800DBF">
        <w:rPr>
          <w:color w:val="auto"/>
        </w:rPr>
        <w:t xml:space="preserve">Figura </w:t>
      </w:r>
      <w:r w:rsidRPr="00800DBF">
        <w:rPr>
          <w:color w:val="auto"/>
        </w:rPr>
        <w:fldChar w:fldCharType="begin"/>
      </w:r>
      <w:r w:rsidRPr="00800DBF">
        <w:rPr>
          <w:color w:val="auto"/>
        </w:rPr>
        <w:instrText xml:space="preserve"> SEQ Figura \* ARABIC </w:instrText>
      </w:r>
      <w:r w:rsidRPr="00800DBF">
        <w:rPr>
          <w:color w:val="auto"/>
        </w:rPr>
        <w:fldChar w:fldCharType="separate"/>
      </w:r>
      <w:r w:rsidR="006725E5">
        <w:rPr>
          <w:noProof/>
          <w:color w:val="auto"/>
        </w:rPr>
        <w:t>148</w:t>
      </w:r>
      <w:r w:rsidRPr="00800DBF">
        <w:rPr>
          <w:color w:val="auto"/>
        </w:rPr>
        <w:fldChar w:fldCharType="end"/>
      </w:r>
      <w:r w:rsidRPr="00800DBF">
        <w:rPr>
          <w:color w:val="auto"/>
        </w:rPr>
        <w:t xml:space="preserve"> Tela Mensageria </w:t>
      </w:r>
      <w:proofErr w:type="gramStart"/>
      <w:r w:rsidRPr="00800DBF">
        <w:rPr>
          <w:color w:val="auto"/>
        </w:rPr>
        <w:t>SPB  -</w:t>
      </w:r>
      <w:proofErr w:type="gramEnd"/>
      <w:r w:rsidRPr="00800DBF">
        <w:rPr>
          <w:color w:val="auto"/>
        </w:rPr>
        <w:t xml:space="preserve"> MSPB</w:t>
      </w:r>
    </w:p>
    <w:p w14:paraId="0F81C5C9" w14:textId="77777777" w:rsidR="00AD0E89" w:rsidRDefault="00AD0E89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008D5E08" w14:textId="77777777" w:rsidR="00EB59A0" w:rsidRDefault="00EB59A0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4A5CFA40" w14:textId="77777777" w:rsidR="00231A33" w:rsidRDefault="0029133F" w:rsidP="0029133F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42" w:name="_Toc147739633"/>
      <w:r w:rsidRPr="00F63728">
        <w:rPr>
          <w:rFonts w:eastAsia="Times New Roman"/>
          <w:b/>
          <w:bCs/>
          <w:iCs/>
          <w:noProof/>
          <w:sz w:val="28"/>
          <w:szCs w:val="28"/>
        </w:rPr>
        <w:t>Mensageria SPB</w:t>
      </w:r>
      <w:r>
        <w:rPr>
          <w:rFonts w:eastAsia="Times New Roman"/>
          <w:b/>
          <w:bCs/>
          <w:iCs/>
          <w:noProof/>
          <w:sz w:val="28"/>
          <w:szCs w:val="28"/>
        </w:rPr>
        <w:t xml:space="preserve"> – STR0021</w:t>
      </w:r>
      <w:bookmarkEnd w:id="42"/>
    </w:p>
    <w:p w14:paraId="6BF93C92" w14:textId="77777777" w:rsidR="0029133F" w:rsidRDefault="004E3D1D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  <w:r w:rsidRPr="004E3D1D">
        <w:rPr>
          <w:rFonts w:eastAsia="Times New Roman"/>
        </w:rPr>
        <w:t>Para configurar a mensageria SPB</w:t>
      </w:r>
      <w:r w:rsidR="009A6218">
        <w:rPr>
          <w:rFonts w:eastAsia="Times New Roman"/>
        </w:rPr>
        <w:t xml:space="preserve"> – STR</w:t>
      </w:r>
      <w:r>
        <w:rPr>
          <w:rFonts w:eastAsia="Times New Roman"/>
        </w:rPr>
        <w:t>0021</w:t>
      </w:r>
      <w:r w:rsidRPr="004E3D1D">
        <w:rPr>
          <w:rFonts w:eastAsia="Times New Roman"/>
        </w:rPr>
        <w:t>, o gestor deverá acessar o menu Mensageria SPB</w:t>
      </w:r>
      <w:r>
        <w:rPr>
          <w:rFonts w:eastAsia="Times New Roman"/>
        </w:rPr>
        <w:t xml:space="preserve"> – STR00021.</w:t>
      </w:r>
    </w:p>
    <w:p w14:paraId="539591BE" w14:textId="77777777" w:rsidR="004E3D1D" w:rsidRDefault="004E3D1D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2C0504A9" w14:textId="77777777" w:rsidR="00CD664C" w:rsidRDefault="00CD664C" w:rsidP="004C75AB">
      <w:pPr>
        <w:keepNext/>
        <w:ind w:firstLine="284"/>
        <w:jc w:val="center"/>
      </w:pPr>
      <w:r>
        <w:rPr>
          <w:rFonts w:eastAsia="Times New Roman"/>
          <w:b/>
          <w:bCs/>
          <w:iCs/>
          <w:noProof/>
          <w:sz w:val="28"/>
          <w:szCs w:val="28"/>
          <w:lang w:eastAsia="pt-BR"/>
        </w:rPr>
        <w:drawing>
          <wp:inline distT="0" distB="0" distL="0" distR="0" wp14:anchorId="75C0E2A1" wp14:editId="03C331C7">
            <wp:extent cx="6120765" cy="2825750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menu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8AAE" w14:textId="77777777" w:rsidR="00E25C57" w:rsidRDefault="00CD664C" w:rsidP="00CD664C">
      <w:pPr>
        <w:pStyle w:val="Legenda"/>
        <w:jc w:val="center"/>
        <w:rPr>
          <w:color w:val="000000" w:themeColor="text1"/>
        </w:rPr>
      </w:pPr>
      <w:r w:rsidRPr="00CD664C">
        <w:rPr>
          <w:color w:val="000000" w:themeColor="text1"/>
        </w:rPr>
        <w:t xml:space="preserve">Figura </w:t>
      </w:r>
      <w:r w:rsidRPr="00CD664C">
        <w:rPr>
          <w:color w:val="000000" w:themeColor="text1"/>
        </w:rPr>
        <w:fldChar w:fldCharType="begin"/>
      </w:r>
      <w:r w:rsidRPr="00CD664C">
        <w:rPr>
          <w:color w:val="000000" w:themeColor="text1"/>
        </w:rPr>
        <w:instrText xml:space="preserve"> SEQ Figura \* ARABIC </w:instrText>
      </w:r>
      <w:r w:rsidRPr="00CD664C">
        <w:rPr>
          <w:color w:val="000000" w:themeColor="text1"/>
        </w:rPr>
        <w:fldChar w:fldCharType="separate"/>
      </w:r>
      <w:r w:rsidR="006725E5">
        <w:rPr>
          <w:noProof/>
          <w:color w:val="000000" w:themeColor="text1"/>
        </w:rPr>
        <w:t>149</w:t>
      </w:r>
      <w:r w:rsidRPr="00CD664C">
        <w:rPr>
          <w:color w:val="000000" w:themeColor="text1"/>
        </w:rPr>
        <w:fldChar w:fldCharType="end"/>
      </w:r>
      <w:r w:rsidRPr="00CD664C">
        <w:rPr>
          <w:color w:val="000000" w:themeColor="text1"/>
        </w:rPr>
        <w:t xml:space="preserve"> 148 Tela Mensageria SPB - STR0021</w:t>
      </w:r>
    </w:p>
    <w:p w14:paraId="5F251365" w14:textId="77777777" w:rsidR="00CD664C" w:rsidRDefault="001B41EF" w:rsidP="001B41EF">
      <w:pPr>
        <w:ind w:firstLine="635"/>
      </w:pPr>
      <w:r>
        <w:rPr>
          <w:rFonts w:eastAsia="Times New Roman"/>
        </w:rPr>
        <w:t>Ao selecionar o menu, o sistema irá exibir a tela STR0021. Nesta tela, o gestor poderá pesquisar as mensagerias da operação de repasse preenchendo os campos na tela. Em seguida, o gestor deverá acionar o botão “Pesquisar” conforme mostra a figura abaixo.</w:t>
      </w:r>
    </w:p>
    <w:p w14:paraId="2C65EFE5" w14:textId="77777777" w:rsidR="00C33214" w:rsidRDefault="00C33214" w:rsidP="00CD664C"/>
    <w:p w14:paraId="5DB0F4BD" w14:textId="77777777" w:rsidR="004C75AB" w:rsidRDefault="004C75AB" w:rsidP="004C75AB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259595C" wp14:editId="68C615DB">
            <wp:extent cx="6120765" cy="2863215"/>
            <wp:effectExtent l="0" t="0" r="0" b="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Tela principal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DA9D" w14:textId="77777777" w:rsidR="004C75AB" w:rsidRPr="004C75AB" w:rsidRDefault="004C75AB" w:rsidP="004C75AB">
      <w:pPr>
        <w:pStyle w:val="Legenda"/>
        <w:jc w:val="center"/>
        <w:rPr>
          <w:color w:val="000000" w:themeColor="text1"/>
        </w:rPr>
      </w:pPr>
      <w:r w:rsidRPr="004C75AB">
        <w:rPr>
          <w:color w:val="000000" w:themeColor="text1"/>
        </w:rPr>
        <w:t xml:space="preserve">Figura </w:t>
      </w:r>
      <w:r w:rsidRPr="004C75AB">
        <w:rPr>
          <w:color w:val="000000" w:themeColor="text1"/>
        </w:rPr>
        <w:fldChar w:fldCharType="begin"/>
      </w:r>
      <w:r w:rsidRPr="004C75AB">
        <w:rPr>
          <w:color w:val="000000" w:themeColor="text1"/>
        </w:rPr>
        <w:instrText xml:space="preserve"> SEQ Figura \* ARABIC </w:instrText>
      </w:r>
      <w:r w:rsidRPr="004C75AB">
        <w:rPr>
          <w:color w:val="000000" w:themeColor="text1"/>
        </w:rPr>
        <w:fldChar w:fldCharType="separate"/>
      </w:r>
      <w:r w:rsidR="006725E5">
        <w:rPr>
          <w:noProof/>
          <w:color w:val="000000" w:themeColor="text1"/>
        </w:rPr>
        <w:t>150</w:t>
      </w:r>
      <w:r w:rsidRPr="004C75AB">
        <w:rPr>
          <w:color w:val="000000" w:themeColor="text1"/>
        </w:rPr>
        <w:fldChar w:fldCharType="end"/>
      </w:r>
      <w:r w:rsidRPr="004C75AB">
        <w:rPr>
          <w:color w:val="000000" w:themeColor="text1"/>
        </w:rPr>
        <w:t xml:space="preserve"> Tela Mensageria SPB - STR0021</w:t>
      </w:r>
    </w:p>
    <w:p w14:paraId="57349EB6" w14:textId="77777777" w:rsidR="00CD664C" w:rsidRPr="00CD664C" w:rsidRDefault="00CD664C" w:rsidP="00CD664C"/>
    <w:p w14:paraId="18B9989E" w14:textId="77777777" w:rsidR="0029133F" w:rsidRDefault="0029133F" w:rsidP="0029133F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43" w:name="_Toc147739634"/>
      <w:r w:rsidRPr="00F63728">
        <w:rPr>
          <w:rFonts w:eastAsia="Times New Roman"/>
          <w:b/>
          <w:bCs/>
          <w:iCs/>
          <w:noProof/>
          <w:sz w:val="28"/>
          <w:szCs w:val="28"/>
        </w:rPr>
        <w:t>Mensageria SPB</w:t>
      </w:r>
      <w:r>
        <w:rPr>
          <w:rFonts w:eastAsia="Times New Roman"/>
          <w:b/>
          <w:bCs/>
          <w:iCs/>
          <w:noProof/>
          <w:sz w:val="28"/>
          <w:szCs w:val="28"/>
        </w:rPr>
        <w:t xml:space="preserve"> – STR0007</w:t>
      </w:r>
      <w:bookmarkEnd w:id="43"/>
    </w:p>
    <w:p w14:paraId="2320997A" w14:textId="77777777" w:rsidR="0029133F" w:rsidRDefault="004E3D1D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  <w:r w:rsidRPr="004E3D1D">
        <w:rPr>
          <w:rFonts w:eastAsia="Times New Roman"/>
        </w:rPr>
        <w:t>Para configurar a mensageria SPB</w:t>
      </w:r>
      <w:r>
        <w:rPr>
          <w:rFonts w:eastAsia="Times New Roman"/>
        </w:rPr>
        <w:t xml:space="preserve"> – STR0007</w:t>
      </w:r>
      <w:r w:rsidRPr="004E3D1D">
        <w:rPr>
          <w:rFonts w:eastAsia="Times New Roman"/>
        </w:rPr>
        <w:t>, o gestor deverá acessar o menu Mensageria SPB</w:t>
      </w:r>
      <w:r>
        <w:rPr>
          <w:rFonts w:eastAsia="Times New Roman"/>
        </w:rPr>
        <w:t xml:space="preserve"> – STR0007.</w:t>
      </w:r>
    </w:p>
    <w:p w14:paraId="34AC9A03" w14:textId="77777777" w:rsidR="004E3D1D" w:rsidRDefault="004E3D1D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5C9D43DF" w14:textId="77777777" w:rsidR="00F25973" w:rsidRDefault="00F25973" w:rsidP="00F25973">
      <w:pPr>
        <w:keepNext/>
        <w:ind w:firstLine="284"/>
        <w:jc w:val="center"/>
      </w:pPr>
      <w:r>
        <w:rPr>
          <w:rFonts w:eastAsia="Times New Roman"/>
          <w:b/>
          <w:bCs/>
          <w:iCs/>
          <w:noProof/>
          <w:sz w:val="28"/>
          <w:szCs w:val="28"/>
          <w:lang w:eastAsia="pt-BR"/>
        </w:rPr>
        <w:drawing>
          <wp:inline distT="0" distB="0" distL="0" distR="0" wp14:anchorId="12416115" wp14:editId="71361308">
            <wp:extent cx="6120765" cy="2873375"/>
            <wp:effectExtent l="0" t="0" r="0" b="3175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menu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99A" w14:textId="77777777" w:rsidR="00EB59A0" w:rsidRDefault="00F25973" w:rsidP="00F25973">
      <w:pPr>
        <w:pStyle w:val="Legenda"/>
        <w:jc w:val="center"/>
        <w:rPr>
          <w:color w:val="000000" w:themeColor="text1"/>
        </w:rPr>
      </w:pPr>
      <w:r w:rsidRPr="00F25973">
        <w:rPr>
          <w:color w:val="000000" w:themeColor="text1"/>
        </w:rPr>
        <w:t xml:space="preserve">Figura </w:t>
      </w:r>
      <w:r w:rsidRPr="00F25973">
        <w:rPr>
          <w:color w:val="000000" w:themeColor="text1"/>
        </w:rPr>
        <w:fldChar w:fldCharType="begin"/>
      </w:r>
      <w:r w:rsidRPr="00F25973">
        <w:rPr>
          <w:color w:val="000000" w:themeColor="text1"/>
        </w:rPr>
        <w:instrText xml:space="preserve"> SEQ Figura \* ARABIC </w:instrText>
      </w:r>
      <w:r w:rsidRPr="00F25973">
        <w:rPr>
          <w:color w:val="000000" w:themeColor="text1"/>
        </w:rPr>
        <w:fldChar w:fldCharType="separate"/>
      </w:r>
      <w:r w:rsidR="006725E5">
        <w:rPr>
          <w:noProof/>
          <w:color w:val="000000" w:themeColor="text1"/>
        </w:rPr>
        <w:t>151</w:t>
      </w:r>
      <w:r w:rsidRPr="00F25973">
        <w:rPr>
          <w:color w:val="000000" w:themeColor="text1"/>
        </w:rPr>
        <w:fldChar w:fldCharType="end"/>
      </w:r>
      <w:r w:rsidRPr="00F25973">
        <w:rPr>
          <w:color w:val="000000" w:themeColor="text1"/>
        </w:rPr>
        <w:t xml:space="preserve"> Tela Mensageria SPB </w:t>
      </w:r>
      <w:r>
        <w:rPr>
          <w:color w:val="000000" w:themeColor="text1"/>
        </w:rPr>
        <w:t>–</w:t>
      </w:r>
      <w:r w:rsidRPr="00F25973">
        <w:rPr>
          <w:color w:val="000000" w:themeColor="text1"/>
        </w:rPr>
        <w:t xml:space="preserve"> </w:t>
      </w:r>
      <w:r>
        <w:rPr>
          <w:color w:val="000000" w:themeColor="text1"/>
        </w:rPr>
        <w:t>STR0007</w:t>
      </w:r>
    </w:p>
    <w:p w14:paraId="2C79F887" w14:textId="77777777" w:rsidR="0006735D" w:rsidRDefault="0006735D" w:rsidP="0006735D"/>
    <w:p w14:paraId="5E4013A1" w14:textId="77777777" w:rsidR="0006735D" w:rsidRDefault="0006735D" w:rsidP="0006735D">
      <w:pPr>
        <w:ind w:firstLine="635"/>
        <w:rPr>
          <w:rFonts w:eastAsia="Times New Roman"/>
        </w:rPr>
      </w:pPr>
      <w:r>
        <w:rPr>
          <w:rFonts w:eastAsia="Times New Roman"/>
        </w:rPr>
        <w:t>Ao selecionar o menu, o sistema irá exibir a tela STR0007. Nesta tela, o gestor poderá</w:t>
      </w:r>
      <w:r w:rsidR="0051645B">
        <w:rPr>
          <w:rFonts w:eastAsia="Times New Roman"/>
        </w:rPr>
        <w:t xml:space="preserve"> gerar as informações da mensageria SPB – STR0007</w:t>
      </w:r>
      <w:r>
        <w:rPr>
          <w:rFonts w:eastAsia="Times New Roman"/>
        </w:rPr>
        <w:t>. Em seguida, o gestor deverá acionar o botão “</w:t>
      </w:r>
      <w:r w:rsidR="0051645B">
        <w:rPr>
          <w:rFonts w:eastAsia="Times New Roman"/>
        </w:rPr>
        <w:t>Gerar</w:t>
      </w:r>
      <w:r>
        <w:rPr>
          <w:rFonts w:eastAsia="Times New Roman"/>
        </w:rPr>
        <w:t>” conforme mostra a figura abaixo.</w:t>
      </w:r>
    </w:p>
    <w:p w14:paraId="5B3DF75B" w14:textId="77777777" w:rsidR="0006735D" w:rsidRDefault="0006735D" w:rsidP="0006735D">
      <w:pPr>
        <w:ind w:firstLine="635"/>
        <w:rPr>
          <w:rFonts w:eastAsia="Times New Roman"/>
        </w:rPr>
      </w:pPr>
    </w:p>
    <w:p w14:paraId="73473F2A" w14:textId="77777777" w:rsidR="0051645B" w:rsidRDefault="0006735D" w:rsidP="0051645B">
      <w:pPr>
        <w:keepNext/>
        <w:ind w:firstLine="28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28500C8" wp14:editId="037BE1A3">
            <wp:extent cx="6120765" cy="2825750"/>
            <wp:effectExtent l="0" t="0" r="0" b="0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Tela Principal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17AF" w14:textId="77777777" w:rsidR="0006735D" w:rsidRPr="0051645B" w:rsidRDefault="0051645B" w:rsidP="0051645B">
      <w:pPr>
        <w:pStyle w:val="Legenda"/>
        <w:jc w:val="center"/>
        <w:rPr>
          <w:color w:val="000000" w:themeColor="text1"/>
        </w:rPr>
      </w:pPr>
      <w:r w:rsidRPr="0051645B">
        <w:rPr>
          <w:color w:val="000000" w:themeColor="text1"/>
        </w:rPr>
        <w:t xml:space="preserve">Figura </w:t>
      </w:r>
      <w:r w:rsidRPr="0051645B">
        <w:rPr>
          <w:color w:val="000000" w:themeColor="text1"/>
        </w:rPr>
        <w:fldChar w:fldCharType="begin"/>
      </w:r>
      <w:r w:rsidRPr="0051645B">
        <w:rPr>
          <w:color w:val="000000" w:themeColor="text1"/>
        </w:rPr>
        <w:instrText xml:space="preserve"> SEQ Figura \* ARABIC </w:instrText>
      </w:r>
      <w:r w:rsidRPr="0051645B">
        <w:rPr>
          <w:color w:val="000000" w:themeColor="text1"/>
        </w:rPr>
        <w:fldChar w:fldCharType="separate"/>
      </w:r>
      <w:r w:rsidR="006725E5">
        <w:rPr>
          <w:noProof/>
          <w:color w:val="000000" w:themeColor="text1"/>
        </w:rPr>
        <w:t>152</w:t>
      </w:r>
      <w:r w:rsidRPr="0051645B">
        <w:rPr>
          <w:color w:val="000000" w:themeColor="text1"/>
        </w:rPr>
        <w:fldChar w:fldCharType="end"/>
      </w:r>
      <w:r w:rsidRPr="0051645B">
        <w:rPr>
          <w:color w:val="000000" w:themeColor="text1"/>
        </w:rPr>
        <w:t xml:space="preserve"> Tela Mensageria SPB – STR0007</w:t>
      </w:r>
    </w:p>
    <w:p w14:paraId="684C5DED" w14:textId="77777777" w:rsidR="00F25973" w:rsidRDefault="00F25973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54BC46A1" w14:textId="77777777" w:rsidR="0051645B" w:rsidRDefault="0051645B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55EE8027" w14:textId="77777777" w:rsidR="0029133F" w:rsidRDefault="0029133F" w:rsidP="0029133F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44" w:name="_Toc147739635"/>
      <w:r w:rsidRPr="00F63728">
        <w:rPr>
          <w:rFonts w:eastAsia="Times New Roman"/>
          <w:b/>
          <w:bCs/>
          <w:iCs/>
          <w:noProof/>
          <w:sz w:val="28"/>
          <w:szCs w:val="28"/>
        </w:rPr>
        <w:t>Mensageria SPB</w:t>
      </w:r>
      <w:r>
        <w:rPr>
          <w:rFonts w:eastAsia="Times New Roman"/>
          <w:b/>
          <w:bCs/>
          <w:iCs/>
          <w:noProof/>
          <w:sz w:val="28"/>
          <w:szCs w:val="28"/>
        </w:rPr>
        <w:t xml:space="preserve"> – STR0045</w:t>
      </w:r>
      <w:bookmarkEnd w:id="44"/>
    </w:p>
    <w:p w14:paraId="39B74710" w14:textId="77777777" w:rsidR="0029133F" w:rsidRDefault="004E3D1D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  <w:r w:rsidRPr="004E3D1D">
        <w:rPr>
          <w:rFonts w:eastAsia="Times New Roman"/>
        </w:rPr>
        <w:t>Para configurar a mensageria SPB</w:t>
      </w:r>
      <w:r>
        <w:rPr>
          <w:rFonts w:eastAsia="Times New Roman"/>
        </w:rPr>
        <w:t xml:space="preserve"> – STR0045</w:t>
      </w:r>
      <w:r w:rsidRPr="004E3D1D">
        <w:rPr>
          <w:rFonts w:eastAsia="Times New Roman"/>
        </w:rPr>
        <w:t>, o gestor deverá acessar o menu Mensageria SPB</w:t>
      </w:r>
      <w:r>
        <w:rPr>
          <w:rFonts w:eastAsia="Times New Roman"/>
        </w:rPr>
        <w:t xml:space="preserve"> – STR0045.</w:t>
      </w:r>
    </w:p>
    <w:p w14:paraId="472E040F" w14:textId="77777777" w:rsidR="004E3D1D" w:rsidRDefault="004E3D1D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4B5E85B8" w14:textId="77777777" w:rsidR="00F25973" w:rsidRDefault="00F25973" w:rsidP="00F25973">
      <w:pPr>
        <w:keepNext/>
        <w:ind w:firstLine="284"/>
      </w:pPr>
      <w:r>
        <w:rPr>
          <w:rFonts w:eastAsia="Times New Roman"/>
          <w:b/>
          <w:bCs/>
          <w:iCs/>
          <w:noProof/>
          <w:sz w:val="28"/>
          <w:szCs w:val="28"/>
          <w:lang w:eastAsia="pt-BR"/>
        </w:rPr>
        <w:drawing>
          <wp:inline distT="0" distB="0" distL="0" distR="0" wp14:anchorId="428BC9AF" wp14:editId="07C52382">
            <wp:extent cx="6120765" cy="2805430"/>
            <wp:effectExtent l="0" t="0" r="0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menu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CE9F" w14:textId="77777777" w:rsidR="00F25973" w:rsidRDefault="00F25973" w:rsidP="00F25973">
      <w:pPr>
        <w:pStyle w:val="Legenda"/>
        <w:jc w:val="center"/>
        <w:rPr>
          <w:color w:val="000000" w:themeColor="text1"/>
        </w:rPr>
      </w:pPr>
      <w:r w:rsidRPr="00F25973">
        <w:rPr>
          <w:color w:val="000000" w:themeColor="text1"/>
        </w:rPr>
        <w:t xml:space="preserve">Figura </w:t>
      </w:r>
      <w:r w:rsidRPr="00F25973">
        <w:rPr>
          <w:color w:val="000000" w:themeColor="text1"/>
        </w:rPr>
        <w:fldChar w:fldCharType="begin"/>
      </w:r>
      <w:r w:rsidRPr="00F25973">
        <w:rPr>
          <w:color w:val="000000" w:themeColor="text1"/>
        </w:rPr>
        <w:instrText xml:space="preserve"> SEQ Figura \* ARABIC </w:instrText>
      </w:r>
      <w:r w:rsidRPr="00F25973">
        <w:rPr>
          <w:color w:val="000000" w:themeColor="text1"/>
        </w:rPr>
        <w:fldChar w:fldCharType="separate"/>
      </w:r>
      <w:r w:rsidR="006725E5">
        <w:rPr>
          <w:noProof/>
          <w:color w:val="000000" w:themeColor="text1"/>
        </w:rPr>
        <w:t>153</w:t>
      </w:r>
      <w:r w:rsidRPr="00F25973">
        <w:rPr>
          <w:color w:val="000000" w:themeColor="text1"/>
        </w:rPr>
        <w:fldChar w:fldCharType="end"/>
      </w:r>
      <w:r w:rsidRPr="00F25973">
        <w:rPr>
          <w:color w:val="000000" w:themeColor="text1"/>
        </w:rPr>
        <w:t xml:space="preserve"> Tela Mensageria SPB </w:t>
      </w:r>
      <w:r>
        <w:rPr>
          <w:color w:val="000000" w:themeColor="text1"/>
        </w:rPr>
        <w:t>–</w:t>
      </w:r>
      <w:r w:rsidRPr="00F25973">
        <w:rPr>
          <w:color w:val="000000" w:themeColor="text1"/>
        </w:rPr>
        <w:t xml:space="preserve"> </w:t>
      </w:r>
      <w:r>
        <w:rPr>
          <w:color w:val="000000" w:themeColor="text1"/>
        </w:rPr>
        <w:t>STR0045</w:t>
      </w:r>
    </w:p>
    <w:p w14:paraId="2BCF5705" w14:textId="77777777" w:rsidR="00D7529F" w:rsidRDefault="00D7529F" w:rsidP="00D7529F"/>
    <w:p w14:paraId="4C4A2991" w14:textId="77777777" w:rsidR="00D7529F" w:rsidRDefault="00D7529F" w:rsidP="00D7529F">
      <w:pPr>
        <w:ind w:firstLine="635"/>
        <w:rPr>
          <w:rFonts w:eastAsia="Times New Roman"/>
        </w:rPr>
      </w:pPr>
      <w:r>
        <w:rPr>
          <w:rFonts w:eastAsia="Times New Roman"/>
        </w:rPr>
        <w:t>Ao selecionar o menu, o sistema irá exibir a tela STR</w:t>
      </w:r>
      <w:r w:rsidR="00381FD3">
        <w:rPr>
          <w:rFonts w:eastAsia="Times New Roman"/>
        </w:rPr>
        <w:t>0045</w:t>
      </w:r>
      <w:r>
        <w:rPr>
          <w:rFonts w:eastAsia="Times New Roman"/>
        </w:rPr>
        <w:t>. Nesta tela, o gestor poderá gerar as informações da mensageria SPB – STR0</w:t>
      </w:r>
      <w:r w:rsidR="00381FD3">
        <w:rPr>
          <w:rFonts w:eastAsia="Times New Roman"/>
        </w:rPr>
        <w:t>045</w:t>
      </w:r>
      <w:r>
        <w:rPr>
          <w:rFonts w:eastAsia="Times New Roman"/>
        </w:rPr>
        <w:t>. Em seguida, o gestor deverá acionar o botão “Gerar” conforme mostra a figura abaixo</w:t>
      </w:r>
      <w:r w:rsidR="00381FD3">
        <w:rPr>
          <w:rFonts w:eastAsia="Times New Roman"/>
        </w:rPr>
        <w:t>.</w:t>
      </w:r>
    </w:p>
    <w:p w14:paraId="542975D8" w14:textId="77777777" w:rsidR="00381FD3" w:rsidRDefault="00381FD3" w:rsidP="00D7529F">
      <w:pPr>
        <w:ind w:firstLine="635"/>
        <w:rPr>
          <w:rFonts w:eastAsia="Times New Roman"/>
        </w:rPr>
      </w:pPr>
    </w:p>
    <w:p w14:paraId="559AB4F6" w14:textId="77777777" w:rsidR="006725E5" w:rsidRDefault="006725E5" w:rsidP="006725E5">
      <w:pPr>
        <w:keepNext/>
        <w:ind w:firstLine="284"/>
      </w:pPr>
      <w:r>
        <w:rPr>
          <w:noProof/>
          <w:lang w:eastAsia="pt-BR"/>
        </w:rPr>
        <w:lastRenderedPageBreak/>
        <w:drawing>
          <wp:inline distT="0" distB="0" distL="0" distR="0" wp14:anchorId="30EFD90A" wp14:editId="7C6631EA">
            <wp:extent cx="6120765" cy="2809240"/>
            <wp:effectExtent l="0" t="0" r="0" b="0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tela principal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24E0" w14:textId="77777777" w:rsidR="00381FD3" w:rsidRPr="006725E5" w:rsidRDefault="006725E5" w:rsidP="006725E5">
      <w:pPr>
        <w:pStyle w:val="Legenda"/>
        <w:jc w:val="center"/>
        <w:rPr>
          <w:color w:val="000000" w:themeColor="text1"/>
        </w:rPr>
      </w:pPr>
      <w:r w:rsidRPr="006725E5">
        <w:rPr>
          <w:color w:val="000000" w:themeColor="text1"/>
        </w:rPr>
        <w:t xml:space="preserve">Figura </w:t>
      </w:r>
      <w:r w:rsidRPr="006725E5">
        <w:rPr>
          <w:color w:val="000000" w:themeColor="text1"/>
        </w:rPr>
        <w:fldChar w:fldCharType="begin"/>
      </w:r>
      <w:r w:rsidRPr="006725E5">
        <w:rPr>
          <w:color w:val="000000" w:themeColor="text1"/>
        </w:rPr>
        <w:instrText xml:space="preserve"> SEQ Figura \* ARABIC </w:instrText>
      </w:r>
      <w:r w:rsidRPr="006725E5">
        <w:rPr>
          <w:color w:val="000000" w:themeColor="text1"/>
        </w:rPr>
        <w:fldChar w:fldCharType="separate"/>
      </w:r>
      <w:r>
        <w:rPr>
          <w:noProof/>
          <w:color w:val="000000" w:themeColor="text1"/>
        </w:rPr>
        <w:t>154</w:t>
      </w:r>
      <w:r w:rsidRPr="006725E5">
        <w:rPr>
          <w:color w:val="000000" w:themeColor="text1"/>
        </w:rPr>
        <w:fldChar w:fldCharType="end"/>
      </w:r>
      <w:r w:rsidRPr="006725E5">
        <w:rPr>
          <w:color w:val="000000" w:themeColor="text1"/>
        </w:rPr>
        <w:t xml:space="preserve"> Tela Mensageria SPB – STR0045</w:t>
      </w:r>
    </w:p>
    <w:p w14:paraId="181C613F" w14:textId="77777777" w:rsidR="00EB59A0" w:rsidRDefault="00EB59A0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13CB6663" w14:textId="77777777" w:rsidR="0029133F" w:rsidRDefault="0029133F" w:rsidP="0029133F">
      <w:pPr>
        <w:numPr>
          <w:ilvl w:val="1"/>
          <w:numId w:val="44"/>
        </w:numPr>
        <w:spacing w:line="360" w:lineRule="auto"/>
        <w:contextualSpacing/>
        <w:outlineLvl w:val="1"/>
        <w:rPr>
          <w:rFonts w:eastAsia="Times New Roman"/>
          <w:b/>
          <w:bCs/>
          <w:iCs/>
          <w:noProof/>
          <w:sz w:val="28"/>
          <w:szCs w:val="28"/>
        </w:rPr>
      </w:pPr>
      <w:bookmarkStart w:id="45" w:name="_Toc147739636"/>
      <w:r w:rsidRPr="00F63728">
        <w:rPr>
          <w:rFonts w:eastAsia="Times New Roman"/>
          <w:b/>
          <w:bCs/>
          <w:iCs/>
          <w:noProof/>
          <w:sz w:val="28"/>
          <w:szCs w:val="28"/>
        </w:rPr>
        <w:t>Mensageria SPB</w:t>
      </w:r>
      <w:r>
        <w:rPr>
          <w:rFonts w:eastAsia="Times New Roman"/>
          <w:b/>
          <w:bCs/>
          <w:iCs/>
          <w:noProof/>
          <w:sz w:val="28"/>
          <w:szCs w:val="28"/>
        </w:rPr>
        <w:t xml:space="preserve"> – TES02</w:t>
      </w:r>
      <w:bookmarkEnd w:id="45"/>
    </w:p>
    <w:p w14:paraId="7D2395CA" w14:textId="77777777" w:rsidR="0029133F" w:rsidRDefault="004E3D1D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  <w:r w:rsidRPr="004E3D1D">
        <w:rPr>
          <w:rFonts w:eastAsia="Times New Roman"/>
        </w:rPr>
        <w:t>Para configurar a mensageria SPB</w:t>
      </w:r>
      <w:r>
        <w:rPr>
          <w:rFonts w:eastAsia="Times New Roman"/>
        </w:rPr>
        <w:t xml:space="preserve"> – TES002</w:t>
      </w:r>
      <w:r w:rsidRPr="004E3D1D">
        <w:rPr>
          <w:rFonts w:eastAsia="Times New Roman"/>
        </w:rPr>
        <w:t>, o gestor deverá acessar o menu Mensageria SPB</w:t>
      </w:r>
      <w:r>
        <w:rPr>
          <w:rFonts w:eastAsia="Times New Roman"/>
        </w:rPr>
        <w:t xml:space="preserve"> – TES002.</w:t>
      </w:r>
    </w:p>
    <w:p w14:paraId="59365E91" w14:textId="77777777" w:rsidR="0029133F" w:rsidRDefault="0029133F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15D6C801" w14:textId="77777777" w:rsidR="00301D8A" w:rsidRDefault="00AC6709" w:rsidP="00301D8A">
      <w:pPr>
        <w:keepNext/>
        <w:ind w:firstLine="284"/>
      </w:pPr>
      <w:r>
        <w:rPr>
          <w:rFonts w:eastAsia="Times New Roman"/>
          <w:b/>
          <w:bCs/>
          <w:iCs/>
          <w:noProof/>
          <w:sz w:val="28"/>
          <w:szCs w:val="28"/>
          <w:lang w:eastAsia="pt-BR"/>
        </w:rPr>
        <w:drawing>
          <wp:inline distT="0" distB="0" distL="0" distR="0" wp14:anchorId="7795E3AD" wp14:editId="4C4C65D9">
            <wp:extent cx="6120765" cy="2886710"/>
            <wp:effectExtent l="0" t="0" r="0" b="889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menu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9458" w14:textId="77777777" w:rsidR="00AC6709" w:rsidRPr="00301D8A" w:rsidRDefault="00301D8A" w:rsidP="00301D8A">
      <w:pPr>
        <w:pStyle w:val="Legenda"/>
        <w:jc w:val="center"/>
        <w:rPr>
          <w:rFonts w:eastAsia="Times New Roman"/>
          <w:b w:val="0"/>
          <w:bCs w:val="0"/>
          <w:iCs/>
          <w:noProof/>
          <w:color w:val="000000" w:themeColor="text1"/>
          <w:sz w:val="28"/>
          <w:szCs w:val="28"/>
        </w:rPr>
      </w:pPr>
      <w:r w:rsidRPr="00301D8A">
        <w:rPr>
          <w:color w:val="000000" w:themeColor="text1"/>
        </w:rPr>
        <w:t xml:space="preserve">Figura </w:t>
      </w:r>
      <w:r w:rsidRPr="00301D8A">
        <w:rPr>
          <w:color w:val="000000" w:themeColor="text1"/>
        </w:rPr>
        <w:fldChar w:fldCharType="begin"/>
      </w:r>
      <w:r w:rsidRPr="00301D8A">
        <w:rPr>
          <w:color w:val="000000" w:themeColor="text1"/>
        </w:rPr>
        <w:instrText xml:space="preserve"> SEQ Figura \* ARABIC </w:instrText>
      </w:r>
      <w:r w:rsidRPr="00301D8A">
        <w:rPr>
          <w:color w:val="000000" w:themeColor="text1"/>
        </w:rPr>
        <w:fldChar w:fldCharType="separate"/>
      </w:r>
      <w:r w:rsidR="006725E5">
        <w:rPr>
          <w:noProof/>
          <w:color w:val="000000" w:themeColor="text1"/>
        </w:rPr>
        <w:t>155</w:t>
      </w:r>
      <w:r w:rsidRPr="00301D8A">
        <w:rPr>
          <w:color w:val="000000" w:themeColor="text1"/>
        </w:rPr>
        <w:fldChar w:fldCharType="end"/>
      </w:r>
      <w:r w:rsidRPr="00301D8A">
        <w:rPr>
          <w:color w:val="000000" w:themeColor="text1"/>
        </w:rPr>
        <w:t xml:space="preserve"> Tela Mensageria SPB - TES002</w:t>
      </w:r>
    </w:p>
    <w:p w14:paraId="491EE6D5" w14:textId="77777777" w:rsidR="00EB59A0" w:rsidRDefault="00EB59A0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418A64C0" w14:textId="77777777" w:rsidR="006725E5" w:rsidRDefault="00961108" w:rsidP="002C61DB">
      <w:pPr>
        <w:ind w:firstLine="635"/>
        <w:rPr>
          <w:rFonts w:eastAsia="Times New Roman"/>
        </w:rPr>
      </w:pPr>
      <w:r>
        <w:rPr>
          <w:rFonts w:eastAsia="Times New Roman"/>
        </w:rPr>
        <w:t>Ao selecionar o menu, o sistema irá exibir a tela TES002. Nesta tela, o gestor poderá pesquisar as mensagerias da operação preenchendo os campos na tela. Em seguida, o gestor deverá acionar o botão “Pesquisar” conforme mostra a figura abaixo.</w:t>
      </w:r>
    </w:p>
    <w:p w14:paraId="7547FEC0" w14:textId="77777777" w:rsidR="00961108" w:rsidRDefault="00961108" w:rsidP="002C61DB">
      <w:pPr>
        <w:ind w:firstLine="635"/>
        <w:rPr>
          <w:rFonts w:eastAsia="Times New Roman"/>
          <w:b/>
          <w:bCs/>
          <w:iCs/>
          <w:noProof/>
          <w:sz w:val="28"/>
          <w:szCs w:val="28"/>
        </w:rPr>
      </w:pPr>
    </w:p>
    <w:p w14:paraId="66050641" w14:textId="77777777" w:rsidR="006725E5" w:rsidRDefault="006725E5" w:rsidP="006725E5">
      <w:pPr>
        <w:keepNext/>
        <w:ind w:firstLine="284"/>
      </w:pPr>
      <w:r>
        <w:rPr>
          <w:rFonts w:eastAsia="Times New Roman"/>
          <w:noProof/>
          <w:lang w:eastAsia="pt-BR"/>
        </w:rPr>
        <w:lastRenderedPageBreak/>
        <w:drawing>
          <wp:inline distT="0" distB="0" distL="0" distR="0" wp14:anchorId="29EC155E" wp14:editId="60FC8153">
            <wp:extent cx="6120765" cy="2873375"/>
            <wp:effectExtent l="0" t="0" r="0" b="3175"/>
            <wp:docPr id="551" name="Imagem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Tela Principal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EB37" w14:textId="77777777" w:rsidR="0029133F" w:rsidRPr="006725E5" w:rsidRDefault="006725E5" w:rsidP="006725E5">
      <w:pPr>
        <w:pStyle w:val="Legenda"/>
        <w:jc w:val="center"/>
        <w:rPr>
          <w:rFonts w:eastAsia="Times New Roman"/>
          <w:color w:val="000000" w:themeColor="text1"/>
        </w:rPr>
      </w:pPr>
      <w:r w:rsidRPr="006725E5">
        <w:rPr>
          <w:color w:val="000000" w:themeColor="text1"/>
        </w:rPr>
        <w:t xml:space="preserve">Figura </w:t>
      </w:r>
      <w:r w:rsidRPr="006725E5">
        <w:rPr>
          <w:color w:val="000000" w:themeColor="text1"/>
        </w:rPr>
        <w:fldChar w:fldCharType="begin"/>
      </w:r>
      <w:r w:rsidRPr="006725E5">
        <w:rPr>
          <w:color w:val="000000" w:themeColor="text1"/>
        </w:rPr>
        <w:instrText xml:space="preserve"> SEQ Figura \* ARABIC </w:instrText>
      </w:r>
      <w:r w:rsidRPr="006725E5">
        <w:rPr>
          <w:color w:val="000000" w:themeColor="text1"/>
        </w:rPr>
        <w:fldChar w:fldCharType="separate"/>
      </w:r>
      <w:r w:rsidRPr="006725E5">
        <w:rPr>
          <w:noProof/>
          <w:color w:val="000000" w:themeColor="text1"/>
        </w:rPr>
        <w:t>156</w:t>
      </w:r>
      <w:r w:rsidRPr="006725E5">
        <w:rPr>
          <w:color w:val="000000" w:themeColor="text1"/>
        </w:rPr>
        <w:fldChar w:fldCharType="end"/>
      </w:r>
      <w:r w:rsidRPr="006725E5">
        <w:rPr>
          <w:color w:val="000000" w:themeColor="text1"/>
        </w:rPr>
        <w:t xml:space="preserve"> Tela Mensageria SPB - TES002</w:t>
      </w:r>
    </w:p>
    <w:p w14:paraId="1BC583A2" w14:textId="77777777" w:rsidR="00F63728" w:rsidRPr="00F63728" w:rsidRDefault="00F63728" w:rsidP="00F63728">
      <w:pPr>
        <w:ind w:firstLine="709"/>
        <w:rPr>
          <w:rFonts w:eastAsia="Times New Roman"/>
        </w:rPr>
      </w:pPr>
    </w:p>
    <w:p w14:paraId="0357B1DA" w14:textId="77777777" w:rsidR="00F63728" w:rsidRPr="00F63728" w:rsidRDefault="00F63728" w:rsidP="00F63728">
      <w:pPr>
        <w:ind w:firstLine="709"/>
        <w:rPr>
          <w:rFonts w:eastAsia="Times New Roman"/>
        </w:rPr>
      </w:pPr>
    </w:p>
    <w:p w14:paraId="564E9D0F" w14:textId="6FCD1E7E" w:rsidR="00AE2478" w:rsidRPr="00AE2478" w:rsidRDefault="00AE2478" w:rsidP="00F63728">
      <w:pPr>
        <w:ind w:firstLine="709"/>
      </w:pPr>
    </w:p>
    <w:sectPr w:rsidR="00AE2478" w:rsidRPr="00AE2478" w:rsidSect="0063590A">
      <w:headerReference w:type="even" r:id="rId148"/>
      <w:headerReference w:type="default" r:id="rId149"/>
      <w:footerReference w:type="even" r:id="rId150"/>
      <w:footerReference w:type="default" r:id="rId151"/>
      <w:pgSz w:w="11907" w:h="16839" w:code="9"/>
      <w:pgMar w:top="0" w:right="1275" w:bottom="1134" w:left="993" w:header="284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B43FC" w14:textId="77777777" w:rsidR="000B6965" w:rsidRDefault="000B6965" w:rsidP="00CA5701">
      <w:r>
        <w:separator/>
      </w:r>
    </w:p>
  </w:endnote>
  <w:endnote w:type="continuationSeparator" w:id="0">
    <w:p w14:paraId="56688278" w14:textId="77777777" w:rsidR="000B6965" w:rsidRDefault="000B6965" w:rsidP="00CA57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7DBB4" w14:textId="77777777" w:rsidR="00CD664C" w:rsidRDefault="00CD664C" w:rsidP="00E261DB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28D4EA54" wp14:editId="40C94BF3">
              <wp:simplePos x="0" y="0"/>
              <wp:positionH relativeFrom="column">
                <wp:posOffset>3235960</wp:posOffset>
              </wp:positionH>
              <wp:positionV relativeFrom="paragraph">
                <wp:posOffset>-212725</wp:posOffset>
              </wp:positionV>
              <wp:extent cx="161925" cy="923925"/>
              <wp:effectExtent l="0" t="0" r="28575" b="28575"/>
              <wp:wrapNone/>
              <wp:docPr id="95" name="AutoShape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rot="-5400000">
                        <a:off x="0" y="0"/>
                        <a:ext cx="161925" cy="923925"/>
                      </a:xfrm>
                      <a:prstGeom prst="rightBracket">
                        <a:avLst>
                          <a:gd name="adj" fmla="val 47549"/>
                        </a:avLst>
                      </a:prstGeom>
                      <a:ln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53F66F" id="_x0000_t86" coordsize="21600,21600" o:spt="86" adj="1800" path="m,qx21600@0l21600@1qy,21600e" filled="f">
              <v:formulas>
                <v:f eqn="val #0"/>
                <v:f eqn="sum 21600 0 #0"/>
                <v:f eqn="prod #0 9598 32768"/>
                <v:f eqn="sum 21600 0 @2"/>
              </v:formulas>
              <v:path arrowok="t" gradientshapeok="t" o:connecttype="custom" o:connectlocs="0,0;0,21600;21600,10800" textboxrect="0,@2,15274,@3"/>
              <v:handles>
                <v:h position="bottomRight,#0" yrange="0,10800"/>
              </v:handles>
            </v:shapetype>
            <v:shape id="AutoShape 45" o:spid="_x0000_s1026" type="#_x0000_t86" style="position:absolute;margin-left:254.8pt;margin-top:-16.75pt;width:12.75pt;height:72.75pt;rotation:-9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" strokecolor="black [3040]">
              <v:textbox inset="0,0,0,0"/>
            </v:shape>
          </w:pict>
        </mc:Fallback>
      </mc:AlternateConten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37760" behindDoc="0" locked="0" layoutInCell="1" allowOverlap="1" wp14:anchorId="0BB2CF1A" wp14:editId="69C944DB">
              <wp:simplePos x="0" y="0"/>
              <wp:positionH relativeFrom="margin">
                <wp:posOffset>4521835</wp:posOffset>
              </wp:positionH>
              <wp:positionV relativeFrom="paragraph">
                <wp:posOffset>227330</wp:posOffset>
              </wp:positionV>
              <wp:extent cx="2235200" cy="254000"/>
              <wp:effectExtent l="0" t="0" r="0" b="0"/>
              <wp:wrapNone/>
              <wp:docPr id="84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3520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/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5DCFBE1" w14:textId="020EC7A8" w:rsidR="00CD664C" w:rsidRPr="000239F1" w:rsidRDefault="00CD664C" w:rsidP="000239F1">
                          <w:pPr>
                            <w:jc w:val="right"/>
                            <w:rPr>
                              <w:sz w:val="20"/>
                              <w:szCs w:val="20"/>
                            </w:rPr>
                          </w:pPr>
                          <w:r w:rsidRPr="000239F1">
                            <w:rPr>
                              <w:sz w:val="20"/>
                              <w:szCs w:val="20"/>
                            </w:rPr>
                            <w:t xml:space="preserve">Versão </w:t>
                          </w: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  <w:r w:rsidRPr="000239F1">
                            <w:rPr>
                              <w:sz w:val="20"/>
                              <w:szCs w:val="20"/>
                            </w:rPr>
                            <w:t>.</w:t>
                          </w:r>
                          <w:r w:rsidR="00ED3EBB"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B2CF1A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356.05pt;margin-top:17.9pt;width:176pt;height:20pt;z-index: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" filled="f" stroked="f">
              <v:textbox>
                <w:txbxContent>
                  <w:p w14:paraId="45DCFBE1" w14:textId="020EC7A8" w:rsidR="00CD664C" w:rsidRPr="000239F1" w:rsidRDefault="00CD664C" w:rsidP="000239F1">
                    <w:pPr>
                      <w:jc w:val="right"/>
                      <w:rPr>
                        <w:sz w:val="20"/>
                        <w:szCs w:val="20"/>
                      </w:rPr>
                    </w:pPr>
                    <w:r w:rsidRPr="000239F1">
                      <w:rPr>
                        <w:sz w:val="20"/>
                        <w:szCs w:val="20"/>
                      </w:rPr>
                      <w:t xml:space="preserve">Versão </w:t>
                    </w:r>
                    <w:r>
                      <w:rPr>
                        <w:sz w:val="20"/>
                        <w:szCs w:val="20"/>
                      </w:rPr>
                      <w:t>1</w:t>
                    </w:r>
                    <w:r w:rsidRPr="000239F1">
                      <w:rPr>
                        <w:sz w:val="20"/>
                        <w:szCs w:val="20"/>
                      </w:rPr>
                      <w:t>.</w:t>
                    </w:r>
                    <w:r w:rsidR="00ED3EBB">
                      <w:rPr>
                        <w:sz w:val="20"/>
                        <w:szCs w:val="20"/>
                      </w:rPr>
                      <w:t>4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31616" behindDoc="0" locked="0" layoutInCell="1" allowOverlap="1" wp14:anchorId="0AF0638C" wp14:editId="4797C489">
              <wp:simplePos x="0" y="0"/>
              <wp:positionH relativeFrom="margin">
                <wp:posOffset>2902585</wp:posOffset>
              </wp:positionH>
              <wp:positionV relativeFrom="page">
                <wp:posOffset>10374630</wp:posOffset>
              </wp:positionV>
              <wp:extent cx="838200" cy="236220"/>
              <wp:effectExtent l="0" t="0" r="0" b="11430"/>
              <wp:wrapNone/>
              <wp:docPr id="83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3820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8558B99" w14:textId="77777777" w:rsidR="00CD664C" w:rsidRPr="00B2520C" w:rsidRDefault="00CD664C" w:rsidP="001F5C58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B2520C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B2520C">
                            <w:rPr>
                              <w:sz w:val="20"/>
                              <w:szCs w:val="20"/>
                            </w:rPr>
                            <w:instrText xml:space="preserve"> PAGE    \* MERGEFORMAT </w:instrText>
                          </w:r>
                          <w:r w:rsidRPr="00B2520C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583E5E">
                            <w:rPr>
                              <w:noProof/>
                              <w:sz w:val="20"/>
                              <w:szCs w:val="20"/>
                            </w:rPr>
                            <w:t>48</w:t>
                          </w:r>
                          <w:r w:rsidRPr="00B2520C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F0638C" id="Rectangle 26" o:spid="_x0000_s1030" style="position:absolute;left:0;text-align:left;margin-left:228.55pt;margin-top:816.9pt;width:66pt;height:18.6pt;z-index: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" filled="f" fillcolor="gray" stroked="f" strokecolor="#4f81bd" strokeweight="1pt">
              <v:textbox inset="0,0,0,0">
                <w:txbxContent>
                  <w:p w14:paraId="28558B99" w14:textId="77777777" w:rsidR="00CD664C" w:rsidRPr="00B2520C" w:rsidRDefault="00CD664C" w:rsidP="001F5C58">
                    <w:pPr>
                      <w:jc w:val="center"/>
                      <w:rPr>
                        <w:sz w:val="20"/>
                        <w:szCs w:val="20"/>
                      </w:rPr>
                    </w:pPr>
                    <w:r w:rsidRPr="00B2520C">
                      <w:rPr>
                        <w:sz w:val="20"/>
                        <w:szCs w:val="20"/>
                      </w:rPr>
                      <w:fldChar w:fldCharType="begin"/>
                    </w:r>
                    <w:r w:rsidRPr="00B2520C">
                      <w:rPr>
                        <w:sz w:val="20"/>
                        <w:szCs w:val="20"/>
                      </w:rPr>
                      <w:instrText xml:space="preserve"> PAGE    \* MERGEFORMAT </w:instrText>
                    </w:r>
                    <w:r w:rsidRPr="00B2520C">
                      <w:rPr>
                        <w:sz w:val="20"/>
                        <w:szCs w:val="20"/>
                      </w:rPr>
                      <w:fldChar w:fldCharType="separate"/>
                    </w:r>
                    <w:r w:rsidR="00583E5E">
                      <w:rPr>
                        <w:noProof/>
                        <w:sz w:val="20"/>
                        <w:szCs w:val="20"/>
                      </w:rPr>
                      <w:t>48</w:t>
                    </w:r>
                    <w:r w:rsidRPr="00B2520C">
                      <w:rPr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32231B" w14:textId="77777777" w:rsidR="00CD664C" w:rsidRPr="0053491F" w:rsidRDefault="00CD664C" w:rsidP="00CA5701">
    <w:pPr>
      <w:pStyle w:val="Rodap"/>
    </w:pPr>
    <w:r w:rsidRPr="00FB4F69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62CAE83D" wp14:editId="057375C8">
              <wp:simplePos x="0" y="0"/>
              <wp:positionH relativeFrom="column">
                <wp:posOffset>3235960</wp:posOffset>
              </wp:positionH>
              <wp:positionV relativeFrom="paragraph">
                <wp:posOffset>-222250</wp:posOffset>
              </wp:positionV>
              <wp:extent cx="161925" cy="923925"/>
              <wp:effectExtent l="0" t="0" r="28575" b="28575"/>
              <wp:wrapNone/>
              <wp:docPr id="82" name="AutoShap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rot="-5400000">
                        <a:off x="0" y="0"/>
                        <a:ext cx="161925" cy="923925"/>
                      </a:xfrm>
                      <a:prstGeom prst="rightBracket">
                        <a:avLst>
                          <a:gd name="adj" fmla="val 47549"/>
                        </a:avLst>
                      </a:prstGeom>
                      <a:noFill/>
                      <a:ln w="12700">
                        <a:solidFill>
                          <a:srgbClr val="009ABD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gradFill rotWithShape="0">
                              <a:gsLst>
                                <a:gs pos="0">
                                  <a:schemeClr val="lt1">
                                    <a:lumMod val="100000"/>
                                    <a:lumOff val="0"/>
                                  </a:schemeClr>
                                </a:gs>
                                <a:gs pos="100000">
                                  <a:schemeClr val="dk1">
                                    <a:lumMod val="40000"/>
                                    <a:lumOff val="60000"/>
                                  </a:schemeClr>
                                </a:gs>
                              </a:gsLst>
                              <a:lin ang="5400000" scaled="1"/>
                            </a:gra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8398" dir="3806097" algn="ctr" rotWithShape="0">
                                <a:schemeClr val="lt1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296A1A" id="_x0000_t86" coordsize="21600,21600" o:spt="86" adj="1800" path="m,qx21600@0l21600@1qy,21600e" filled="f">
              <v:formulas>
                <v:f eqn="val #0"/>
                <v:f eqn="sum 21600 0 #0"/>
                <v:f eqn="prod #0 9598 32768"/>
                <v:f eqn="sum 21600 0 @2"/>
              </v:formulas>
              <v:path arrowok="t" gradientshapeok="t" o:connecttype="custom" o:connectlocs="0,0;0,21600;21600,10800" textboxrect="0,@2,15274,@3"/>
              <v:handles>
                <v:h position="bottomRight,#0" yrange="0,10800"/>
              </v:handles>
            </v:shapetype>
            <v:shape id="AutoShape 46" o:spid="_x0000_s1026" type="#_x0000_t86" style="position:absolute;margin-left:254.8pt;margin-top:-17.5pt;width:12.75pt;height:72.75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" fillcolor="white [3201]" strokecolor="#009abd" strokeweight="1pt">
              <v:fill color2="#999 [1296]" focus="100%" type="gradient"/>
              <v:shadow color="#7f7f7f [1601]" opacity=".5" offset="1pt"/>
              <v:textbox inset="0,0,0,0"/>
            </v:shape>
          </w:pict>
        </mc:Fallback>
      </mc:AlternateConten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31A302A2" wp14:editId="30297063">
              <wp:simplePos x="0" y="0"/>
              <wp:positionH relativeFrom="margin">
                <wp:posOffset>-74930</wp:posOffset>
              </wp:positionH>
              <wp:positionV relativeFrom="paragraph">
                <wp:posOffset>227965</wp:posOffset>
              </wp:positionV>
              <wp:extent cx="2235200" cy="254000"/>
              <wp:effectExtent l="0" t="0" r="0" b="0"/>
              <wp:wrapNone/>
              <wp:docPr id="59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3520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/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92E2B6E" w14:textId="77777777" w:rsidR="00CD664C" w:rsidRPr="00B2520C" w:rsidRDefault="00CD664C" w:rsidP="00B2520C">
                          <w:pPr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Versão 1.1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A302A2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31" type="#_x0000_t202" style="position:absolute;left:0;text-align:left;margin-left:-5.9pt;margin-top:17.95pt;width:176pt;height:20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" filled="f" stroked="f">
              <v:textbox>
                <w:txbxContent>
                  <w:p w14:paraId="492E2B6E" w14:textId="77777777" w:rsidR="00CD664C" w:rsidRPr="00B2520C" w:rsidRDefault="00CD664C" w:rsidP="00B2520C">
                    <w:pPr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Versão 1.1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5BE794E" wp14:editId="29D01E5C">
              <wp:simplePos x="0" y="0"/>
              <wp:positionH relativeFrom="margin">
                <wp:posOffset>2912110</wp:posOffset>
              </wp:positionH>
              <wp:positionV relativeFrom="page">
                <wp:posOffset>10370185</wp:posOffset>
              </wp:positionV>
              <wp:extent cx="815975" cy="214630"/>
              <wp:effectExtent l="0" t="0" r="3175" b="13970"/>
              <wp:wrapNone/>
              <wp:docPr id="56" name="Rectangl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15975" cy="2146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0F71C8E" w14:textId="77777777" w:rsidR="00CD664C" w:rsidRPr="00B2520C" w:rsidRDefault="00CD664C" w:rsidP="001F5C58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B2520C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B2520C">
                            <w:rPr>
                              <w:sz w:val="20"/>
                              <w:szCs w:val="20"/>
                            </w:rPr>
                            <w:instrText xml:space="preserve"> PAGE    \* MERGEFORMAT </w:instrText>
                          </w:r>
                          <w:r w:rsidRPr="00B2520C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583E5E">
                            <w:rPr>
                              <w:noProof/>
                              <w:sz w:val="20"/>
                              <w:szCs w:val="20"/>
                            </w:rPr>
                            <w:t>49</w:t>
                          </w:r>
                          <w:r w:rsidRPr="00B2520C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5BE794E" id="Rectangle 20" o:spid="_x0000_s1032" style="position:absolute;left:0;text-align:left;margin-left:229.3pt;margin-top:816.55pt;width:64.25pt;height:16.9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" filled="f" fillcolor="gray" stroked="f" strokecolor="#4f81bd" strokeweight="1pt">
              <v:textbox inset="0,0,0,0">
                <w:txbxContent>
                  <w:p w14:paraId="70F71C8E" w14:textId="77777777" w:rsidR="00CD664C" w:rsidRPr="00B2520C" w:rsidRDefault="00CD664C" w:rsidP="001F5C58">
                    <w:pPr>
                      <w:jc w:val="center"/>
                      <w:rPr>
                        <w:sz w:val="20"/>
                        <w:szCs w:val="20"/>
                      </w:rPr>
                    </w:pPr>
                    <w:r w:rsidRPr="00B2520C">
                      <w:rPr>
                        <w:sz w:val="20"/>
                        <w:szCs w:val="20"/>
                      </w:rPr>
                      <w:fldChar w:fldCharType="begin"/>
                    </w:r>
                    <w:r w:rsidRPr="00B2520C">
                      <w:rPr>
                        <w:sz w:val="20"/>
                        <w:szCs w:val="20"/>
                      </w:rPr>
                      <w:instrText xml:space="preserve"> PAGE    \* MERGEFORMAT </w:instrText>
                    </w:r>
                    <w:r w:rsidRPr="00B2520C">
                      <w:rPr>
                        <w:sz w:val="20"/>
                        <w:szCs w:val="20"/>
                      </w:rPr>
                      <w:fldChar w:fldCharType="separate"/>
                    </w:r>
                    <w:r w:rsidR="00583E5E">
                      <w:rPr>
                        <w:noProof/>
                        <w:sz w:val="20"/>
                        <w:szCs w:val="20"/>
                      </w:rPr>
                      <w:t>49</w:t>
                    </w:r>
                    <w:r w:rsidRPr="00B2520C">
                      <w:rPr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21C1ED8" wp14:editId="6963841C">
              <wp:simplePos x="0" y="0"/>
              <wp:positionH relativeFrom="column">
                <wp:posOffset>6156960</wp:posOffset>
              </wp:positionH>
              <wp:positionV relativeFrom="paragraph">
                <wp:posOffset>-179705</wp:posOffset>
              </wp:positionV>
              <wp:extent cx="237490" cy="548640"/>
              <wp:effectExtent l="0" t="117475" r="0" b="121285"/>
              <wp:wrapNone/>
              <wp:docPr id="15" name="Rectangl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-5400000">
                        <a:off x="0" y="0"/>
                        <a:ext cx="237490" cy="548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C4BC96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ECD0E2" id="Rectangle 18" o:spid="_x0000_s1026" style="position:absolute;margin-left:484.8pt;margin-top:-14.15pt;width:18.7pt;height:43.2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" filled="f" stroked="f" strokecolor="#c4bc96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2FF93" w14:textId="77777777" w:rsidR="000B6965" w:rsidRDefault="000B6965" w:rsidP="00CA5701">
      <w:r>
        <w:separator/>
      </w:r>
    </w:p>
  </w:footnote>
  <w:footnote w:type="continuationSeparator" w:id="0">
    <w:p w14:paraId="28F6B6FF" w14:textId="77777777" w:rsidR="000B6965" w:rsidRDefault="000B6965" w:rsidP="00CA57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89EB4" w14:textId="18948CC3" w:rsidR="000A6260" w:rsidRDefault="000A6260" w:rsidP="000A6260">
    <w:pPr>
      <w:pStyle w:val="Ttulo"/>
      <w:tabs>
        <w:tab w:val="left" w:pos="709"/>
        <w:tab w:val="left" w:pos="1418"/>
        <w:tab w:val="left" w:pos="2127"/>
        <w:tab w:val="left" w:pos="2836"/>
        <w:tab w:val="left" w:pos="3545"/>
        <w:tab w:val="left" w:pos="4254"/>
        <w:tab w:val="left" w:pos="4963"/>
        <w:tab w:val="left" w:pos="8771"/>
        <w:tab w:val="right" w:pos="963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3B9DC7EB" wp14:editId="245B9E01">
              <wp:simplePos x="0" y="0"/>
              <wp:positionH relativeFrom="column">
                <wp:posOffset>-595630</wp:posOffset>
              </wp:positionH>
              <wp:positionV relativeFrom="paragraph">
                <wp:posOffset>478732</wp:posOffset>
              </wp:positionV>
              <wp:extent cx="7453746" cy="0"/>
              <wp:effectExtent l="38100" t="38100" r="71120" b="95250"/>
              <wp:wrapNone/>
              <wp:docPr id="201446192" name="Conector ret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453746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52AFFEF" id="Conector reto 4" o:spid="_x0000_s1026" style="position:absolute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6.9pt,37.7pt" to="540pt,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" strokecolor="black [3200]" strokeweight="2pt">
              <v:shadow on="t" color="black" opacity="24903f" origin=",.5" offset="0,.55556mm"/>
            </v:line>
          </w:pict>
        </mc:Fallback>
      </mc:AlternateContent>
    </w:r>
    <w:r w:rsidRPr="00923F6C">
      <w:t xml:space="preserve">Manual do Usuário: </w:t>
    </w:r>
    <w:r>
      <w:t xml:space="preserve">Conta Conte – Gestor                                                           </w:t>
    </w:r>
    <w:r>
      <w:rPr>
        <w:noProof/>
      </w:rPr>
      <w:drawing>
        <wp:inline distT="0" distB="0" distL="0" distR="0" wp14:anchorId="61C09695" wp14:editId="345DAE5E">
          <wp:extent cx="810840" cy="214515"/>
          <wp:effectExtent l="0" t="0" r="0" b="0"/>
          <wp:docPr id="1261172397" name="Imagem 1261172397" descr="Logotipo, nome da empres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51609260" name="Imagem 5" descr="Logotipo, nome da empresa&#10;&#10;Descrição gerada automaticamente"/>
                  <pic:cNvPicPr/>
                </pic:nvPicPr>
                <pic:blipFill rotWithShape="1">
                  <a:blip r:embed="rId1"/>
                  <a:srcRect l="853" t="29000" r="-853" b="27457"/>
                  <a:stretch/>
                </pic:blipFill>
                <pic:spPr bwMode="auto">
                  <a:xfrm>
                    <a:off x="0" y="0"/>
                    <a:ext cx="816573" cy="21603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522CFF10" w14:textId="79DD589F" w:rsidR="00CD664C" w:rsidRDefault="00CD664C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4C9D3" w14:textId="33014B63" w:rsidR="000A6260" w:rsidRDefault="000A6260" w:rsidP="000A6260">
    <w:pPr>
      <w:pStyle w:val="Ttulo"/>
      <w:tabs>
        <w:tab w:val="left" w:pos="709"/>
        <w:tab w:val="left" w:pos="1418"/>
        <w:tab w:val="left" w:pos="2127"/>
        <w:tab w:val="left" w:pos="2836"/>
        <w:tab w:val="left" w:pos="3545"/>
        <w:tab w:val="left" w:pos="4254"/>
        <w:tab w:val="left" w:pos="4963"/>
        <w:tab w:val="left" w:pos="8771"/>
        <w:tab w:val="right" w:pos="963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3C3FA91A" wp14:editId="397A3E97">
              <wp:simplePos x="0" y="0"/>
              <wp:positionH relativeFrom="column">
                <wp:posOffset>-595630</wp:posOffset>
              </wp:positionH>
              <wp:positionV relativeFrom="paragraph">
                <wp:posOffset>478732</wp:posOffset>
              </wp:positionV>
              <wp:extent cx="7453746" cy="0"/>
              <wp:effectExtent l="38100" t="38100" r="71120" b="95250"/>
              <wp:wrapNone/>
              <wp:docPr id="1379526746" name="Conector ret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453746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13F0F53" id="Conector reto 4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6.9pt,37.7pt" to="540pt,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" strokecolor="black [3200]" strokeweight="2pt">
              <v:shadow on="t" color="black" opacity="24903f" origin=",.5" offset="0,.55556mm"/>
            </v:line>
          </w:pict>
        </mc:Fallback>
      </mc:AlternateContent>
    </w:r>
    <w:r w:rsidRPr="00923F6C">
      <w:t xml:space="preserve">Manual do Usuário: </w:t>
    </w:r>
    <w:r>
      <w:t xml:space="preserve">Conta Conte - Gestor                                                            </w:t>
    </w:r>
    <w:r>
      <w:rPr>
        <w:noProof/>
      </w:rPr>
      <w:drawing>
        <wp:inline distT="0" distB="0" distL="0" distR="0" wp14:anchorId="4E6DB70A" wp14:editId="6213DEF6">
          <wp:extent cx="810840" cy="214515"/>
          <wp:effectExtent l="0" t="0" r="0" b="0"/>
          <wp:docPr id="1030998949" name="Imagem 1030998949" descr="Logotipo, nome da empres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51609260" name="Imagem 5" descr="Logotipo, nome da empresa&#10;&#10;Descrição gerada automaticamente"/>
                  <pic:cNvPicPr/>
                </pic:nvPicPr>
                <pic:blipFill rotWithShape="1">
                  <a:blip r:embed="rId1"/>
                  <a:srcRect l="853" t="29000" r="-853" b="27457"/>
                  <a:stretch/>
                </pic:blipFill>
                <pic:spPr bwMode="auto">
                  <a:xfrm>
                    <a:off x="0" y="0"/>
                    <a:ext cx="816573" cy="21603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41401E68" w14:textId="77777777" w:rsidR="00CD664C" w:rsidRPr="00887F50" w:rsidRDefault="00CD664C" w:rsidP="00AF1377">
    <w:pPr>
      <w:pStyle w:val="Cabealho"/>
      <w:ind w:firstLine="2127"/>
      <w:rPr>
        <w:b/>
        <w:color w:val="FFFFFF" w:themeColor="background1"/>
        <w:sz w:val="32"/>
        <w:szCs w:val="32"/>
      </w:rPr>
    </w:pPr>
  </w:p>
  <w:p w14:paraId="53DB6355" w14:textId="77777777" w:rsidR="00CD664C" w:rsidRDefault="00CD664C" w:rsidP="004E042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12.75pt;height:11.25pt" o:bullet="t">
        <v:imagedata r:id="rId1" o:title="clip_image001"/>
      </v:shape>
    </w:pict>
  </w:numPicBullet>
  <w:abstractNum w:abstractNumId="0" w15:restartNumberingAfterBreak="0">
    <w:nsid w:val="086371E7"/>
    <w:multiLevelType w:val="hybridMultilevel"/>
    <w:tmpl w:val="1084F9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4E5107"/>
    <w:multiLevelType w:val="multilevel"/>
    <w:tmpl w:val="EC0AD834"/>
    <w:lvl w:ilvl="0">
      <w:start w:val="1"/>
      <w:numFmt w:val="decimal"/>
      <w:lvlText w:val="%1."/>
      <w:lvlJc w:val="left"/>
      <w:pPr>
        <w:ind w:left="995" w:hanging="360"/>
      </w:pPr>
      <w:rPr>
        <w:rFonts w:hint="default"/>
      </w:rPr>
    </w:lvl>
    <w:lvl w:ilvl="1">
      <w:start w:val="2"/>
      <w:numFmt w:val="decimal"/>
      <w:isLgl/>
      <w:lvlText w:val="%1.1"/>
      <w:lvlJc w:val="left"/>
      <w:pPr>
        <w:ind w:left="1385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3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95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5" w:hanging="1440"/>
      </w:pPr>
      <w:rPr>
        <w:rFonts w:hint="default"/>
      </w:rPr>
    </w:lvl>
  </w:abstractNum>
  <w:abstractNum w:abstractNumId="2" w15:restartNumberingAfterBreak="0">
    <w:nsid w:val="16B9640E"/>
    <w:multiLevelType w:val="hybridMultilevel"/>
    <w:tmpl w:val="662C3F7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BF3819"/>
    <w:multiLevelType w:val="hybridMultilevel"/>
    <w:tmpl w:val="D1983EA4"/>
    <w:lvl w:ilvl="0" w:tplc="2AE87EF8">
      <w:start w:val="1"/>
      <w:numFmt w:val="decimal"/>
      <w:pStyle w:val="TituloTotvs"/>
      <w:lvlText w:val="%1."/>
      <w:lvlJc w:val="left"/>
      <w:pPr>
        <w:ind w:left="714" w:hanging="360"/>
      </w:pPr>
    </w:lvl>
    <w:lvl w:ilvl="1" w:tplc="C8585F42">
      <w:start w:val="1"/>
      <w:numFmt w:val="lowerLetter"/>
      <w:lvlText w:val="%2."/>
      <w:lvlJc w:val="left"/>
      <w:pPr>
        <w:ind w:left="1434" w:hanging="360"/>
      </w:pPr>
    </w:lvl>
    <w:lvl w:ilvl="2" w:tplc="0416001B">
      <w:start w:val="1"/>
      <w:numFmt w:val="lowerRoman"/>
      <w:lvlText w:val="%3."/>
      <w:lvlJc w:val="right"/>
      <w:pPr>
        <w:ind w:left="2154" w:hanging="180"/>
      </w:pPr>
    </w:lvl>
    <w:lvl w:ilvl="3" w:tplc="0416000F">
      <w:start w:val="1"/>
      <w:numFmt w:val="decimal"/>
      <w:lvlText w:val="%4."/>
      <w:lvlJc w:val="left"/>
      <w:pPr>
        <w:ind w:left="2874" w:hanging="360"/>
      </w:pPr>
    </w:lvl>
    <w:lvl w:ilvl="4" w:tplc="04160019">
      <w:start w:val="1"/>
      <w:numFmt w:val="lowerLetter"/>
      <w:lvlText w:val="%5."/>
      <w:lvlJc w:val="left"/>
      <w:pPr>
        <w:ind w:left="3594" w:hanging="360"/>
      </w:pPr>
    </w:lvl>
    <w:lvl w:ilvl="5" w:tplc="0416001B">
      <w:start w:val="1"/>
      <w:numFmt w:val="lowerRoman"/>
      <w:lvlText w:val="%6."/>
      <w:lvlJc w:val="right"/>
      <w:pPr>
        <w:ind w:left="4314" w:hanging="180"/>
      </w:pPr>
    </w:lvl>
    <w:lvl w:ilvl="6" w:tplc="0416000F">
      <w:start w:val="1"/>
      <w:numFmt w:val="decimal"/>
      <w:lvlText w:val="%7."/>
      <w:lvlJc w:val="left"/>
      <w:pPr>
        <w:ind w:left="5034" w:hanging="360"/>
      </w:pPr>
    </w:lvl>
    <w:lvl w:ilvl="7" w:tplc="04160019">
      <w:start w:val="1"/>
      <w:numFmt w:val="lowerLetter"/>
      <w:lvlText w:val="%8."/>
      <w:lvlJc w:val="left"/>
      <w:pPr>
        <w:ind w:left="5754" w:hanging="360"/>
      </w:pPr>
    </w:lvl>
    <w:lvl w:ilvl="8" w:tplc="0416001B">
      <w:start w:val="1"/>
      <w:numFmt w:val="lowerRoman"/>
      <w:lvlText w:val="%9."/>
      <w:lvlJc w:val="right"/>
      <w:pPr>
        <w:ind w:left="6474" w:hanging="180"/>
      </w:pPr>
    </w:lvl>
  </w:abstractNum>
  <w:abstractNum w:abstractNumId="4" w15:restartNumberingAfterBreak="0">
    <w:nsid w:val="19547062"/>
    <w:multiLevelType w:val="hybridMultilevel"/>
    <w:tmpl w:val="56C2DE1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580658"/>
    <w:multiLevelType w:val="hybridMultilevel"/>
    <w:tmpl w:val="395CCAA8"/>
    <w:lvl w:ilvl="0" w:tplc="D38A092C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plc="5C3A739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9C0EC6">
      <w:start w:val="1"/>
      <w:numFmt w:val="decimal"/>
      <w:pStyle w:val="LC-Heading3"/>
      <w:lvlText w:val="%3."/>
      <w:lvlJc w:val="left"/>
      <w:pPr>
        <w:tabs>
          <w:tab w:val="num" w:pos="2160"/>
        </w:tabs>
        <w:ind w:left="2160" w:hanging="360"/>
      </w:pPr>
    </w:lvl>
    <w:lvl w:ilvl="3" w:tplc="FDAC40C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6B0B33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25C0DB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480827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9E2273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15A768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A73F9D"/>
    <w:multiLevelType w:val="hybridMultilevel"/>
    <w:tmpl w:val="30EAD03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6F53CF"/>
    <w:multiLevelType w:val="hybridMultilevel"/>
    <w:tmpl w:val="06BEE53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0E7FFC"/>
    <w:multiLevelType w:val="multilevel"/>
    <w:tmpl w:val="5C28DC40"/>
    <w:lvl w:ilvl="0">
      <w:start w:val="1"/>
      <w:numFmt w:val="decimal"/>
      <w:pStyle w:val="Esti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9" w15:restartNumberingAfterBreak="0">
    <w:nsid w:val="32A40B82"/>
    <w:multiLevelType w:val="hybridMultilevel"/>
    <w:tmpl w:val="6638EFE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C73494"/>
    <w:multiLevelType w:val="multilevel"/>
    <w:tmpl w:val="AF467D7A"/>
    <w:lvl w:ilvl="0">
      <w:start w:val="1"/>
      <w:numFmt w:val="decimal"/>
      <w:lvlText w:val="%1"/>
      <w:lvlJc w:val="left"/>
      <w:pPr>
        <w:ind w:left="1000" w:hanging="432"/>
      </w:pPr>
      <w:rPr>
        <w:rFonts w:hint="default"/>
        <w:i w:val="0"/>
      </w:rPr>
    </w:lvl>
    <w:lvl w:ilvl="1">
      <w:start w:val="1"/>
      <w:numFmt w:val="decimal"/>
      <w:pStyle w:val="Ttulo2"/>
      <w:lvlText w:val="%1.%2"/>
      <w:lvlJc w:val="left"/>
      <w:pPr>
        <w:ind w:left="3979" w:hanging="576"/>
      </w:pPr>
      <w:rPr>
        <w:rFonts w:asciiTheme="minorHAnsi" w:hAnsiTheme="minorHAnsi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9ABD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  <w:i w:val="0"/>
        <w:sz w:val="20"/>
        <w:szCs w:val="20"/>
      </w:rPr>
    </w:lvl>
    <w:lvl w:ilvl="3">
      <w:start w:val="1"/>
      <w:numFmt w:val="decimal"/>
      <w:pStyle w:val="Ttulo4"/>
      <w:lvlText w:val="%1.%2.%3.%4"/>
      <w:lvlJc w:val="left"/>
      <w:pPr>
        <w:ind w:left="1715" w:hanging="864"/>
      </w:pPr>
      <w:rPr>
        <w:rFonts w:hint="default"/>
        <w:b/>
        <w:i w:val="0"/>
        <w:color w:val="FFFFFF" w:themeColor="background1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33463888"/>
    <w:multiLevelType w:val="multilevel"/>
    <w:tmpl w:val="F25EA3EA"/>
    <w:lvl w:ilvl="0">
      <w:start w:val="1"/>
      <w:numFmt w:val="decimal"/>
      <w:lvlText w:val="%1."/>
      <w:lvlJc w:val="left"/>
      <w:pPr>
        <w:ind w:left="995" w:hanging="360"/>
      </w:pPr>
      <w:rPr>
        <w:rFonts w:hint="default"/>
      </w:rPr>
    </w:lvl>
    <w:lvl w:ilvl="1">
      <w:start w:val="1"/>
      <w:numFmt w:val="decimal"/>
      <w:lvlText w:val="%2.2"/>
      <w:lvlJc w:val="left"/>
      <w:pPr>
        <w:ind w:left="1385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3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95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5" w:hanging="1440"/>
      </w:pPr>
      <w:rPr>
        <w:rFonts w:hint="default"/>
      </w:rPr>
    </w:lvl>
  </w:abstractNum>
  <w:abstractNum w:abstractNumId="12" w15:restartNumberingAfterBreak="0">
    <w:nsid w:val="34364600"/>
    <w:multiLevelType w:val="multilevel"/>
    <w:tmpl w:val="583ED8D0"/>
    <w:lvl w:ilvl="0">
      <w:start w:val="1"/>
      <w:numFmt w:val="decimal"/>
      <w:lvlText w:val="%1."/>
      <w:lvlJc w:val="left"/>
      <w:pPr>
        <w:ind w:left="995" w:hanging="360"/>
      </w:pPr>
    </w:lvl>
    <w:lvl w:ilvl="1">
      <w:start w:val="2"/>
      <w:numFmt w:val="decimal"/>
      <w:isLgl/>
      <w:lvlText w:val="%1.%2"/>
      <w:lvlJc w:val="left"/>
      <w:pPr>
        <w:ind w:left="1385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3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95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5" w:hanging="1440"/>
      </w:pPr>
      <w:rPr>
        <w:rFonts w:hint="default"/>
      </w:rPr>
    </w:lvl>
  </w:abstractNum>
  <w:abstractNum w:abstractNumId="13" w15:restartNumberingAfterBreak="0">
    <w:nsid w:val="34F60499"/>
    <w:multiLevelType w:val="hybridMultilevel"/>
    <w:tmpl w:val="0A96835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EE2A5F"/>
    <w:multiLevelType w:val="hybridMultilevel"/>
    <w:tmpl w:val="5904546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171D16"/>
    <w:multiLevelType w:val="hybridMultilevel"/>
    <w:tmpl w:val="5DEEEED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6526EB4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3E6C3E"/>
    <w:multiLevelType w:val="hybridMultilevel"/>
    <w:tmpl w:val="ADBA2ADE"/>
    <w:lvl w:ilvl="0" w:tplc="4A6C902E">
      <w:start w:val="1"/>
      <w:numFmt w:val="bullet"/>
      <w:lvlText w:val=""/>
      <w:lvlPicBulletId w:val="0"/>
      <w:lvlJc w:val="left"/>
      <w:pPr>
        <w:ind w:left="765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7" w15:restartNumberingAfterBreak="0">
    <w:nsid w:val="4BD456CF"/>
    <w:multiLevelType w:val="hybridMultilevel"/>
    <w:tmpl w:val="A9FA81CE"/>
    <w:lvl w:ilvl="0" w:tplc="287695CE">
      <w:start w:val="1"/>
      <w:numFmt w:val="bullet"/>
      <w:pStyle w:val="Estilo4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067D4B"/>
    <w:multiLevelType w:val="hybridMultilevel"/>
    <w:tmpl w:val="14B6D11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C25AE5"/>
    <w:multiLevelType w:val="hybridMultilevel"/>
    <w:tmpl w:val="B69C096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642B53"/>
    <w:multiLevelType w:val="multilevel"/>
    <w:tmpl w:val="583ED8D0"/>
    <w:lvl w:ilvl="0">
      <w:start w:val="1"/>
      <w:numFmt w:val="decimal"/>
      <w:lvlText w:val="%1."/>
      <w:lvlJc w:val="left"/>
      <w:pPr>
        <w:ind w:left="995" w:hanging="360"/>
      </w:pPr>
    </w:lvl>
    <w:lvl w:ilvl="1">
      <w:start w:val="2"/>
      <w:numFmt w:val="decimal"/>
      <w:isLgl/>
      <w:lvlText w:val="%1.%2"/>
      <w:lvlJc w:val="left"/>
      <w:pPr>
        <w:ind w:left="1385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3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95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5" w:hanging="1440"/>
      </w:pPr>
      <w:rPr>
        <w:rFonts w:hint="default"/>
      </w:rPr>
    </w:lvl>
  </w:abstractNum>
  <w:abstractNum w:abstractNumId="21" w15:restartNumberingAfterBreak="0">
    <w:nsid w:val="647E7659"/>
    <w:multiLevelType w:val="multilevel"/>
    <w:tmpl w:val="B1F6D584"/>
    <w:lvl w:ilvl="0">
      <w:start w:val="1"/>
      <w:numFmt w:val="decimal"/>
      <w:lvlText w:val="%1."/>
      <w:lvlJc w:val="left"/>
      <w:pPr>
        <w:ind w:left="995" w:hanging="360"/>
      </w:pPr>
      <w:rPr>
        <w:rFonts w:hint="default"/>
      </w:rPr>
    </w:lvl>
    <w:lvl w:ilvl="1">
      <w:start w:val="1"/>
      <w:numFmt w:val="decimal"/>
      <w:lvlText w:val="%2.2"/>
      <w:lvlJc w:val="left"/>
      <w:pPr>
        <w:ind w:left="1385" w:hanging="390"/>
      </w:pPr>
      <w:rPr>
        <w:rFonts w:hint="default"/>
        <w:b/>
        <w:sz w:val="28"/>
      </w:rPr>
    </w:lvl>
    <w:lvl w:ilvl="2">
      <w:start w:val="1"/>
      <w:numFmt w:val="decimal"/>
      <w:isLgl/>
      <w:lvlText w:val="%1.%2.%3"/>
      <w:lvlJc w:val="left"/>
      <w:pPr>
        <w:ind w:left="20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3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95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5" w:hanging="1440"/>
      </w:pPr>
      <w:rPr>
        <w:rFonts w:hint="default"/>
      </w:rPr>
    </w:lvl>
  </w:abstractNum>
  <w:abstractNum w:abstractNumId="22" w15:restartNumberingAfterBreak="0">
    <w:nsid w:val="692754DE"/>
    <w:multiLevelType w:val="multilevel"/>
    <w:tmpl w:val="05ECA2AA"/>
    <w:lvl w:ilvl="0">
      <w:start w:val="7"/>
      <w:numFmt w:val="decimal"/>
      <w:lvlText w:val="%1."/>
      <w:lvlJc w:val="left"/>
      <w:pPr>
        <w:ind w:left="99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83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3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95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5" w:hanging="1440"/>
      </w:pPr>
      <w:rPr>
        <w:rFonts w:hint="default"/>
      </w:rPr>
    </w:lvl>
  </w:abstractNum>
  <w:num w:numId="1" w16cid:durableId="838958172">
    <w:abstractNumId w:val="5"/>
  </w:num>
  <w:num w:numId="2" w16cid:durableId="1147937296">
    <w:abstractNumId w:val="10"/>
  </w:num>
  <w:num w:numId="3" w16cid:durableId="618754674">
    <w:abstractNumId w:val="11"/>
  </w:num>
  <w:num w:numId="4" w16cid:durableId="1218862813">
    <w:abstractNumId w:val="14"/>
  </w:num>
  <w:num w:numId="5" w16cid:durableId="1388069871">
    <w:abstractNumId w:val="22"/>
  </w:num>
  <w:num w:numId="6" w16cid:durableId="367604372">
    <w:abstractNumId w:val="8"/>
  </w:num>
  <w:num w:numId="7" w16cid:durableId="1043290002">
    <w:abstractNumId w:val="10"/>
  </w:num>
  <w:num w:numId="8" w16cid:durableId="1767968167">
    <w:abstractNumId w:val="10"/>
  </w:num>
  <w:num w:numId="9" w16cid:durableId="1966308867">
    <w:abstractNumId w:val="12"/>
  </w:num>
  <w:num w:numId="10" w16cid:durableId="1212038190">
    <w:abstractNumId w:val="20"/>
  </w:num>
  <w:num w:numId="11" w16cid:durableId="1000429331">
    <w:abstractNumId w:val="6"/>
  </w:num>
  <w:num w:numId="12" w16cid:durableId="1556357912">
    <w:abstractNumId w:val="15"/>
  </w:num>
  <w:num w:numId="13" w16cid:durableId="1465346321">
    <w:abstractNumId w:val="6"/>
  </w:num>
  <w:num w:numId="14" w16cid:durableId="893270682">
    <w:abstractNumId w:val="10"/>
  </w:num>
  <w:num w:numId="15" w16cid:durableId="165178320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303312528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370570122">
    <w:abstractNumId w:val="3"/>
  </w:num>
  <w:num w:numId="18" w16cid:durableId="89531397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653146032">
    <w:abstractNumId w:val="17"/>
  </w:num>
  <w:num w:numId="20" w16cid:durableId="439034235">
    <w:abstractNumId w:val="17"/>
  </w:num>
  <w:num w:numId="21" w16cid:durableId="332073103">
    <w:abstractNumId w:val="7"/>
  </w:num>
  <w:num w:numId="22" w16cid:durableId="539824077">
    <w:abstractNumId w:val="7"/>
  </w:num>
  <w:num w:numId="23" w16cid:durableId="489643060">
    <w:abstractNumId w:val="4"/>
  </w:num>
  <w:num w:numId="24" w16cid:durableId="1367411207">
    <w:abstractNumId w:val="4"/>
  </w:num>
  <w:num w:numId="25" w16cid:durableId="673341409">
    <w:abstractNumId w:val="18"/>
  </w:num>
  <w:num w:numId="26" w16cid:durableId="756249438">
    <w:abstractNumId w:val="18"/>
  </w:num>
  <w:num w:numId="27" w16cid:durableId="245771156">
    <w:abstractNumId w:val="19"/>
  </w:num>
  <w:num w:numId="28" w16cid:durableId="1965379649">
    <w:abstractNumId w:val="19"/>
  </w:num>
  <w:num w:numId="29" w16cid:durableId="1134909615">
    <w:abstractNumId w:val="13"/>
  </w:num>
  <w:num w:numId="30" w16cid:durableId="599945134">
    <w:abstractNumId w:val="13"/>
  </w:num>
  <w:num w:numId="31" w16cid:durableId="533420455">
    <w:abstractNumId w:val="2"/>
  </w:num>
  <w:num w:numId="32" w16cid:durableId="790630847">
    <w:abstractNumId w:val="2"/>
  </w:num>
  <w:num w:numId="33" w16cid:durableId="1650864044">
    <w:abstractNumId w:val="0"/>
  </w:num>
  <w:num w:numId="34" w16cid:durableId="1976983962">
    <w:abstractNumId w:val="0"/>
  </w:num>
  <w:num w:numId="35" w16cid:durableId="617490520">
    <w:abstractNumId w:val="16"/>
  </w:num>
  <w:num w:numId="36" w16cid:durableId="1723095004">
    <w:abstractNumId w:val="16"/>
  </w:num>
  <w:num w:numId="37" w16cid:durableId="1092430354">
    <w:abstractNumId w:val="10"/>
  </w:num>
  <w:num w:numId="38" w16cid:durableId="949973694">
    <w:abstractNumId w:val="10"/>
  </w:num>
  <w:num w:numId="39" w16cid:durableId="1174607626">
    <w:abstractNumId w:val="10"/>
  </w:num>
  <w:num w:numId="40" w16cid:durableId="1192231470">
    <w:abstractNumId w:val="10"/>
  </w:num>
  <w:num w:numId="41" w16cid:durableId="1951662440">
    <w:abstractNumId w:val="10"/>
  </w:num>
  <w:num w:numId="42" w16cid:durableId="118686848">
    <w:abstractNumId w:val="10"/>
  </w:num>
  <w:num w:numId="43" w16cid:durableId="1495956217">
    <w:abstractNumId w:val="1"/>
  </w:num>
  <w:num w:numId="44" w16cid:durableId="1017735176">
    <w:abstractNumId w:val="21"/>
  </w:num>
  <w:num w:numId="45" w16cid:durableId="239603012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defaultTabStop w:val="709"/>
  <w:hyphenationZone w:val="425"/>
  <w:evenAndOddHeaders/>
  <w:drawingGridHorizontalSpacing w:val="90"/>
  <w:displayHorizontalDrawingGridEvery w:val="2"/>
  <w:characterSpacingControl w:val="doNotCompress"/>
  <w:hdrShapeDefaults>
    <o:shapedefaults v:ext="edit" spidmax="2050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6191E"/>
    <w:rsid w:val="0000089A"/>
    <w:rsid w:val="00001D09"/>
    <w:rsid w:val="00001E8B"/>
    <w:rsid w:val="00002A1D"/>
    <w:rsid w:val="00002BD5"/>
    <w:rsid w:val="00003D3E"/>
    <w:rsid w:val="00003F19"/>
    <w:rsid w:val="00004584"/>
    <w:rsid w:val="000049CA"/>
    <w:rsid w:val="00004A42"/>
    <w:rsid w:val="000057D2"/>
    <w:rsid w:val="0000652A"/>
    <w:rsid w:val="00006603"/>
    <w:rsid w:val="0000723E"/>
    <w:rsid w:val="00007789"/>
    <w:rsid w:val="00007AA6"/>
    <w:rsid w:val="000104E1"/>
    <w:rsid w:val="000104FA"/>
    <w:rsid w:val="000109E6"/>
    <w:rsid w:val="00010D34"/>
    <w:rsid w:val="00010D58"/>
    <w:rsid w:val="000114B1"/>
    <w:rsid w:val="00011FF5"/>
    <w:rsid w:val="000120C5"/>
    <w:rsid w:val="00012F31"/>
    <w:rsid w:val="00013154"/>
    <w:rsid w:val="0001387E"/>
    <w:rsid w:val="00013ECC"/>
    <w:rsid w:val="00014226"/>
    <w:rsid w:val="000144DB"/>
    <w:rsid w:val="00014A31"/>
    <w:rsid w:val="00014A61"/>
    <w:rsid w:val="0001542A"/>
    <w:rsid w:val="000157D7"/>
    <w:rsid w:val="00015B86"/>
    <w:rsid w:val="00015EB0"/>
    <w:rsid w:val="00016262"/>
    <w:rsid w:val="00016436"/>
    <w:rsid w:val="00017D82"/>
    <w:rsid w:val="0002049F"/>
    <w:rsid w:val="000206AA"/>
    <w:rsid w:val="00021959"/>
    <w:rsid w:val="00021AE3"/>
    <w:rsid w:val="00021F6E"/>
    <w:rsid w:val="000221F6"/>
    <w:rsid w:val="0002228E"/>
    <w:rsid w:val="00022BDF"/>
    <w:rsid w:val="000236C2"/>
    <w:rsid w:val="000239F1"/>
    <w:rsid w:val="00023AD7"/>
    <w:rsid w:val="00024E7A"/>
    <w:rsid w:val="00025890"/>
    <w:rsid w:val="00026A48"/>
    <w:rsid w:val="00026EEE"/>
    <w:rsid w:val="000272B3"/>
    <w:rsid w:val="000272FB"/>
    <w:rsid w:val="00027E51"/>
    <w:rsid w:val="0003079D"/>
    <w:rsid w:val="00031544"/>
    <w:rsid w:val="00031D30"/>
    <w:rsid w:val="000322B7"/>
    <w:rsid w:val="0003243B"/>
    <w:rsid w:val="00032B2B"/>
    <w:rsid w:val="00032DB6"/>
    <w:rsid w:val="00033340"/>
    <w:rsid w:val="00033D7E"/>
    <w:rsid w:val="00034D10"/>
    <w:rsid w:val="000358B1"/>
    <w:rsid w:val="000360E5"/>
    <w:rsid w:val="00036497"/>
    <w:rsid w:val="00036991"/>
    <w:rsid w:val="0003757F"/>
    <w:rsid w:val="00040EFC"/>
    <w:rsid w:val="00041F02"/>
    <w:rsid w:val="00042679"/>
    <w:rsid w:val="000434F2"/>
    <w:rsid w:val="00043CAB"/>
    <w:rsid w:val="000444D5"/>
    <w:rsid w:val="00044E7E"/>
    <w:rsid w:val="00045ADF"/>
    <w:rsid w:val="00045AE8"/>
    <w:rsid w:val="0004602E"/>
    <w:rsid w:val="00046566"/>
    <w:rsid w:val="000466E2"/>
    <w:rsid w:val="000468F9"/>
    <w:rsid w:val="00046A37"/>
    <w:rsid w:val="0004783C"/>
    <w:rsid w:val="000519C3"/>
    <w:rsid w:val="00052097"/>
    <w:rsid w:val="000525A4"/>
    <w:rsid w:val="00052604"/>
    <w:rsid w:val="00052EFF"/>
    <w:rsid w:val="00053BC7"/>
    <w:rsid w:val="00054BF5"/>
    <w:rsid w:val="00054D94"/>
    <w:rsid w:val="000558C6"/>
    <w:rsid w:val="000570D8"/>
    <w:rsid w:val="0005789E"/>
    <w:rsid w:val="00057EBE"/>
    <w:rsid w:val="000600FF"/>
    <w:rsid w:val="0006045E"/>
    <w:rsid w:val="000612CB"/>
    <w:rsid w:val="000613B4"/>
    <w:rsid w:val="00061CF8"/>
    <w:rsid w:val="00062B2C"/>
    <w:rsid w:val="00062CE9"/>
    <w:rsid w:val="00063392"/>
    <w:rsid w:val="00063637"/>
    <w:rsid w:val="00064E7D"/>
    <w:rsid w:val="00065295"/>
    <w:rsid w:val="000652B4"/>
    <w:rsid w:val="000654A3"/>
    <w:rsid w:val="0006592D"/>
    <w:rsid w:val="000669C5"/>
    <w:rsid w:val="00066EA9"/>
    <w:rsid w:val="0006735D"/>
    <w:rsid w:val="00067468"/>
    <w:rsid w:val="000677EB"/>
    <w:rsid w:val="0006791F"/>
    <w:rsid w:val="00067A20"/>
    <w:rsid w:val="00067DCE"/>
    <w:rsid w:val="0007011A"/>
    <w:rsid w:val="000704D5"/>
    <w:rsid w:val="00070B9C"/>
    <w:rsid w:val="00071F0C"/>
    <w:rsid w:val="0007214F"/>
    <w:rsid w:val="000721D3"/>
    <w:rsid w:val="00072F3A"/>
    <w:rsid w:val="0007328D"/>
    <w:rsid w:val="000746EC"/>
    <w:rsid w:val="000760D3"/>
    <w:rsid w:val="0007674E"/>
    <w:rsid w:val="00076DE4"/>
    <w:rsid w:val="00077D9B"/>
    <w:rsid w:val="00077E20"/>
    <w:rsid w:val="00077EE9"/>
    <w:rsid w:val="000809FE"/>
    <w:rsid w:val="0008132B"/>
    <w:rsid w:val="00081BA3"/>
    <w:rsid w:val="00081E83"/>
    <w:rsid w:val="00082527"/>
    <w:rsid w:val="0008321D"/>
    <w:rsid w:val="0008340A"/>
    <w:rsid w:val="000839FD"/>
    <w:rsid w:val="00084184"/>
    <w:rsid w:val="0008426A"/>
    <w:rsid w:val="0008451B"/>
    <w:rsid w:val="00084AFA"/>
    <w:rsid w:val="00085186"/>
    <w:rsid w:val="000851F8"/>
    <w:rsid w:val="0008786B"/>
    <w:rsid w:val="00087D6B"/>
    <w:rsid w:val="00090342"/>
    <w:rsid w:val="000905F2"/>
    <w:rsid w:val="0009070D"/>
    <w:rsid w:val="000919A7"/>
    <w:rsid w:val="0009378D"/>
    <w:rsid w:val="00094698"/>
    <w:rsid w:val="00096044"/>
    <w:rsid w:val="000962BA"/>
    <w:rsid w:val="000965C1"/>
    <w:rsid w:val="0009692A"/>
    <w:rsid w:val="00096AF3"/>
    <w:rsid w:val="00096D6F"/>
    <w:rsid w:val="000970E3"/>
    <w:rsid w:val="000A0079"/>
    <w:rsid w:val="000A04F5"/>
    <w:rsid w:val="000A1324"/>
    <w:rsid w:val="000A192A"/>
    <w:rsid w:val="000A1BCC"/>
    <w:rsid w:val="000A23ED"/>
    <w:rsid w:val="000A30DE"/>
    <w:rsid w:val="000A3E91"/>
    <w:rsid w:val="000A43A7"/>
    <w:rsid w:val="000A5A6C"/>
    <w:rsid w:val="000A5F96"/>
    <w:rsid w:val="000A6202"/>
    <w:rsid w:val="000A6260"/>
    <w:rsid w:val="000A74C3"/>
    <w:rsid w:val="000A76CC"/>
    <w:rsid w:val="000A790A"/>
    <w:rsid w:val="000A7CC6"/>
    <w:rsid w:val="000B0037"/>
    <w:rsid w:val="000B0985"/>
    <w:rsid w:val="000B09B8"/>
    <w:rsid w:val="000B1356"/>
    <w:rsid w:val="000B20E7"/>
    <w:rsid w:val="000B30F7"/>
    <w:rsid w:val="000B352F"/>
    <w:rsid w:val="000B3606"/>
    <w:rsid w:val="000B4314"/>
    <w:rsid w:val="000B4785"/>
    <w:rsid w:val="000B47A2"/>
    <w:rsid w:val="000B61FF"/>
    <w:rsid w:val="000B6882"/>
    <w:rsid w:val="000B6900"/>
    <w:rsid w:val="000B6965"/>
    <w:rsid w:val="000B724F"/>
    <w:rsid w:val="000B799B"/>
    <w:rsid w:val="000B7E02"/>
    <w:rsid w:val="000B7F4C"/>
    <w:rsid w:val="000C099F"/>
    <w:rsid w:val="000C139D"/>
    <w:rsid w:val="000C1CA2"/>
    <w:rsid w:val="000C237E"/>
    <w:rsid w:val="000C4AED"/>
    <w:rsid w:val="000C50E4"/>
    <w:rsid w:val="000D0CB0"/>
    <w:rsid w:val="000D14B4"/>
    <w:rsid w:val="000D175B"/>
    <w:rsid w:val="000D1BA0"/>
    <w:rsid w:val="000D49DB"/>
    <w:rsid w:val="000D49EB"/>
    <w:rsid w:val="000D5E55"/>
    <w:rsid w:val="000D693F"/>
    <w:rsid w:val="000D7943"/>
    <w:rsid w:val="000D7ED1"/>
    <w:rsid w:val="000E09E0"/>
    <w:rsid w:val="000E0B4F"/>
    <w:rsid w:val="000E11C8"/>
    <w:rsid w:val="000E1F16"/>
    <w:rsid w:val="000E2012"/>
    <w:rsid w:val="000E39FF"/>
    <w:rsid w:val="000E3C98"/>
    <w:rsid w:val="000E4BDD"/>
    <w:rsid w:val="000E5774"/>
    <w:rsid w:val="000E5938"/>
    <w:rsid w:val="000E5F4D"/>
    <w:rsid w:val="000E63F9"/>
    <w:rsid w:val="000E66AE"/>
    <w:rsid w:val="000E6AD6"/>
    <w:rsid w:val="000E75B6"/>
    <w:rsid w:val="000F0B65"/>
    <w:rsid w:val="000F112B"/>
    <w:rsid w:val="000F2D61"/>
    <w:rsid w:val="000F3E65"/>
    <w:rsid w:val="000F4239"/>
    <w:rsid w:val="000F4347"/>
    <w:rsid w:val="000F4579"/>
    <w:rsid w:val="000F632E"/>
    <w:rsid w:val="000F7DAB"/>
    <w:rsid w:val="00100040"/>
    <w:rsid w:val="00100AA9"/>
    <w:rsid w:val="00101878"/>
    <w:rsid w:val="001022A6"/>
    <w:rsid w:val="00102FF6"/>
    <w:rsid w:val="0010353E"/>
    <w:rsid w:val="001038EC"/>
    <w:rsid w:val="00103D1E"/>
    <w:rsid w:val="001040A8"/>
    <w:rsid w:val="00104A46"/>
    <w:rsid w:val="00104A77"/>
    <w:rsid w:val="001056DC"/>
    <w:rsid w:val="00105712"/>
    <w:rsid w:val="00105976"/>
    <w:rsid w:val="001059AA"/>
    <w:rsid w:val="00106960"/>
    <w:rsid w:val="00106A73"/>
    <w:rsid w:val="00107C5B"/>
    <w:rsid w:val="001116F7"/>
    <w:rsid w:val="00111B19"/>
    <w:rsid w:val="00112434"/>
    <w:rsid w:val="0011264D"/>
    <w:rsid w:val="00112957"/>
    <w:rsid w:val="001130F6"/>
    <w:rsid w:val="0011343A"/>
    <w:rsid w:val="00114238"/>
    <w:rsid w:val="00114301"/>
    <w:rsid w:val="00114AD6"/>
    <w:rsid w:val="00114F1C"/>
    <w:rsid w:val="001165F6"/>
    <w:rsid w:val="00120F09"/>
    <w:rsid w:val="001214E2"/>
    <w:rsid w:val="00121A65"/>
    <w:rsid w:val="00121B29"/>
    <w:rsid w:val="00121EB0"/>
    <w:rsid w:val="00123AA8"/>
    <w:rsid w:val="001242DC"/>
    <w:rsid w:val="00125414"/>
    <w:rsid w:val="001268DE"/>
    <w:rsid w:val="001300B7"/>
    <w:rsid w:val="001301F0"/>
    <w:rsid w:val="00131690"/>
    <w:rsid w:val="00131B5D"/>
    <w:rsid w:val="00131F4F"/>
    <w:rsid w:val="00132B53"/>
    <w:rsid w:val="00133506"/>
    <w:rsid w:val="00133ED6"/>
    <w:rsid w:val="00135E96"/>
    <w:rsid w:val="00136086"/>
    <w:rsid w:val="0014065C"/>
    <w:rsid w:val="001409BA"/>
    <w:rsid w:val="00141FA3"/>
    <w:rsid w:val="00142BFF"/>
    <w:rsid w:val="00145008"/>
    <w:rsid w:val="001453AE"/>
    <w:rsid w:val="00145B40"/>
    <w:rsid w:val="00145F25"/>
    <w:rsid w:val="00147BFE"/>
    <w:rsid w:val="00151164"/>
    <w:rsid w:val="0015294A"/>
    <w:rsid w:val="001529C8"/>
    <w:rsid w:val="00153099"/>
    <w:rsid w:val="00154E4A"/>
    <w:rsid w:val="00154FAC"/>
    <w:rsid w:val="00155BEB"/>
    <w:rsid w:val="001562E1"/>
    <w:rsid w:val="0015676A"/>
    <w:rsid w:val="00156F83"/>
    <w:rsid w:val="00157A56"/>
    <w:rsid w:val="001615B9"/>
    <w:rsid w:val="00163E6D"/>
    <w:rsid w:val="001666FC"/>
    <w:rsid w:val="00166DD8"/>
    <w:rsid w:val="0016745A"/>
    <w:rsid w:val="00167C1C"/>
    <w:rsid w:val="00167CC4"/>
    <w:rsid w:val="0017026C"/>
    <w:rsid w:val="0017053A"/>
    <w:rsid w:val="001706C4"/>
    <w:rsid w:val="00170A77"/>
    <w:rsid w:val="00171458"/>
    <w:rsid w:val="00171EBC"/>
    <w:rsid w:val="00172750"/>
    <w:rsid w:val="00172757"/>
    <w:rsid w:val="00172A6A"/>
    <w:rsid w:val="00172D16"/>
    <w:rsid w:val="00172E84"/>
    <w:rsid w:val="001763F2"/>
    <w:rsid w:val="00176746"/>
    <w:rsid w:val="0017738E"/>
    <w:rsid w:val="00177E73"/>
    <w:rsid w:val="00180BE1"/>
    <w:rsid w:val="00181D96"/>
    <w:rsid w:val="00181DB3"/>
    <w:rsid w:val="001823F8"/>
    <w:rsid w:val="00182547"/>
    <w:rsid w:val="00182820"/>
    <w:rsid w:val="00182E1A"/>
    <w:rsid w:val="001831E6"/>
    <w:rsid w:val="001832B3"/>
    <w:rsid w:val="001837D4"/>
    <w:rsid w:val="001837ED"/>
    <w:rsid w:val="00183FB9"/>
    <w:rsid w:val="00184261"/>
    <w:rsid w:val="00184A04"/>
    <w:rsid w:val="00184C27"/>
    <w:rsid w:val="00185FC7"/>
    <w:rsid w:val="00187464"/>
    <w:rsid w:val="00187C9D"/>
    <w:rsid w:val="00190573"/>
    <w:rsid w:val="0019090C"/>
    <w:rsid w:val="00191C5A"/>
    <w:rsid w:val="00191F53"/>
    <w:rsid w:val="00192446"/>
    <w:rsid w:val="001926A9"/>
    <w:rsid w:val="00192B34"/>
    <w:rsid w:val="00193872"/>
    <w:rsid w:val="00193A68"/>
    <w:rsid w:val="00195248"/>
    <w:rsid w:val="00195322"/>
    <w:rsid w:val="00195F84"/>
    <w:rsid w:val="001963CD"/>
    <w:rsid w:val="00196E64"/>
    <w:rsid w:val="001A00F9"/>
    <w:rsid w:val="001A0A91"/>
    <w:rsid w:val="001A1C58"/>
    <w:rsid w:val="001A1F66"/>
    <w:rsid w:val="001A3D37"/>
    <w:rsid w:val="001A418C"/>
    <w:rsid w:val="001A421C"/>
    <w:rsid w:val="001A4954"/>
    <w:rsid w:val="001A49DB"/>
    <w:rsid w:val="001A55C4"/>
    <w:rsid w:val="001A63C5"/>
    <w:rsid w:val="001A698F"/>
    <w:rsid w:val="001B0560"/>
    <w:rsid w:val="001B1093"/>
    <w:rsid w:val="001B1500"/>
    <w:rsid w:val="001B18FA"/>
    <w:rsid w:val="001B1D3C"/>
    <w:rsid w:val="001B2036"/>
    <w:rsid w:val="001B2226"/>
    <w:rsid w:val="001B24C8"/>
    <w:rsid w:val="001B28AD"/>
    <w:rsid w:val="001B3071"/>
    <w:rsid w:val="001B4142"/>
    <w:rsid w:val="001B41EF"/>
    <w:rsid w:val="001B46C5"/>
    <w:rsid w:val="001B47B4"/>
    <w:rsid w:val="001B55A8"/>
    <w:rsid w:val="001B57AF"/>
    <w:rsid w:val="001B7BBC"/>
    <w:rsid w:val="001B7DFD"/>
    <w:rsid w:val="001C0168"/>
    <w:rsid w:val="001C0B87"/>
    <w:rsid w:val="001C0E2F"/>
    <w:rsid w:val="001C0F16"/>
    <w:rsid w:val="001C1F1D"/>
    <w:rsid w:val="001C3724"/>
    <w:rsid w:val="001C3F04"/>
    <w:rsid w:val="001C47DD"/>
    <w:rsid w:val="001C493C"/>
    <w:rsid w:val="001C55B8"/>
    <w:rsid w:val="001C68E9"/>
    <w:rsid w:val="001C7046"/>
    <w:rsid w:val="001D0EC0"/>
    <w:rsid w:val="001D110F"/>
    <w:rsid w:val="001D1304"/>
    <w:rsid w:val="001D18A2"/>
    <w:rsid w:val="001D2585"/>
    <w:rsid w:val="001D3868"/>
    <w:rsid w:val="001D4164"/>
    <w:rsid w:val="001D4ABC"/>
    <w:rsid w:val="001D4C4D"/>
    <w:rsid w:val="001D6035"/>
    <w:rsid w:val="001D6504"/>
    <w:rsid w:val="001D69FE"/>
    <w:rsid w:val="001D6CEF"/>
    <w:rsid w:val="001D7618"/>
    <w:rsid w:val="001E0239"/>
    <w:rsid w:val="001E03BF"/>
    <w:rsid w:val="001E0D8A"/>
    <w:rsid w:val="001E18E5"/>
    <w:rsid w:val="001E1AB4"/>
    <w:rsid w:val="001E1D8B"/>
    <w:rsid w:val="001E29EE"/>
    <w:rsid w:val="001E35BF"/>
    <w:rsid w:val="001E3F56"/>
    <w:rsid w:val="001E4FAC"/>
    <w:rsid w:val="001E60BA"/>
    <w:rsid w:val="001E6129"/>
    <w:rsid w:val="001E6F42"/>
    <w:rsid w:val="001E7376"/>
    <w:rsid w:val="001E7ACC"/>
    <w:rsid w:val="001F0541"/>
    <w:rsid w:val="001F07C5"/>
    <w:rsid w:val="001F0B73"/>
    <w:rsid w:val="001F0C3A"/>
    <w:rsid w:val="001F20F9"/>
    <w:rsid w:val="001F2B4F"/>
    <w:rsid w:val="001F2B63"/>
    <w:rsid w:val="001F2C3D"/>
    <w:rsid w:val="001F3A6C"/>
    <w:rsid w:val="001F3BFD"/>
    <w:rsid w:val="001F3FBF"/>
    <w:rsid w:val="001F4636"/>
    <w:rsid w:val="001F5079"/>
    <w:rsid w:val="001F5C58"/>
    <w:rsid w:val="001F5D89"/>
    <w:rsid w:val="001F5FE9"/>
    <w:rsid w:val="001F6659"/>
    <w:rsid w:val="001F66F9"/>
    <w:rsid w:val="001F7C92"/>
    <w:rsid w:val="0020056B"/>
    <w:rsid w:val="00201BA7"/>
    <w:rsid w:val="00202189"/>
    <w:rsid w:val="0020229A"/>
    <w:rsid w:val="00203188"/>
    <w:rsid w:val="00203348"/>
    <w:rsid w:val="002034C4"/>
    <w:rsid w:val="0020449E"/>
    <w:rsid w:val="00204567"/>
    <w:rsid w:val="00204911"/>
    <w:rsid w:val="002053D5"/>
    <w:rsid w:val="00205790"/>
    <w:rsid w:val="00207EAC"/>
    <w:rsid w:val="00210123"/>
    <w:rsid w:val="00210607"/>
    <w:rsid w:val="0021083D"/>
    <w:rsid w:val="0021096D"/>
    <w:rsid w:val="002113CF"/>
    <w:rsid w:val="00211F35"/>
    <w:rsid w:val="002133CA"/>
    <w:rsid w:val="00213A5D"/>
    <w:rsid w:val="002153F2"/>
    <w:rsid w:val="0021544D"/>
    <w:rsid w:val="00215DC3"/>
    <w:rsid w:val="00216CEA"/>
    <w:rsid w:val="00217B77"/>
    <w:rsid w:val="002217C3"/>
    <w:rsid w:val="00222031"/>
    <w:rsid w:val="00222321"/>
    <w:rsid w:val="00222C98"/>
    <w:rsid w:val="0022442C"/>
    <w:rsid w:val="002244F1"/>
    <w:rsid w:val="00224A24"/>
    <w:rsid w:val="00224D4A"/>
    <w:rsid w:val="00224D82"/>
    <w:rsid w:val="00225538"/>
    <w:rsid w:val="00225AD5"/>
    <w:rsid w:val="00227C54"/>
    <w:rsid w:val="0023056E"/>
    <w:rsid w:val="002306BA"/>
    <w:rsid w:val="0023078A"/>
    <w:rsid w:val="002310B6"/>
    <w:rsid w:val="00231A33"/>
    <w:rsid w:val="00231CDE"/>
    <w:rsid w:val="0023262E"/>
    <w:rsid w:val="002332D0"/>
    <w:rsid w:val="0023333A"/>
    <w:rsid w:val="0023357F"/>
    <w:rsid w:val="00233957"/>
    <w:rsid w:val="00233B6E"/>
    <w:rsid w:val="00233BFE"/>
    <w:rsid w:val="00233C4A"/>
    <w:rsid w:val="0023515B"/>
    <w:rsid w:val="0023576B"/>
    <w:rsid w:val="00235D40"/>
    <w:rsid w:val="00236265"/>
    <w:rsid w:val="0023691E"/>
    <w:rsid w:val="00236D34"/>
    <w:rsid w:val="00241722"/>
    <w:rsid w:val="00241E4B"/>
    <w:rsid w:val="00243D92"/>
    <w:rsid w:val="00243FB0"/>
    <w:rsid w:val="0024402E"/>
    <w:rsid w:val="002447D6"/>
    <w:rsid w:val="0024491D"/>
    <w:rsid w:val="002455AF"/>
    <w:rsid w:val="00245986"/>
    <w:rsid w:val="00246AAA"/>
    <w:rsid w:val="00247520"/>
    <w:rsid w:val="00250128"/>
    <w:rsid w:val="00251AF4"/>
    <w:rsid w:val="00251F6C"/>
    <w:rsid w:val="00252ACA"/>
    <w:rsid w:val="00252BCF"/>
    <w:rsid w:val="00252CD3"/>
    <w:rsid w:val="00253303"/>
    <w:rsid w:val="0025388C"/>
    <w:rsid w:val="00253979"/>
    <w:rsid w:val="00253DEE"/>
    <w:rsid w:val="0025448B"/>
    <w:rsid w:val="0025488D"/>
    <w:rsid w:val="0025560A"/>
    <w:rsid w:val="002561D3"/>
    <w:rsid w:val="00256260"/>
    <w:rsid w:val="00256A55"/>
    <w:rsid w:val="00256D34"/>
    <w:rsid w:val="002578EE"/>
    <w:rsid w:val="00257B2D"/>
    <w:rsid w:val="00260A72"/>
    <w:rsid w:val="002619BD"/>
    <w:rsid w:val="002632C6"/>
    <w:rsid w:val="002634B2"/>
    <w:rsid w:val="002638C9"/>
    <w:rsid w:val="00263921"/>
    <w:rsid w:val="0026404E"/>
    <w:rsid w:val="0026426A"/>
    <w:rsid w:val="00265092"/>
    <w:rsid w:val="00265931"/>
    <w:rsid w:val="0026653C"/>
    <w:rsid w:val="00266A78"/>
    <w:rsid w:val="002677A7"/>
    <w:rsid w:val="002709A6"/>
    <w:rsid w:val="00272692"/>
    <w:rsid w:val="00273AB5"/>
    <w:rsid w:val="00273B72"/>
    <w:rsid w:val="002740F4"/>
    <w:rsid w:val="00275EB1"/>
    <w:rsid w:val="002802B0"/>
    <w:rsid w:val="002807EB"/>
    <w:rsid w:val="00280A10"/>
    <w:rsid w:val="00280CCC"/>
    <w:rsid w:val="002812B9"/>
    <w:rsid w:val="0028207B"/>
    <w:rsid w:val="0028302F"/>
    <w:rsid w:val="0028345B"/>
    <w:rsid w:val="00283464"/>
    <w:rsid w:val="00283B1B"/>
    <w:rsid w:val="00284DDD"/>
    <w:rsid w:val="00285300"/>
    <w:rsid w:val="00287111"/>
    <w:rsid w:val="00290016"/>
    <w:rsid w:val="002906EC"/>
    <w:rsid w:val="0029133F"/>
    <w:rsid w:val="0029201D"/>
    <w:rsid w:val="00292C37"/>
    <w:rsid w:val="00292E3C"/>
    <w:rsid w:val="00293845"/>
    <w:rsid w:val="002940AE"/>
    <w:rsid w:val="00294AE9"/>
    <w:rsid w:val="00294D58"/>
    <w:rsid w:val="00294D9E"/>
    <w:rsid w:val="00295093"/>
    <w:rsid w:val="002958B9"/>
    <w:rsid w:val="00297CCE"/>
    <w:rsid w:val="002A1115"/>
    <w:rsid w:val="002A214D"/>
    <w:rsid w:val="002A25AA"/>
    <w:rsid w:val="002A2A40"/>
    <w:rsid w:val="002A2BE3"/>
    <w:rsid w:val="002A3618"/>
    <w:rsid w:val="002A503D"/>
    <w:rsid w:val="002A50BD"/>
    <w:rsid w:val="002A5A16"/>
    <w:rsid w:val="002A5A1D"/>
    <w:rsid w:val="002A6657"/>
    <w:rsid w:val="002A783B"/>
    <w:rsid w:val="002B025C"/>
    <w:rsid w:val="002B08AE"/>
    <w:rsid w:val="002B4487"/>
    <w:rsid w:val="002B474A"/>
    <w:rsid w:val="002B4BA8"/>
    <w:rsid w:val="002B58DE"/>
    <w:rsid w:val="002B5B12"/>
    <w:rsid w:val="002B5D17"/>
    <w:rsid w:val="002B689A"/>
    <w:rsid w:val="002C072C"/>
    <w:rsid w:val="002C17D1"/>
    <w:rsid w:val="002C2757"/>
    <w:rsid w:val="002C2CBF"/>
    <w:rsid w:val="002C34E3"/>
    <w:rsid w:val="002C46AB"/>
    <w:rsid w:val="002C530C"/>
    <w:rsid w:val="002C581B"/>
    <w:rsid w:val="002C61DB"/>
    <w:rsid w:val="002C79CE"/>
    <w:rsid w:val="002D074A"/>
    <w:rsid w:val="002D1F0D"/>
    <w:rsid w:val="002D219F"/>
    <w:rsid w:val="002D2D7B"/>
    <w:rsid w:val="002D3C1C"/>
    <w:rsid w:val="002D3CF4"/>
    <w:rsid w:val="002D3D5E"/>
    <w:rsid w:val="002D4B8A"/>
    <w:rsid w:val="002E03F2"/>
    <w:rsid w:val="002E1641"/>
    <w:rsid w:val="002E16DB"/>
    <w:rsid w:val="002E18BA"/>
    <w:rsid w:val="002E1A6C"/>
    <w:rsid w:val="002E2200"/>
    <w:rsid w:val="002E22F2"/>
    <w:rsid w:val="002E288A"/>
    <w:rsid w:val="002E4140"/>
    <w:rsid w:val="002E515D"/>
    <w:rsid w:val="002E68D6"/>
    <w:rsid w:val="002E7BE2"/>
    <w:rsid w:val="002F044B"/>
    <w:rsid w:val="002F109E"/>
    <w:rsid w:val="002F1EAE"/>
    <w:rsid w:val="002F26F2"/>
    <w:rsid w:val="002F4655"/>
    <w:rsid w:val="002F470F"/>
    <w:rsid w:val="002F475E"/>
    <w:rsid w:val="002F500B"/>
    <w:rsid w:val="002F57EF"/>
    <w:rsid w:val="002F586E"/>
    <w:rsid w:val="002F6C30"/>
    <w:rsid w:val="002F7A65"/>
    <w:rsid w:val="002F7ABD"/>
    <w:rsid w:val="002F7FD7"/>
    <w:rsid w:val="00300661"/>
    <w:rsid w:val="003007D4"/>
    <w:rsid w:val="00301D8A"/>
    <w:rsid w:val="00301EC3"/>
    <w:rsid w:val="0030255C"/>
    <w:rsid w:val="00302789"/>
    <w:rsid w:val="00302A54"/>
    <w:rsid w:val="0030341E"/>
    <w:rsid w:val="0030440F"/>
    <w:rsid w:val="003044B8"/>
    <w:rsid w:val="00304DDA"/>
    <w:rsid w:val="00304FDB"/>
    <w:rsid w:val="0030526E"/>
    <w:rsid w:val="003055CF"/>
    <w:rsid w:val="00305A32"/>
    <w:rsid w:val="00307EB4"/>
    <w:rsid w:val="0031056C"/>
    <w:rsid w:val="003107CB"/>
    <w:rsid w:val="0031226E"/>
    <w:rsid w:val="0031476F"/>
    <w:rsid w:val="00315086"/>
    <w:rsid w:val="003150D7"/>
    <w:rsid w:val="0031567F"/>
    <w:rsid w:val="003156A3"/>
    <w:rsid w:val="00315875"/>
    <w:rsid w:val="00315A36"/>
    <w:rsid w:val="00315AB5"/>
    <w:rsid w:val="00315B03"/>
    <w:rsid w:val="003164DC"/>
    <w:rsid w:val="00317365"/>
    <w:rsid w:val="00317F5A"/>
    <w:rsid w:val="003209B0"/>
    <w:rsid w:val="00320DE4"/>
    <w:rsid w:val="003216A5"/>
    <w:rsid w:val="0032189E"/>
    <w:rsid w:val="00323098"/>
    <w:rsid w:val="0032374B"/>
    <w:rsid w:val="0032408B"/>
    <w:rsid w:val="00325B06"/>
    <w:rsid w:val="00325BBC"/>
    <w:rsid w:val="003267A4"/>
    <w:rsid w:val="003313A2"/>
    <w:rsid w:val="0033268D"/>
    <w:rsid w:val="0033294B"/>
    <w:rsid w:val="00332B91"/>
    <w:rsid w:val="0033328C"/>
    <w:rsid w:val="003334EF"/>
    <w:rsid w:val="0033372D"/>
    <w:rsid w:val="00334013"/>
    <w:rsid w:val="003348BC"/>
    <w:rsid w:val="003350D4"/>
    <w:rsid w:val="00335677"/>
    <w:rsid w:val="00335862"/>
    <w:rsid w:val="00336CED"/>
    <w:rsid w:val="00340183"/>
    <w:rsid w:val="00340772"/>
    <w:rsid w:val="00341230"/>
    <w:rsid w:val="00342428"/>
    <w:rsid w:val="00343DBC"/>
    <w:rsid w:val="003448BB"/>
    <w:rsid w:val="003459CE"/>
    <w:rsid w:val="00345D14"/>
    <w:rsid w:val="003467FA"/>
    <w:rsid w:val="00346FE3"/>
    <w:rsid w:val="00347642"/>
    <w:rsid w:val="003504CB"/>
    <w:rsid w:val="00350513"/>
    <w:rsid w:val="0035082C"/>
    <w:rsid w:val="0035085A"/>
    <w:rsid w:val="00351B87"/>
    <w:rsid w:val="003526FD"/>
    <w:rsid w:val="00352796"/>
    <w:rsid w:val="00353569"/>
    <w:rsid w:val="00353A03"/>
    <w:rsid w:val="00353B8D"/>
    <w:rsid w:val="00353E95"/>
    <w:rsid w:val="003547ED"/>
    <w:rsid w:val="0035561C"/>
    <w:rsid w:val="003556DE"/>
    <w:rsid w:val="00355BA3"/>
    <w:rsid w:val="003565F6"/>
    <w:rsid w:val="00360F8F"/>
    <w:rsid w:val="00361DC3"/>
    <w:rsid w:val="00362075"/>
    <w:rsid w:val="0036334C"/>
    <w:rsid w:val="003637F7"/>
    <w:rsid w:val="00363B7A"/>
    <w:rsid w:val="00364191"/>
    <w:rsid w:val="003644A1"/>
    <w:rsid w:val="003648C3"/>
    <w:rsid w:val="0036492D"/>
    <w:rsid w:val="00365704"/>
    <w:rsid w:val="00366751"/>
    <w:rsid w:val="00366780"/>
    <w:rsid w:val="00366942"/>
    <w:rsid w:val="00367632"/>
    <w:rsid w:val="00367D9A"/>
    <w:rsid w:val="0037102C"/>
    <w:rsid w:val="0037181E"/>
    <w:rsid w:val="00371BD7"/>
    <w:rsid w:val="00371C47"/>
    <w:rsid w:val="00372BA7"/>
    <w:rsid w:val="00373297"/>
    <w:rsid w:val="00373ECD"/>
    <w:rsid w:val="00375293"/>
    <w:rsid w:val="0037575B"/>
    <w:rsid w:val="00376497"/>
    <w:rsid w:val="00376B4F"/>
    <w:rsid w:val="003770A3"/>
    <w:rsid w:val="0038147A"/>
    <w:rsid w:val="00381565"/>
    <w:rsid w:val="003817A9"/>
    <w:rsid w:val="00381A34"/>
    <w:rsid w:val="00381C61"/>
    <w:rsid w:val="00381FD3"/>
    <w:rsid w:val="003834B9"/>
    <w:rsid w:val="003859DE"/>
    <w:rsid w:val="00386C52"/>
    <w:rsid w:val="0038794C"/>
    <w:rsid w:val="00387C74"/>
    <w:rsid w:val="00390036"/>
    <w:rsid w:val="003911CD"/>
    <w:rsid w:val="00391F9E"/>
    <w:rsid w:val="003920E1"/>
    <w:rsid w:val="003927AC"/>
    <w:rsid w:val="00392D6B"/>
    <w:rsid w:val="00393129"/>
    <w:rsid w:val="003935F4"/>
    <w:rsid w:val="00393950"/>
    <w:rsid w:val="003959CA"/>
    <w:rsid w:val="00396166"/>
    <w:rsid w:val="0039728C"/>
    <w:rsid w:val="00397A3A"/>
    <w:rsid w:val="003A0FA6"/>
    <w:rsid w:val="003A0FF0"/>
    <w:rsid w:val="003A17C4"/>
    <w:rsid w:val="003A2232"/>
    <w:rsid w:val="003A2C42"/>
    <w:rsid w:val="003A2E57"/>
    <w:rsid w:val="003A3113"/>
    <w:rsid w:val="003A31F5"/>
    <w:rsid w:val="003A321C"/>
    <w:rsid w:val="003A3393"/>
    <w:rsid w:val="003A378D"/>
    <w:rsid w:val="003A39D2"/>
    <w:rsid w:val="003A476D"/>
    <w:rsid w:val="003A4C5F"/>
    <w:rsid w:val="003A4DFB"/>
    <w:rsid w:val="003A5BB7"/>
    <w:rsid w:val="003A6E9D"/>
    <w:rsid w:val="003B3E3A"/>
    <w:rsid w:val="003B528F"/>
    <w:rsid w:val="003B577E"/>
    <w:rsid w:val="003B59AD"/>
    <w:rsid w:val="003B5DFB"/>
    <w:rsid w:val="003B6254"/>
    <w:rsid w:val="003B630F"/>
    <w:rsid w:val="003B7FF5"/>
    <w:rsid w:val="003C023A"/>
    <w:rsid w:val="003C110C"/>
    <w:rsid w:val="003C1E39"/>
    <w:rsid w:val="003C24AE"/>
    <w:rsid w:val="003C363D"/>
    <w:rsid w:val="003C3750"/>
    <w:rsid w:val="003C380F"/>
    <w:rsid w:val="003C41D8"/>
    <w:rsid w:val="003C48C7"/>
    <w:rsid w:val="003C4AE0"/>
    <w:rsid w:val="003C4FCB"/>
    <w:rsid w:val="003C66A6"/>
    <w:rsid w:val="003C73F3"/>
    <w:rsid w:val="003C7467"/>
    <w:rsid w:val="003C7F29"/>
    <w:rsid w:val="003D06CC"/>
    <w:rsid w:val="003D0B88"/>
    <w:rsid w:val="003D0E50"/>
    <w:rsid w:val="003D16C7"/>
    <w:rsid w:val="003D1916"/>
    <w:rsid w:val="003D3878"/>
    <w:rsid w:val="003D4EA3"/>
    <w:rsid w:val="003D6044"/>
    <w:rsid w:val="003D66AF"/>
    <w:rsid w:val="003E059F"/>
    <w:rsid w:val="003E0C43"/>
    <w:rsid w:val="003E0F93"/>
    <w:rsid w:val="003E1494"/>
    <w:rsid w:val="003E15BD"/>
    <w:rsid w:val="003E18B0"/>
    <w:rsid w:val="003E1A5D"/>
    <w:rsid w:val="003E1CF1"/>
    <w:rsid w:val="003E2BD4"/>
    <w:rsid w:val="003E2BE6"/>
    <w:rsid w:val="003E2CFB"/>
    <w:rsid w:val="003E3A3C"/>
    <w:rsid w:val="003E45CE"/>
    <w:rsid w:val="003E46D0"/>
    <w:rsid w:val="003E487B"/>
    <w:rsid w:val="003E540B"/>
    <w:rsid w:val="003E559F"/>
    <w:rsid w:val="003E5B74"/>
    <w:rsid w:val="003E679A"/>
    <w:rsid w:val="003E67FE"/>
    <w:rsid w:val="003E787B"/>
    <w:rsid w:val="003E79F3"/>
    <w:rsid w:val="003E7C85"/>
    <w:rsid w:val="003F0419"/>
    <w:rsid w:val="003F0698"/>
    <w:rsid w:val="003F0B18"/>
    <w:rsid w:val="003F168E"/>
    <w:rsid w:val="003F1BFA"/>
    <w:rsid w:val="003F1FFF"/>
    <w:rsid w:val="003F20D1"/>
    <w:rsid w:val="003F258D"/>
    <w:rsid w:val="003F2F58"/>
    <w:rsid w:val="003F3B7D"/>
    <w:rsid w:val="003F4ACB"/>
    <w:rsid w:val="004004CD"/>
    <w:rsid w:val="0040081A"/>
    <w:rsid w:val="00401301"/>
    <w:rsid w:val="004014EE"/>
    <w:rsid w:val="00402B4A"/>
    <w:rsid w:val="00403994"/>
    <w:rsid w:val="00403C87"/>
    <w:rsid w:val="00404256"/>
    <w:rsid w:val="00404464"/>
    <w:rsid w:val="004057B2"/>
    <w:rsid w:val="00405990"/>
    <w:rsid w:val="00405FAE"/>
    <w:rsid w:val="004065F3"/>
    <w:rsid w:val="00407A3B"/>
    <w:rsid w:val="00411183"/>
    <w:rsid w:val="0041175B"/>
    <w:rsid w:val="004126C1"/>
    <w:rsid w:val="00414467"/>
    <w:rsid w:val="0041452B"/>
    <w:rsid w:val="00414C6E"/>
    <w:rsid w:val="00416AAC"/>
    <w:rsid w:val="004177F3"/>
    <w:rsid w:val="004178C8"/>
    <w:rsid w:val="00417DF1"/>
    <w:rsid w:val="00417F88"/>
    <w:rsid w:val="00420A3F"/>
    <w:rsid w:val="004215C9"/>
    <w:rsid w:val="00421602"/>
    <w:rsid w:val="004219A0"/>
    <w:rsid w:val="00422128"/>
    <w:rsid w:val="004252D2"/>
    <w:rsid w:val="00425EBB"/>
    <w:rsid w:val="00426900"/>
    <w:rsid w:val="004306B0"/>
    <w:rsid w:val="00431879"/>
    <w:rsid w:val="00431BA7"/>
    <w:rsid w:val="00431E04"/>
    <w:rsid w:val="00431FB4"/>
    <w:rsid w:val="00432B8B"/>
    <w:rsid w:val="00432D21"/>
    <w:rsid w:val="00433247"/>
    <w:rsid w:val="00433F66"/>
    <w:rsid w:val="0043428A"/>
    <w:rsid w:val="004358AA"/>
    <w:rsid w:val="00435903"/>
    <w:rsid w:val="00435CE9"/>
    <w:rsid w:val="00436124"/>
    <w:rsid w:val="0043633D"/>
    <w:rsid w:val="00436A43"/>
    <w:rsid w:val="00437408"/>
    <w:rsid w:val="004378F4"/>
    <w:rsid w:val="004404B1"/>
    <w:rsid w:val="00441A3A"/>
    <w:rsid w:val="004420BD"/>
    <w:rsid w:val="004423D7"/>
    <w:rsid w:val="00444471"/>
    <w:rsid w:val="00444576"/>
    <w:rsid w:val="00444820"/>
    <w:rsid w:val="00444E3D"/>
    <w:rsid w:val="0044538C"/>
    <w:rsid w:val="0044539C"/>
    <w:rsid w:val="00446428"/>
    <w:rsid w:val="0044690E"/>
    <w:rsid w:val="00447F63"/>
    <w:rsid w:val="0045190B"/>
    <w:rsid w:val="00452903"/>
    <w:rsid w:val="0045393B"/>
    <w:rsid w:val="0045409C"/>
    <w:rsid w:val="00455C96"/>
    <w:rsid w:val="004570A4"/>
    <w:rsid w:val="004574B9"/>
    <w:rsid w:val="004575E5"/>
    <w:rsid w:val="00462221"/>
    <w:rsid w:val="00462D60"/>
    <w:rsid w:val="0046352C"/>
    <w:rsid w:val="004636E6"/>
    <w:rsid w:val="004639A1"/>
    <w:rsid w:val="004643CB"/>
    <w:rsid w:val="004658C6"/>
    <w:rsid w:val="00465D94"/>
    <w:rsid w:val="00465EEE"/>
    <w:rsid w:val="004679A0"/>
    <w:rsid w:val="0047124A"/>
    <w:rsid w:val="00472CC9"/>
    <w:rsid w:val="00472FFF"/>
    <w:rsid w:val="0047304F"/>
    <w:rsid w:val="00473EC1"/>
    <w:rsid w:val="0047498D"/>
    <w:rsid w:val="004752E3"/>
    <w:rsid w:val="0047561A"/>
    <w:rsid w:val="004757EA"/>
    <w:rsid w:val="004763B3"/>
    <w:rsid w:val="00481CEA"/>
    <w:rsid w:val="004821BF"/>
    <w:rsid w:val="00482975"/>
    <w:rsid w:val="00482E69"/>
    <w:rsid w:val="004841A7"/>
    <w:rsid w:val="0048692F"/>
    <w:rsid w:val="00490896"/>
    <w:rsid w:val="004909A3"/>
    <w:rsid w:val="004911E6"/>
    <w:rsid w:val="00491BDE"/>
    <w:rsid w:val="00491D7C"/>
    <w:rsid w:val="00492106"/>
    <w:rsid w:val="004928A2"/>
    <w:rsid w:val="00492BFD"/>
    <w:rsid w:val="00492C7E"/>
    <w:rsid w:val="00492DD5"/>
    <w:rsid w:val="0049336D"/>
    <w:rsid w:val="0049347D"/>
    <w:rsid w:val="004945FD"/>
    <w:rsid w:val="004947B5"/>
    <w:rsid w:val="0049526C"/>
    <w:rsid w:val="00496FCF"/>
    <w:rsid w:val="00497027"/>
    <w:rsid w:val="00497484"/>
    <w:rsid w:val="004975DA"/>
    <w:rsid w:val="00497784"/>
    <w:rsid w:val="00497B0C"/>
    <w:rsid w:val="004A0F92"/>
    <w:rsid w:val="004A11C6"/>
    <w:rsid w:val="004A2808"/>
    <w:rsid w:val="004A33A3"/>
    <w:rsid w:val="004A407D"/>
    <w:rsid w:val="004A4196"/>
    <w:rsid w:val="004A5389"/>
    <w:rsid w:val="004A5919"/>
    <w:rsid w:val="004A5FFB"/>
    <w:rsid w:val="004A60C2"/>
    <w:rsid w:val="004A6301"/>
    <w:rsid w:val="004A660F"/>
    <w:rsid w:val="004A7915"/>
    <w:rsid w:val="004A7B5D"/>
    <w:rsid w:val="004A7C82"/>
    <w:rsid w:val="004A7F3C"/>
    <w:rsid w:val="004B1EBC"/>
    <w:rsid w:val="004B202C"/>
    <w:rsid w:val="004B313F"/>
    <w:rsid w:val="004B3322"/>
    <w:rsid w:val="004B399E"/>
    <w:rsid w:val="004B407B"/>
    <w:rsid w:val="004B44BE"/>
    <w:rsid w:val="004B4A32"/>
    <w:rsid w:val="004B4A43"/>
    <w:rsid w:val="004B4D65"/>
    <w:rsid w:val="004B51E0"/>
    <w:rsid w:val="004B7B80"/>
    <w:rsid w:val="004C08CF"/>
    <w:rsid w:val="004C0BDB"/>
    <w:rsid w:val="004C14D3"/>
    <w:rsid w:val="004C1D66"/>
    <w:rsid w:val="004C2D22"/>
    <w:rsid w:val="004C3183"/>
    <w:rsid w:val="004C341E"/>
    <w:rsid w:val="004C3425"/>
    <w:rsid w:val="004C39C5"/>
    <w:rsid w:val="004C55E3"/>
    <w:rsid w:val="004C577C"/>
    <w:rsid w:val="004C5FC6"/>
    <w:rsid w:val="004C61F5"/>
    <w:rsid w:val="004C6B80"/>
    <w:rsid w:val="004C6DD3"/>
    <w:rsid w:val="004C75AB"/>
    <w:rsid w:val="004C7716"/>
    <w:rsid w:val="004D04CE"/>
    <w:rsid w:val="004D0F0B"/>
    <w:rsid w:val="004D1098"/>
    <w:rsid w:val="004D1F1D"/>
    <w:rsid w:val="004D28D9"/>
    <w:rsid w:val="004D2AC2"/>
    <w:rsid w:val="004D3313"/>
    <w:rsid w:val="004D3328"/>
    <w:rsid w:val="004D4252"/>
    <w:rsid w:val="004D50C4"/>
    <w:rsid w:val="004D5254"/>
    <w:rsid w:val="004D5BED"/>
    <w:rsid w:val="004D600D"/>
    <w:rsid w:val="004D62C7"/>
    <w:rsid w:val="004D6A0E"/>
    <w:rsid w:val="004D7192"/>
    <w:rsid w:val="004D73C5"/>
    <w:rsid w:val="004D76A5"/>
    <w:rsid w:val="004D7D21"/>
    <w:rsid w:val="004E042A"/>
    <w:rsid w:val="004E068A"/>
    <w:rsid w:val="004E1803"/>
    <w:rsid w:val="004E27C1"/>
    <w:rsid w:val="004E28B0"/>
    <w:rsid w:val="004E3178"/>
    <w:rsid w:val="004E3A41"/>
    <w:rsid w:val="004E3D1D"/>
    <w:rsid w:val="004E3FA6"/>
    <w:rsid w:val="004E4F22"/>
    <w:rsid w:val="004E58A6"/>
    <w:rsid w:val="004E619E"/>
    <w:rsid w:val="004E67B3"/>
    <w:rsid w:val="004E7CBF"/>
    <w:rsid w:val="004F072E"/>
    <w:rsid w:val="004F1A02"/>
    <w:rsid w:val="004F1ADE"/>
    <w:rsid w:val="004F22EC"/>
    <w:rsid w:val="004F246B"/>
    <w:rsid w:val="004F3549"/>
    <w:rsid w:val="004F3EF2"/>
    <w:rsid w:val="004F4182"/>
    <w:rsid w:val="004F433D"/>
    <w:rsid w:val="004F4B9B"/>
    <w:rsid w:val="004F4DE0"/>
    <w:rsid w:val="004F5308"/>
    <w:rsid w:val="004F57D3"/>
    <w:rsid w:val="004F5C0D"/>
    <w:rsid w:val="004F5FD6"/>
    <w:rsid w:val="004F6025"/>
    <w:rsid w:val="004F66B9"/>
    <w:rsid w:val="004F7DA4"/>
    <w:rsid w:val="005007E0"/>
    <w:rsid w:val="00500D64"/>
    <w:rsid w:val="00501014"/>
    <w:rsid w:val="005017C7"/>
    <w:rsid w:val="00502B33"/>
    <w:rsid w:val="00502F48"/>
    <w:rsid w:val="005042B8"/>
    <w:rsid w:val="00504D0C"/>
    <w:rsid w:val="005053F6"/>
    <w:rsid w:val="00505672"/>
    <w:rsid w:val="005063BB"/>
    <w:rsid w:val="005066B4"/>
    <w:rsid w:val="005067E5"/>
    <w:rsid w:val="00506CA3"/>
    <w:rsid w:val="00507798"/>
    <w:rsid w:val="005103DE"/>
    <w:rsid w:val="00510B21"/>
    <w:rsid w:val="00510D9C"/>
    <w:rsid w:val="00511119"/>
    <w:rsid w:val="00511150"/>
    <w:rsid w:val="00512504"/>
    <w:rsid w:val="00513AFD"/>
    <w:rsid w:val="00513DF7"/>
    <w:rsid w:val="00514419"/>
    <w:rsid w:val="005145D0"/>
    <w:rsid w:val="00514F3F"/>
    <w:rsid w:val="005151CF"/>
    <w:rsid w:val="005154A1"/>
    <w:rsid w:val="0051645B"/>
    <w:rsid w:val="0051696E"/>
    <w:rsid w:val="00517D35"/>
    <w:rsid w:val="00520855"/>
    <w:rsid w:val="00521351"/>
    <w:rsid w:val="0052191F"/>
    <w:rsid w:val="00521B89"/>
    <w:rsid w:val="00522C44"/>
    <w:rsid w:val="00522EF4"/>
    <w:rsid w:val="00523155"/>
    <w:rsid w:val="00523284"/>
    <w:rsid w:val="00523D32"/>
    <w:rsid w:val="0052432E"/>
    <w:rsid w:val="00524615"/>
    <w:rsid w:val="00524B31"/>
    <w:rsid w:val="00524D24"/>
    <w:rsid w:val="00525FC4"/>
    <w:rsid w:val="00526476"/>
    <w:rsid w:val="005269F2"/>
    <w:rsid w:val="0052739E"/>
    <w:rsid w:val="005304A2"/>
    <w:rsid w:val="0053060A"/>
    <w:rsid w:val="005308E3"/>
    <w:rsid w:val="00530A8E"/>
    <w:rsid w:val="00531F2D"/>
    <w:rsid w:val="0053217A"/>
    <w:rsid w:val="00532333"/>
    <w:rsid w:val="0053437A"/>
    <w:rsid w:val="0053491F"/>
    <w:rsid w:val="00535FF2"/>
    <w:rsid w:val="005364C4"/>
    <w:rsid w:val="00536628"/>
    <w:rsid w:val="005366D4"/>
    <w:rsid w:val="00536B35"/>
    <w:rsid w:val="00536F78"/>
    <w:rsid w:val="00537603"/>
    <w:rsid w:val="00537BBC"/>
    <w:rsid w:val="00540D6C"/>
    <w:rsid w:val="00541149"/>
    <w:rsid w:val="00541C67"/>
    <w:rsid w:val="005429EE"/>
    <w:rsid w:val="00542D50"/>
    <w:rsid w:val="00543EC9"/>
    <w:rsid w:val="005444DB"/>
    <w:rsid w:val="0054582C"/>
    <w:rsid w:val="00545E6A"/>
    <w:rsid w:val="005463DE"/>
    <w:rsid w:val="00547579"/>
    <w:rsid w:val="00550C81"/>
    <w:rsid w:val="00551F6C"/>
    <w:rsid w:val="00552548"/>
    <w:rsid w:val="005533E3"/>
    <w:rsid w:val="00554AFE"/>
    <w:rsid w:val="00554CEE"/>
    <w:rsid w:val="00554DCA"/>
    <w:rsid w:val="00554F5F"/>
    <w:rsid w:val="00555199"/>
    <w:rsid w:val="005568CD"/>
    <w:rsid w:val="00556C4E"/>
    <w:rsid w:val="00557CA3"/>
    <w:rsid w:val="00557DF0"/>
    <w:rsid w:val="005607A5"/>
    <w:rsid w:val="00561581"/>
    <w:rsid w:val="00561907"/>
    <w:rsid w:val="00561F8E"/>
    <w:rsid w:val="0056214A"/>
    <w:rsid w:val="005624AA"/>
    <w:rsid w:val="00562902"/>
    <w:rsid w:val="0056290C"/>
    <w:rsid w:val="00562B6F"/>
    <w:rsid w:val="005644F3"/>
    <w:rsid w:val="00566761"/>
    <w:rsid w:val="00566A03"/>
    <w:rsid w:val="005672B5"/>
    <w:rsid w:val="00567A55"/>
    <w:rsid w:val="00570E47"/>
    <w:rsid w:val="00571060"/>
    <w:rsid w:val="00571502"/>
    <w:rsid w:val="005720C2"/>
    <w:rsid w:val="005720EF"/>
    <w:rsid w:val="00574059"/>
    <w:rsid w:val="00576108"/>
    <w:rsid w:val="00576A56"/>
    <w:rsid w:val="005801E9"/>
    <w:rsid w:val="005806DB"/>
    <w:rsid w:val="00581DA2"/>
    <w:rsid w:val="0058208E"/>
    <w:rsid w:val="00582195"/>
    <w:rsid w:val="00583305"/>
    <w:rsid w:val="00583E5E"/>
    <w:rsid w:val="00584BD1"/>
    <w:rsid w:val="00585C86"/>
    <w:rsid w:val="00585D68"/>
    <w:rsid w:val="00585FEB"/>
    <w:rsid w:val="00586827"/>
    <w:rsid w:val="00586B51"/>
    <w:rsid w:val="00586B96"/>
    <w:rsid w:val="00586F9A"/>
    <w:rsid w:val="005872B9"/>
    <w:rsid w:val="00587989"/>
    <w:rsid w:val="00587CD4"/>
    <w:rsid w:val="005905A3"/>
    <w:rsid w:val="005906EC"/>
    <w:rsid w:val="00590888"/>
    <w:rsid w:val="0059149C"/>
    <w:rsid w:val="00591736"/>
    <w:rsid w:val="00592D9A"/>
    <w:rsid w:val="00592E62"/>
    <w:rsid w:val="00593323"/>
    <w:rsid w:val="0059342A"/>
    <w:rsid w:val="00593DC6"/>
    <w:rsid w:val="005949DA"/>
    <w:rsid w:val="00595DDE"/>
    <w:rsid w:val="00595E28"/>
    <w:rsid w:val="0059639E"/>
    <w:rsid w:val="00596B0B"/>
    <w:rsid w:val="005A0258"/>
    <w:rsid w:val="005A048F"/>
    <w:rsid w:val="005A0B06"/>
    <w:rsid w:val="005A1849"/>
    <w:rsid w:val="005A18DC"/>
    <w:rsid w:val="005A3447"/>
    <w:rsid w:val="005A3CD9"/>
    <w:rsid w:val="005A5AEF"/>
    <w:rsid w:val="005A5C15"/>
    <w:rsid w:val="005A6A88"/>
    <w:rsid w:val="005A6AEE"/>
    <w:rsid w:val="005A7883"/>
    <w:rsid w:val="005A7CE7"/>
    <w:rsid w:val="005B0B61"/>
    <w:rsid w:val="005B0B93"/>
    <w:rsid w:val="005B1302"/>
    <w:rsid w:val="005B3791"/>
    <w:rsid w:val="005B3ACA"/>
    <w:rsid w:val="005B3CDC"/>
    <w:rsid w:val="005B4581"/>
    <w:rsid w:val="005B4B2D"/>
    <w:rsid w:val="005B4B71"/>
    <w:rsid w:val="005B5570"/>
    <w:rsid w:val="005B5B3A"/>
    <w:rsid w:val="005B5DD2"/>
    <w:rsid w:val="005B612D"/>
    <w:rsid w:val="005B61C8"/>
    <w:rsid w:val="005B6CE0"/>
    <w:rsid w:val="005C002F"/>
    <w:rsid w:val="005C03A4"/>
    <w:rsid w:val="005C03F9"/>
    <w:rsid w:val="005C1208"/>
    <w:rsid w:val="005C16F8"/>
    <w:rsid w:val="005C29FF"/>
    <w:rsid w:val="005C36D8"/>
    <w:rsid w:val="005C4098"/>
    <w:rsid w:val="005C5B24"/>
    <w:rsid w:val="005C6B69"/>
    <w:rsid w:val="005C7520"/>
    <w:rsid w:val="005C7F3A"/>
    <w:rsid w:val="005D0A81"/>
    <w:rsid w:val="005D1C9D"/>
    <w:rsid w:val="005D1C9E"/>
    <w:rsid w:val="005D2D54"/>
    <w:rsid w:val="005D384F"/>
    <w:rsid w:val="005D3C53"/>
    <w:rsid w:val="005D3EB6"/>
    <w:rsid w:val="005D49E2"/>
    <w:rsid w:val="005D4B09"/>
    <w:rsid w:val="005D4D84"/>
    <w:rsid w:val="005D5168"/>
    <w:rsid w:val="005D5B9D"/>
    <w:rsid w:val="005D7504"/>
    <w:rsid w:val="005D7849"/>
    <w:rsid w:val="005D7942"/>
    <w:rsid w:val="005E0416"/>
    <w:rsid w:val="005E07CC"/>
    <w:rsid w:val="005E0A49"/>
    <w:rsid w:val="005E2BA2"/>
    <w:rsid w:val="005E2F19"/>
    <w:rsid w:val="005E4143"/>
    <w:rsid w:val="005E421F"/>
    <w:rsid w:val="005E43C2"/>
    <w:rsid w:val="005E4C12"/>
    <w:rsid w:val="005E4D3F"/>
    <w:rsid w:val="005E56EA"/>
    <w:rsid w:val="005E662D"/>
    <w:rsid w:val="005E73C5"/>
    <w:rsid w:val="005F185B"/>
    <w:rsid w:val="005F21D1"/>
    <w:rsid w:val="005F22F5"/>
    <w:rsid w:val="005F2AB7"/>
    <w:rsid w:val="005F4DDF"/>
    <w:rsid w:val="005F4F92"/>
    <w:rsid w:val="005F6564"/>
    <w:rsid w:val="005F739B"/>
    <w:rsid w:val="005F791B"/>
    <w:rsid w:val="005F7A13"/>
    <w:rsid w:val="006013F4"/>
    <w:rsid w:val="00601AA2"/>
    <w:rsid w:val="00603681"/>
    <w:rsid w:val="006048DE"/>
    <w:rsid w:val="00604FF7"/>
    <w:rsid w:val="00605C6F"/>
    <w:rsid w:val="00606A8F"/>
    <w:rsid w:val="00606B13"/>
    <w:rsid w:val="00606F76"/>
    <w:rsid w:val="006077E8"/>
    <w:rsid w:val="0060789A"/>
    <w:rsid w:val="00611474"/>
    <w:rsid w:val="00611956"/>
    <w:rsid w:val="00612179"/>
    <w:rsid w:val="00613975"/>
    <w:rsid w:val="00613AE2"/>
    <w:rsid w:val="00613E90"/>
    <w:rsid w:val="0061403E"/>
    <w:rsid w:val="00614D77"/>
    <w:rsid w:val="00614F56"/>
    <w:rsid w:val="0061500D"/>
    <w:rsid w:val="00615641"/>
    <w:rsid w:val="00615819"/>
    <w:rsid w:val="006159DC"/>
    <w:rsid w:val="00615D2B"/>
    <w:rsid w:val="0061661E"/>
    <w:rsid w:val="006167C5"/>
    <w:rsid w:val="00616FCA"/>
    <w:rsid w:val="0061706B"/>
    <w:rsid w:val="00617806"/>
    <w:rsid w:val="00620CF5"/>
    <w:rsid w:val="006226A8"/>
    <w:rsid w:val="00623C32"/>
    <w:rsid w:val="006245AB"/>
    <w:rsid w:val="00624A9F"/>
    <w:rsid w:val="00625976"/>
    <w:rsid w:val="006259FD"/>
    <w:rsid w:val="00626072"/>
    <w:rsid w:val="00626F73"/>
    <w:rsid w:val="00631796"/>
    <w:rsid w:val="00633199"/>
    <w:rsid w:val="00633511"/>
    <w:rsid w:val="00633E03"/>
    <w:rsid w:val="00633F24"/>
    <w:rsid w:val="00634278"/>
    <w:rsid w:val="00634A12"/>
    <w:rsid w:val="00634D26"/>
    <w:rsid w:val="00634F25"/>
    <w:rsid w:val="00635090"/>
    <w:rsid w:val="0063590A"/>
    <w:rsid w:val="00636C72"/>
    <w:rsid w:val="00637264"/>
    <w:rsid w:val="006379A0"/>
    <w:rsid w:val="00641248"/>
    <w:rsid w:val="006413E0"/>
    <w:rsid w:val="00641B57"/>
    <w:rsid w:val="00641D68"/>
    <w:rsid w:val="00641E07"/>
    <w:rsid w:val="006420BD"/>
    <w:rsid w:val="0064216D"/>
    <w:rsid w:val="00642D7B"/>
    <w:rsid w:val="00642E1A"/>
    <w:rsid w:val="00643BD6"/>
    <w:rsid w:val="00644683"/>
    <w:rsid w:val="00645BA2"/>
    <w:rsid w:val="0064619A"/>
    <w:rsid w:val="00647B31"/>
    <w:rsid w:val="0065120C"/>
    <w:rsid w:val="00651293"/>
    <w:rsid w:val="006518FA"/>
    <w:rsid w:val="0065198B"/>
    <w:rsid w:val="00651CDA"/>
    <w:rsid w:val="00653F52"/>
    <w:rsid w:val="00654229"/>
    <w:rsid w:val="006543AF"/>
    <w:rsid w:val="00655E66"/>
    <w:rsid w:val="00655E6B"/>
    <w:rsid w:val="00656A0F"/>
    <w:rsid w:val="006572F2"/>
    <w:rsid w:val="0065767F"/>
    <w:rsid w:val="00657CED"/>
    <w:rsid w:val="00657E28"/>
    <w:rsid w:val="00660772"/>
    <w:rsid w:val="00660937"/>
    <w:rsid w:val="00660C4A"/>
    <w:rsid w:val="00660D96"/>
    <w:rsid w:val="00660F02"/>
    <w:rsid w:val="0066113F"/>
    <w:rsid w:val="0066148E"/>
    <w:rsid w:val="0066191E"/>
    <w:rsid w:val="00661FCB"/>
    <w:rsid w:val="0066203D"/>
    <w:rsid w:val="00662400"/>
    <w:rsid w:val="00662641"/>
    <w:rsid w:val="00663A9F"/>
    <w:rsid w:val="00663DF2"/>
    <w:rsid w:val="00664DBB"/>
    <w:rsid w:val="00665430"/>
    <w:rsid w:val="0066559F"/>
    <w:rsid w:val="00665C94"/>
    <w:rsid w:val="00666150"/>
    <w:rsid w:val="00671279"/>
    <w:rsid w:val="00671FD2"/>
    <w:rsid w:val="006725E5"/>
    <w:rsid w:val="0067341F"/>
    <w:rsid w:val="00673466"/>
    <w:rsid w:val="006748D7"/>
    <w:rsid w:val="00674D04"/>
    <w:rsid w:val="0067547F"/>
    <w:rsid w:val="00676718"/>
    <w:rsid w:val="0067714C"/>
    <w:rsid w:val="00677E3A"/>
    <w:rsid w:val="00680E31"/>
    <w:rsid w:val="0068131F"/>
    <w:rsid w:val="0068159B"/>
    <w:rsid w:val="00681656"/>
    <w:rsid w:val="00681EC9"/>
    <w:rsid w:val="006822D9"/>
    <w:rsid w:val="006839EF"/>
    <w:rsid w:val="00684417"/>
    <w:rsid w:val="00684889"/>
    <w:rsid w:val="00684D85"/>
    <w:rsid w:val="006861F2"/>
    <w:rsid w:val="006870DB"/>
    <w:rsid w:val="006907A7"/>
    <w:rsid w:val="00690E2E"/>
    <w:rsid w:val="0069120D"/>
    <w:rsid w:val="006912C7"/>
    <w:rsid w:val="00691579"/>
    <w:rsid w:val="006918C6"/>
    <w:rsid w:val="00692800"/>
    <w:rsid w:val="00692F47"/>
    <w:rsid w:val="00693171"/>
    <w:rsid w:val="0069367A"/>
    <w:rsid w:val="0069414D"/>
    <w:rsid w:val="006945D4"/>
    <w:rsid w:val="00694CB6"/>
    <w:rsid w:val="00694F89"/>
    <w:rsid w:val="00695117"/>
    <w:rsid w:val="006951CE"/>
    <w:rsid w:val="0069739D"/>
    <w:rsid w:val="006A00BE"/>
    <w:rsid w:val="006A076C"/>
    <w:rsid w:val="006A0DDA"/>
    <w:rsid w:val="006A291B"/>
    <w:rsid w:val="006A2F1A"/>
    <w:rsid w:val="006A3871"/>
    <w:rsid w:val="006A4C11"/>
    <w:rsid w:val="006A4CF2"/>
    <w:rsid w:val="006A5D85"/>
    <w:rsid w:val="006B0275"/>
    <w:rsid w:val="006B0549"/>
    <w:rsid w:val="006B0D26"/>
    <w:rsid w:val="006B0E23"/>
    <w:rsid w:val="006B13AB"/>
    <w:rsid w:val="006B176D"/>
    <w:rsid w:val="006B1A3A"/>
    <w:rsid w:val="006B216B"/>
    <w:rsid w:val="006B2199"/>
    <w:rsid w:val="006B30C7"/>
    <w:rsid w:val="006B35AF"/>
    <w:rsid w:val="006B68AF"/>
    <w:rsid w:val="006C025D"/>
    <w:rsid w:val="006C046E"/>
    <w:rsid w:val="006C08FF"/>
    <w:rsid w:val="006C2A11"/>
    <w:rsid w:val="006C2ADA"/>
    <w:rsid w:val="006C2B7B"/>
    <w:rsid w:val="006C40EF"/>
    <w:rsid w:val="006C4148"/>
    <w:rsid w:val="006C4272"/>
    <w:rsid w:val="006C4BC2"/>
    <w:rsid w:val="006C5496"/>
    <w:rsid w:val="006C58E7"/>
    <w:rsid w:val="006C6136"/>
    <w:rsid w:val="006C6156"/>
    <w:rsid w:val="006C6602"/>
    <w:rsid w:val="006C6656"/>
    <w:rsid w:val="006C70DC"/>
    <w:rsid w:val="006C7A16"/>
    <w:rsid w:val="006C7CDD"/>
    <w:rsid w:val="006D0107"/>
    <w:rsid w:val="006D03BB"/>
    <w:rsid w:val="006D0FDF"/>
    <w:rsid w:val="006D1434"/>
    <w:rsid w:val="006D187A"/>
    <w:rsid w:val="006D2421"/>
    <w:rsid w:val="006D299A"/>
    <w:rsid w:val="006D3B92"/>
    <w:rsid w:val="006D41F4"/>
    <w:rsid w:val="006D5977"/>
    <w:rsid w:val="006D5E86"/>
    <w:rsid w:val="006D651E"/>
    <w:rsid w:val="006D7C96"/>
    <w:rsid w:val="006E1A98"/>
    <w:rsid w:val="006E25F4"/>
    <w:rsid w:val="006E2E94"/>
    <w:rsid w:val="006E3630"/>
    <w:rsid w:val="006E38ED"/>
    <w:rsid w:val="006E3F1F"/>
    <w:rsid w:val="006E4576"/>
    <w:rsid w:val="006E4C80"/>
    <w:rsid w:val="006E615C"/>
    <w:rsid w:val="006E6B80"/>
    <w:rsid w:val="006E6DAF"/>
    <w:rsid w:val="006E6F0C"/>
    <w:rsid w:val="006E74D3"/>
    <w:rsid w:val="006E7BE0"/>
    <w:rsid w:val="006E7DBC"/>
    <w:rsid w:val="006F079F"/>
    <w:rsid w:val="006F12D7"/>
    <w:rsid w:val="006F1364"/>
    <w:rsid w:val="006F14F5"/>
    <w:rsid w:val="006F4471"/>
    <w:rsid w:val="006F482D"/>
    <w:rsid w:val="006F5643"/>
    <w:rsid w:val="006F5645"/>
    <w:rsid w:val="006F5C8F"/>
    <w:rsid w:val="006F64F0"/>
    <w:rsid w:val="006F68E2"/>
    <w:rsid w:val="006F6B4C"/>
    <w:rsid w:val="006F786C"/>
    <w:rsid w:val="00700706"/>
    <w:rsid w:val="00700B32"/>
    <w:rsid w:val="00700BA6"/>
    <w:rsid w:val="00701AE6"/>
    <w:rsid w:val="007020D9"/>
    <w:rsid w:val="00703AD1"/>
    <w:rsid w:val="007046A8"/>
    <w:rsid w:val="0070485C"/>
    <w:rsid w:val="00704FED"/>
    <w:rsid w:val="007050BD"/>
    <w:rsid w:val="007053D2"/>
    <w:rsid w:val="007060DB"/>
    <w:rsid w:val="007068B9"/>
    <w:rsid w:val="00707199"/>
    <w:rsid w:val="00707B6D"/>
    <w:rsid w:val="00707E3E"/>
    <w:rsid w:val="0071093E"/>
    <w:rsid w:val="00710991"/>
    <w:rsid w:val="00710DE0"/>
    <w:rsid w:val="007126C6"/>
    <w:rsid w:val="007128CD"/>
    <w:rsid w:val="007129E5"/>
    <w:rsid w:val="00713667"/>
    <w:rsid w:val="00713789"/>
    <w:rsid w:val="0071452C"/>
    <w:rsid w:val="0071455E"/>
    <w:rsid w:val="007146D7"/>
    <w:rsid w:val="00714CF4"/>
    <w:rsid w:val="00716626"/>
    <w:rsid w:val="007168F9"/>
    <w:rsid w:val="00716975"/>
    <w:rsid w:val="00717B5B"/>
    <w:rsid w:val="00717B97"/>
    <w:rsid w:val="007205ED"/>
    <w:rsid w:val="00720BB6"/>
    <w:rsid w:val="007213CD"/>
    <w:rsid w:val="00721BFA"/>
    <w:rsid w:val="00722AA3"/>
    <w:rsid w:val="00722AF2"/>
    <w:rsid w:val="00723A79"/>
    <w:rsid w:val="00724937"/>
    <w:rsid w:val="007251CB"/>
    <w:rsid w:val="0072676E"/>
    <w:rsid w:val="00726903"/>
    <w:rsid w:val="00727BFE"/>
    <w:rsid w:val="007300B9"/>
    <w:rsid w:val="007302C4"/>
    <w:rsid w:val="007314CB"/>
    <w:rsid w:val="00731844"/>
    <w:rsid w:val="00732028"/>
    <w:rsid w:val="00732134"/>
    <w:rsid w:val="007321F4"/>
    <w:rsid w:val="00733087"/>
    <w:rsid w:val="0073340D"/>
    <w:rsid w:val="00733D2F"/>
    <w:rsid w:val="007340CF"/>
    <w:rsid w:val="00734995"/>
    <w:rsid w:val="00735102"/>
    <w:rsid w:val="00735771"/>
    <w:rsid w:val="00735D2B"/>
    <w:rsid w:val="007363AF"/>
    <w:rsid w:val="00736411"/>
    <w:rsid w:val="00736C2A"/>
    <w:rsid w:val="00737246"/>
    <w:rsid w:val="00741671"/>
    <w:rsid w:val="00742097"/>
    <w:rsid w:val="00742213"/>
    <w:rsid w:val="00742376"/>
    <w:rsid w:val="0074265E"/>
    <w:rsid w:val="00743E3F"/>
    <w:rsid w:val="0074473C"/>
    <w:rsid w:val="007447F7"/>
    <w:rsid w:val="00744C1B"/>
    <w:rsid w:val="0074508A"/>
    <w:rsid w:val="00745774"/>
    <w:rsid w:val="007467E2"/>
    <w:rsid w:val="00746984"/>
    <w:rsid w:val="00746B5A"/>
    <w:rsid w:val="00746C7B"/>
    <w:rsid w:val="00747023"/>
    <w:rsid w:val="0074788C"/>
    <w:rsid w:val="007501D2"/>
    <w:rsid w:val="00750534"/>
    <w:rsid w:val="007508E8"/>
    <w:rsid w:val="007509CB"/>
    <w:rsid w:val="00751207"/>
    <w:rsid w:val="007523F7"/>
    <w:rsid w:val="00753216"/>
    <w:rsid w:val="00753530"/>
    <w:rsid w:val="00753706"/>
    <w:rsid w:val="00753E0A"/>
    <w:rsid w:val="00756BAE"/>
    <w:rsid w:val="00756F54"/>
    <w:rsid w:val="00757431"/>
    <w:rsid w:val="00757604"/>
    <w:rsid w:val="0075771D"/>
    <w:rsid w:val="00757CB7"/>
    <w:rsid w:val="00757D5E"/>
    <w:rsid w:val="00760E9C"/>
    <w:rsid w:val="00761248"/>
    <w:rsid w:val="00761A43"/>
    <w:rsid w:val="0076275C"/>
    <w:rsid w:val="00764658"/>
    <w:rsid w:val="00765893"/>
    <w:rsid w:val="00765CED"/>
    <w:rsid w:val="0076687A"/>
    <w:rsid w:val="00766BA2"/>
    <w:rsid w:val="007673BA"/>
    <w:rsid w:val="0077019D"/>
    <w:rsid w:val="00770414"/>
    <w:rsid w:val="00771012"/>
    <w:rsid w:val="00771274"/>
    <w:rsid w:val="00771A54"/>
    <w:rsid w:val="007721F3"/>
    <w:rsid w:val="00772A35"/>
    <w:rsid w:val="00772D96"/>
    <w:rsid w:val="00774025"/>
    <w:rsid w:val="00774920"/>
    <w:rsid w:val="00774AF1"/>
    <w:rsid w:val="00774E1E"/>
    <w:rsid w:val="00775DAE"/>
    <w:rsid w:val="00775F6F"/>
    <w:rsid w:val="00775FD8"/>
    <w:rsid w:val="00777738"/>
    <w:rsid w:val="00777A4A"/>
    <w:rsid w:val="007801F5"/>
    <w:rsid w:val="00780823"/>
    <w:rsid w:val="00781895"/>
    <w:rsid w:val="007826B9"/>
    <w:rsid w:val="0078312F"/>
    <w:rsid w:val="0078381C"/>
    <w:rsid w:val="007840E9"/>
    <w:rsid w:val="007848A6"/>
    <w:rsid w:val="00784B61"/>
    <w:rsid w:val="007859EE"/>
    <w:rsid w:val="00785AD1"/>
    <w:rsid w:val="00785DAC"/>
    <w:rsid w:val="007866AE"/>
    <w:rsid w:val="0078671C"/>
    <w:rsid w:val="007873D9"/>
    <w:rsid w:val="00787644"/>
    <w:rsid w:val="00787B45"/>
    <w:rsid w:val="007901A1"/>
    <w:rsid w:val="007908EF"/>
    <w:rsid w:val="00790E89"/>
    <w:rsid w:val="0079110A"/>
    <w:rsid w:val="00793A20"/>
    <w:rsid w:val="00793A79"/>
    <w:rsid w:val="007942E2"/>
    <w:rsid w:val="00794E83"/>
    <w:rsid w:val="00795023"/>
    <w:rsid w:val="00795362"/>
    <w:rsid w:val="00795787"/>
    <w:rsid w:val="00795FF4"/>
    <w:rsid w:val="007968B7"/>
    <w:rsid w:val="007972BB"/>
    <w:rsid w:val="00797ED0"/>
    <w:rsid w:val="00797F5F"/>
    <w:rsid w:val="007A11C0"/>
    <w:rsid w:val="007A17C2"/>
    <w:rsid w:val="007A1BE4"/>
    <w:rsid w:val="007A3595"/>
    <w:rsid w:val="007A3BCB"/>
    <w:rsid w:val="007A4739"/>
    <w:rsid w:val="007A4FEE"/>
    <w:rsid w:val="007A517D"/>
    <w:rsid w:val="007A58DE"/>
    <w:rsid w:val="007A5B74"/>
    <w:rsid w:val="007A5EF1"/>
    <w:rsid w:val="007B0240"/>
    <w:rsid w:val="007B03E1"/>
    <w:rsid w:val="007B2588"/>
    <w:rsid w:val="007B2BDB"/>
    <w:rsid w:val="007B3AEE"/>
    <w:rsid w:val="007B6697"/>
    <w:rsid w:val="007C1A9A"/>
    <w:rsid w:val="007C31B4"/>
    <w:rsid w:val="007C342B"/>
    <w:rsid w:val="007C45D2"/>
    <w:rsid w:val="007C4878"/>
    <w:rsid w:val="007C5561"/>
    <w:rsid w:val="007C5CA5"/>
    <w:rsid w:val="007C5FED"/>
    <w:rsid w:val="007C70A2"/>
    <w:rsid w:val="007C7DC6"/>
    <w:rsid w:val="007D0037"/>
    <w:rsid w:val="007D0F04"/>
    <w:rsid w:val="007D1885"/>
    <w:rsid w:val="007D2AFD"/>
    <w:rsid w:val="007D2D10"/>
    <w:rsid w:val="007D348E"/>
    <w:rsid w:val="007D3B39"/>
    <w:rsid w:val="007D4275"/>
    <w:rsid w:val="007D5018"/>
    <w:rsid w:val="007D7370"/>
    <w:rsid w:val="007D7E28"/>
    <w:rsid w:val="007E08CC"/>
    <w:rsid w:val="007E0A68"/>
    <w:rsid w:val="007E0B48"/>
    <w:rsid w:val="007E1F8A"/>
    <w:rsid w:val="007E2A89"/>
    <w:rsid w:val="007E2B27"/>
    <w:rsid w:val="007E3279"/>
    <w:rsid w:val="007E3601"/>
    <w:rsid w:val="007E385C"/>
    <w:rsid w:val="007E4517"/>
    <w:rsid w:val="007E5B84"/>
    <w:rsid w:val="007E614F"/>
    <w:rsid w:val="007E66D0"/>
    <w:rsid w:val="007E69BF"/>
    <w:rsid w:val="007E69E2"/>
    <w:rsid w:val="007E79F1"/>
    <w:rsid w:val="007F0189"/>
    <w:rsid w:val="007F0DD0"/>
    <w:rsid w:val="007F23FE"/>
    <w:rsid w:val="007F3A0F"/>
    <w:rsid w:val="007F3B03"/>
    <w:rsid w:val="007F55D2"/>
    <w:rsid w:val="007F55EC"/>
    <w:rsid w:val="007F573F"/>
    <w:rsid w:val="007F7091"/>
    <w:rsid w:val="007F7B0A"/>
    <w:rsid w:val="007F7D52"/>
    <w:rsid w:val="008009EE"/>
    <w:rsid w:val="00800DBF"/>
    <w:rsid w:val="0080131E"/>
    <w:rsid w:val="008014BE"/>
    <w:rsid w:val="00801587"/>
    <w:rsid w:val="008029EE"/>
    <w:rsid w:val="008031E5"/>
    <w:rsid w:val="00803492"/>
    <w:rsid w:val="008035FC"/>
    <w:rsid w:val="008037D1"/>
    <w:rsid w:val="008038DC"/>
    <w:rsid w:val="008045E6"/>
    <w:rsid w:val="00805134"/>
    <w:rsid w:val="00805406"/>
    <w:rsid w:val="008057F3"/>
    <w:rsid w:val="00806C14"/>
    <w:rsid w:val="008070D3"/>
    <w:rsid w:val="00807563"/>
    <w:rsid w:val="00807C5C"/>
    <w:rsid w:val="008102D9"/>
    <w:rsid w:val="00810CC4"/>
    <w:rsid w:val="00811241"/>
    <w:rsid w:val="0081154C"/>
    <w:rsid w:val="00811554"/>
    <w:rsid w:val="00812369"/>
    <w:rsid w:val="008125CF"/>
    <w:rsid w:val="00812A60"/>
    <w:rsid w:val="00812DBF"/>
    <w:rsid w:val="008140EE"/>
    <w:rsid w:val="0081410E"/>
    <w:rsid w:val="008144CC"/>
    <w:rsid w:val="00814C57"/>
    <w:rsid w:val="00815103"/>
    <w:rsid w:val="00816A40"/>
    <w:rsid w:val="00821900"/>
    <w:rsid w:val="008237D7"/>
    <w:rsid w:val="00823F19"/>
    <w:rsid w:val="0082456F"/>
    <w:rsid w:val="0082538A"/>
    <w:rsid w:val="008258A8"/>
    <w:rsid w:val="00825E04"/>
    <w:rsid w:val="00827471"/>
    <w:rsid w:val="008305B1"/>
    <w:rsid w:val="0083177D"/>
    <w:rsid w:val="00832714"/>
    <w:rsid w:val="008334DF"/>
    <w:rsid w:val="00833677"/>
    <w:rsid w:val="00833BBA"/>
    <w:rsid w:val="00834CC3"/>
    <w:rsid w:val="008350FC"/>
    <w:rsid w:val="0083709D"/>
    <w:rsid w:val="008370EC"/>
    <w:rsid w:val="008408EE"/>
    <w:rsid w:val="0084097F"/>
    <w:rsid w:val="00841314"/>
    <w:rsid w:val="00843366"/>
    <w:rsid w:val="0084354A"/>
    <w:rsid w:val="008442FD"/>
    <w:rsid w:val="00844583"/>
    <w:rsid w:val="00844F0F"/>
    <w:rsid w:val="008451C8"/>
    <w:rsid w:val="008477A4"/>
    <w:rsid w:val="00847B43"/>
    <w:rsid w:val="00847C70"/>
    <w:rsid w:val="00850CD2"/>
    <w:rsid w:val="00851AE4"/>
    <w:rsid w:val="008524C9"/>
    <w:rsid w:val="00852D85"/>
    <w:rsid w:val="00853104"/>
    <w:rsid w:val="008531D0"/>
    <w:rsid w:val="008538C4"/>
    <w:rsid w:val="00853946"/>
    <w:rsid w:val="00854F7B"/>
    <w:rsid w:val="00855064"/>
    <w:rsid w:val="00855313"/>
    <w:rsid w:val="00855EF3"/>
    <w:rsid w:val="0085698E"/>
    <w:rsid w:val="008600FA"/>
    <w:rsid w:val="008607A4"/>
    <w:rsid w:val="00860E60"/>
    <w:rsid w:val="008616CB"/>
    <w:rsid w:val="0086182E"/>
    <w:rsid w:val="0086244F"/>
    <w:rsid w:val="008628AF"/>
    <w:rsid w:val="008635C7"/>
    <w:rsid w:val="0086383E"/>
    <w:rsid w:val="008656AE"/>
    <w:rsid w:val="008656E9"/>
    <w:rsid w:val="00866881"/>
    <w:rsid w:val="00866ABC"/>
    <w:rsid w:val="00866BE3"/>
    <w:rsid w:val="00867319"/>
    <w:rsid w:val="008673A5"/>
    <w:rsid w:val="00871695"/>
    <w:rsid w:val="008736CF"/>
    <w:rsid w:val="0087391A"/>
    <w:rsid w:val="00874014"/>
    <w:rsid w:val="00874782"/>
    <w:rsid w:val="00874FF7"/>
    <w:rsid w:val="00875E04"/>
    <w:rsid w:val="00876A4D"/>
    <w:rsid w:val="00876F8E"/>
    <w:rsid w:val="0087706E"/>
    <w:rsid w:val="00877B9C"/>
    <w:rsid w:val="00882727"/>
    <w:rsid w:val="00884AF9"/>
    <w:rsid w:val="00885562"/>
    <w:rsid w:val="008867EC"/>
    <w:rsid w:val="008869B1"/>
    <w:rsid w:val="008872C2"/>
    <w:rsid w:val="00887F50"/>
    <w:rsid w:val="008901E3"/>
    <w:rsid w:val="008908A4"/>
    <w:rsid w:val="00893131"/>
    <w:rsid w:val="00893D0D"/>
    <w:rsid w:val="00894043"/>
    <w:rsid w:val="0089421F"/>
    <w:rsid w:val="00894841"/>
    <w:rsid w:val="00894939"/>
    <w:rsid w:val="00895687"/>
    <w:rsid w:val="00895E6B"/>
    <w:rsid w:val="008A0050"/>
    <w:rsid w:val="008A095C"/>
    <w:rsid w:val="008A0A69"/>
    <w:rsid w:val="008A1B70"/>
    <w:rsid w:val="008A488B"/>
    <w:rsid w:val="008A5215"/>
    <w:rsid w:val="008A548F"/>
    <w:rsid w:val="008A54B6"/>
    <w:rsid w:val="008A54C6"/>
    <w:rsid w:val="008A557C"/>
    <w:rsid w:val="008A57E5"/>
    <w:rsid w:val="008A59A6"/>
    <w:rsid w:val="008A5A52"/>
    <w:rsid w:val="008A5C59"/>
    <w:rsid w:val="008A75A9"/>
    <w:rsid w:val="008B05DA"/>
    <w:rsid w:val="008B15ED"/>
    <w:rsid w:val="008B1A69"/>
    <w:rsid w:val="008B1A7C"/>
    <w:rsid w:val="008B272A"/>
    <w:rsid w:val="008B2C78"/>
    <w:rsid w:val="008B4BC4"/>
    <w:rsid w:val="008B4EEF"/>
    <w:rsid w:val="008B5106"/>
    <w:rsid w:val="008B548D"/>
    <w:rsid w:val="008B62AF"/>
    <w:rsid w:val="008B72AC"/>
    <w:rsid w:val="008B7CC6"/>
    <w:rsid w:val="008B7EC1"/>
    <w:rsid w:val="008C0365"/>
    <w:rsid w:val="008C1573"/>
    <w:rsid w:val="008C1EBE"/>
    <w:rsid w:val="008C2698"/>
    <w:rsid w:val="008C3AF0"/>
    <w:rsid w:val="008C42C9"/>
    <w:rsid w:val="008C446F"/>
    <w:rsid w:val="008C4692"/>
    <w:rsid w:val="008C4DF7"/>
    <w:rsid w:val="008C561B"/>
    <w:rsid w:val="008C7062"/>
    <w:rsid w:val="008C7363"/>
    <w:rsid w:val="008D0502"/>
    <w:rsid w:val="008D0693"/>
    <w:rsid w:val="008D0CE7"/>
    <w:rsid w:val="008D0F96"/>
    <w:rsid w:val="008D1042"/>
    <w:rsid w:val="008D1895"/>
    <w:rsid w:val="008D1DC5"/>
    <w:rsid w:val="008D2A98"/>
    <w:rsid w:val="008D3CE1"/>
    <w:rsid w:val="008D3F66"/>
    <w:rsid w:val="008D4062"/>
    <w:rsid w:val="008D4487"/>
    <w:rsid w:val="008D49C5"/>
    <w:rsid w:val="008D53D8"/>
    <w:rsid w:val="008D56D7"/>
    <w:rsid w:val="008D5761"/>
    <w:rsid w:val="008D5F44"/>
    <w:rsid w:val="008D6C5A"/>
    <w:rsid w:val="008D7899"/>
    <w:rsid w:val="008D79BA"/>
    <w:rsid w:val="008D7A15"/>
    <w:rsid w:val="008E09B6"/>
    <w:rsid w:val="008E104B"/>
    <w:rsid w:val="008E109A"/>
    <w:rsid w:val="008E1902"/>
    <w:rsid w:val="008E2288"/>
    <w:rsid w:val="008E28B3"/>
    <w:rsid w:val="008E3694"/>
    <w:rsid w:val="008E381B"/>
    <w:rsid w:val="008E47D4"/>
    <w:rsid w:val="008E484B"/>
    <w:rsid w:val="008E4F7F"/>
    <w:rsid w:val="008E5DF0"/>
    <w:rsid w:val="008E6ECA"/>
    <w:rsid w:val="008E7382"/>
    <w:rsid w:val="008E7544"/>
    <w:rsid w:val="008E78E4"/>
    <w:rsid w:val="008E7BF8"/>
    <w:rsid w:val="008F01E6"/>
    <w:rsid w:val="008F1C34"/>
    <w:rsid w:val="008F2372"/>
    <w:rsid w:val="008F23AE"/>
    <w:rsid w:val="008F2D94"/>
    <w:rsid w:val="008F417D"/>
    <w:rsid w:val="008F427C"/>
    <w:rsid w:val="008F4411"/>
    <w:rsid w:val="008F48BD"/>
    <w:rsid w:val="008F6D26"/>
    <w:rsid w:val="008F6FE5"/>
    <w:rsid w:val="008F7B33"/>
    <w:rsid w:val="00900117"/>
    <w:rsid w:val="009001D4"/>
    <w:rsid w:val="009009F6"/>
    <w:rsid w:val="009012BF"/>
    <w:rsid w:val="009014D6"/>
    <w:rsid w:val="00902127"/>
    <w:rsid w:val="00902345"/>
    <w:rsid w:val="00902A1F"/>
    <w:rsid w:val="00902F27"/>
    <w:rsid w:val="00903464"/>
    <w:rsid w:val="0090363F"/>
    <w:rsid w:val="00903EDE"/>
    <w:rsid w:val="00904887"/>
    <w:rsid w:val="009056AF"/>
    <w:rsid w:val="00905761"/>
    <w:rsid w:val="00906042"/>
    <w:rsid w:val="009060F1"/>
    <w:rsid w:val="0090746B"/>
    <w:rsid w:val="00907673"/>
    <w:rsid w:val="00910597"/>
    <w:rsid w:val="009109D9"/>
    <w:rsid w:val="00911198"/>
    <w:rsid w:val="009111B7"/>
    <w:rsid w:val="00911885"/>
    <w:rsid w:val="00911ABB"/>
    <w:rsid w:val="009131A5"/>
    <w:rsid w:val="009133A3"/>
    <w:rsid w:val="00913698"/>
    <w:rsid w:val="00913984"/>
    <w:rsid w:val="0091426B"/>
    <w:rsid w:val="009158E4"/>
    <w:rsid w:val="00915CD6"/>
    <w:rsid w:val="00920634"/>
    <w:rsid w:val="00923F6C"/>
    <w:rsid w:val="00924138"/>
    <w:rsid w:val="009243AA"/>
    <w:rsid w:val="00924420"/>
    <w:rsid w:val="00924ABC"/>
    <w:rsid w:val="00924D91"/>
    <w:rsid w:val="00926F8C"/>
    <w:rsid w:val="009270F4"/>
    <w:rsid w:val="0092757A"/>
    <w:rsid w:val="0093099B"/>
    <w:rsid w:val="00930EFE"/>
    <w:rsid w:val="00930F97"/>
    <w:rsid w:val="00932D9F"/>
    <w:rsid w:val="00934A38"/>
    <w:rsid w:val="0093653B"/>
    <w:rsid w:val="009368C9"/>
    <w:rsid w:val="00936D1D"/>
    <w:rsid w:val="00936DA2"/>
    <w:rsid w:val="00936DA6"/>
    <w:rsid w:val="009370DC"/>
    <w:rsid w:val="00937234"/>
    <w:rsid w:val="009379D8"/>
    <w:rsid w:val="00937E3F"/>
    <w:rsid w:val="00937F3F"/>
    <w:rsid w:val="0094001F"/>
    <w:rsid w:val="009404A4"/>
    <w:rsid w:val="00941901"/>
    <w:rsid w:val="0094211D"/>
    <w:rsid w:val="00942199"/>
    <w:rsid w:val="009424D7"/>
    <w:rsid w:val="00943663"/>
    <w:rsid w:val="009448C2"/>
    <w:rsid w:val="009454FA"/>
    <w:rsid w:val="0094566C"/>
    <w:rsid w:val="0094655D"/>
    <w:rsid w:val="00946CB5"/>
    <w:rsid w:val="00947CBC"/>
    <w:rsid w:val="0095120C"/>
    <w:rsid w:val="00951D77"/>
    <w:rsid w:val="009527EF"/>
    <w:rsid w:val="0095323E"/>
    <w:rsid w:val="0095328B"/>
    <w:rsid w:val="00954F8C"/>
    <w:rsid w:val="00955B1E"/>
    <w:rsid w:val="009562E9"/>
    <w:rsid w:val="0095661D"/>
    <w:rsid w:val="009567AA"/>
    <w:rsid w:val="00957BCF"/>
    <w:rsid w:val="00960DED"/>
    <w:rsid w:val="00961108"/>
    <w:rsid w:val="00961B5D"/>
    <w:rsid w:val="00961EDC"/>
    <w:rsid w:val="00962801"/>
    <w:rsid w:val="00962AA1"/>
    <w:rsid w:val="0096432B"/>
    <w:rsid w:val="0096460C"/>
    <w:rsid w:val="00964812"/>
    <w:rsid w:val="00965552"/>
    <w:rsid w:val="00965F69"/>
    <w:rsid w:val="00966297"/>
    <w:rsid w:val="00970D93"/>
    <w:rsid w:val="0097100E"/>
    <w:rsid w:val="009714B0"/>
    <w:rsid w:val="00972A5F"/>
    <w:rsid w:val="00973682"/>
    <w:rsid w:val="00973A6C"/>
    <w:rsid w:val="00974724"/>
    <w:rsid w:val="00974A32"/>
    <w:rsid w:val="00974FCF"/>
    <w:rsid w:val="0097525F"/>
    <w:rsid w:val="00975D20"/>
    <w:rsid w:val="00977828"/>
    <w:rsid w:val="00980937"/>
    <w:rsid w:val="00982258"/>
    <w:rsid w:val="00983453"/>
    <w:rsid w:val="009836A2"/>
    <w:rsid w:val="00983D15"/>
    <w:rsid w:val="00984137"/>
    <w:rsid w:val="00986219"/>
    <w:rsid w:val="009865FF"/>
    <w:rsid w:val="00986CB9"/>
    <w:rsid w:val="00986DD3"/>
    <w:rsid w:val="0099044F"/>
    <w:rsid w:val="00991A8D"/>
    <w:rsid w:val="009924C8"/>
    <w:rsid w:val="0099362E"/>
    <w:rsid w:val="0099415A"/>
    <w:rsid w:val="00994C57"/>
    <w:rsid w:val="00994C6C"/>
    <w:rsid w:val="009953A9"/>
    <w:rsid w:val="009953D5"/>
    <w:rsid w:val="00995E97"/>
    <w:rsid w:val="009965BC"/>
    <w:rsid w:val="009A009C"/>
    <w:rsid w:val="009A0549"/>
    <w:rsid w:val="009A07E7"/>
    <w:rsid w:val="009A1099"/>
    <w:rsid w:val="009A19DE"/>
    <w:rsid w:val="009A20A5"/>
    <w:rsid w:val="009A2283"/>
    <w:rsid w:val="009A2989"/>
    <w:rsid w:val="009A2C83"/>
    <w:rsid w:val="009A348F"/>
    <w:rsid w:val="009A6218"/>
    <w:rsid w:val="009A6268"/>
    <w:rsid w:val="009B002A"/>
    <w:rsid w:val="009B1F0B"/>
    <w:rsid w:val="009B2C69"/>
    <w:rsid w:val="009B37C0"/>
    <w:rsid w:val="009B6531"/>
    <w:rsid w:val="009B6AFA"/>
    <w:rsid w:val="009B737A"/>
    <w:rsid w:val="009B7B71"/>
    <w:rsid w:val="009B7CC8"/>
    <w:rsid w:val="009B7F8D"/>
    <w:rsid w:val="009C03BE"/>
    <w:rsid w:val="009C1749"/>
    <w:rsid w:val="009C1E40"/>
    <w:rsid w:val="009C4E83"/>
    <w:rsid w:val="009C5D90"/>
    <w:rsid w:val="009C75C5"/>
    <w:rsid w:val="009C7695"/>
    <w:rsid w:val="009C7C43"/>
    <w:rsid w:val="009C7C82"/>
    <w:rsid w:val="009D079B"/>
    <w:rsid w:val="009D1570"/>
    <w:rsid w:val="009D161B"/>
    <w:rsid w:val="009D1A9C"/>
    <w:rsid w:val="009D2231"/>
    <w:rsid w:val="009D260B"/>
    <w:rsid w:val="009D367F"/>
    <w:rsid w:val="009D3B31"/>
    <w:rsid w:val="009D3D3F"/>
    <w:rsid w:val="009D3FFD"/>
    <w:rsid w:val="009D5182"/>
    <w:rsid w:val="009D66B4"/>
    <w:rsid w:val="009D7274"/>
    <w:rsid w:val="009D7B50"/>
    <w:rsid w:val="009E1E8A"/>
    <w:rsid w:val="009E2409"/>
    <w:rsid w:val="009E2C25"/>
    <w:rsid w:val="009E2E0C"/>
    <w:rsid w:val="009E366C"/>
    <w:rsid w:val="009E370D"/>
    <w:rsid w:val="009E4099"/>
    <w:rsid w:val="009E4621"/>
    <w:rsid w:val="009F015C"/>
    <w:rsid w:val="009F0A3D"/>
    <w:rsid w:val="009F0FB0"/>
    <w:rsid w:val="009F1E6E"/>
    <w:rsid w:val="009F24AA"/>
    <w:rsid w:val="009F2B47"/>
    <w:rsid w:val="009F2C52"/>
    <w:rsid w:val="009F417D"/>
    <w:rsid w:val="009F4B44"/>
    <w:rsid w:val="009F4C0E"/>
    <w:rsid w:val="009F55A1"/>
    <w:rsid w:val="009F5C04"/>
    <w:rsid w:val="009F66C2"/>
    <w:rsid w:val="009F6B81"/>
    <w:rsid w:val="009F6FBF"/>
    <w:rsid w:val="009F7818"/>
    <w:rsid w:val="00A00844"/>
    <w:rsid w:val="00A009CB"/>
    <w:rsid w:val="00A02C9A"/>
    <w:rsid w:val="00A035A3"/>
    <w:rsid w:val="00A0366E"/>
    <w:rsid w:val="00A0421A"/>
    <w:rsid w:val="00A049E5"/>
    <w:rsid w:val="00A04E5D"/>
    <w:rsid w:val="00A054AD"/>
    <w:rsid w:val="00A056B0"/>
    <w:rsid w:val="00A057DA"/>
    <w:rsid w:val="00A05B02"/>
    <w:rsid w:val="00A0617B"/>
    <w:rsid w:val="00A062EC"/>
    <w:rsid w:val="00A06851"/>
    <w:rsid w:val="00A075F9"/>
    <w:rsid w:val="00A07BA3"/>
    <w:rsid w:val="00A07C1F"/>
    <w:rsid w:val="00A1070D"/>
    <w:rsid w:val="00A1174A"/>
    <w:rsid w:val="00A14834"/>
    <w:rsid w:val="00A14C8E"/>
    <w:rsid w:val="00A15F89"/>
    <w:rsid w:val="00A16621"/>
    <w:rsid w:val="00A2064E"/>
    <w:rsid w:val="00A20CD5"/>
    <w:rsid w:val="00A20D6F"/>
    <w:rsid w:val="00A2104D"/>
    <w:rsid w:val="00A2129B"/>
    <w:rsid w:val="00A21354"/>
    <w:rsid w:val="00A21393"/>
    <w:rsid w:val="00A22D18"/>
    <w:rsid w:val="00A2335C"/>
    <w:rsid w:val="00A23B02"/>
    <w:rsid w:val="00A25430"/>
    <w:rsid w:val="00A254E9"/>
    <w:rsid w:val="00A258FE"/>
    <w:rsid w:val="00A26CB2"/>
    <w:rsid w:val="00A26DF6"/>
    <w:rsid w:val="00A271E3"/>
    <w:rsid w:val="00A30E71"/>
    <w:rsid w:val="00A32FD3"/>
    <w:rsid w:val="00A3362F"/>
    <w:rsid w:val="00A33763"/>
    <w:rsid w:val="00A347FE"/>
    <w:rsid w:val="00A3485C"/>
    <w:rsid w:val="00A35962"/>
    <w:rsid w:val="00A35A25"/>
    <w:rsid w:val="00A35BB3"/>
    <w:rsid w:val="00A35CD3"/>
    <w:rsid w:val="00A35F3B"/>
    <w:rsid w:val="00A365DF"/>
    <w:rsid w:val="00A368FE"/>
    <w:rsid w:val="00A36951"/>
    <w:rsid w:val="00A377B5"/>
    <w:rsid w:val="00A4018A"/>
    <w:rsid w:val="00A4092C"/>
    <w:rsid w:val="00A4338E"/>
    <w:rsid w:val="00A442E5"/>
    <w:rsid w:val="00A44A58"/>
    <w:rsid w:val="00A44B06"/>
    <w:rsid w:val="00A45C25"/>
    <w:rsid w:val="00A46FD9"/>
    <w:rsid w:val="00A474F4"/>
    <w:rsid w:val="00A476ED"/>
    <w:rsid w:val="00A4790D"/>
    <w:rsid w:val="00A4799D"/>
    <w:rsid w:val="00A514EF"/>
    <w:rsid w:val="00A51F1B"/>
    <w:rsid w:val="00A52F57"/>
    <w:rsid w:val="00A53507"/>
    <w:rsid w:val="00A53882"/>
    <w:rsid w:val="00A5489B"/>
    <w:rsid w:val="00A54F45"/>
    <w:rsid w:val="00A55321"/>
    <w:rsid w:val="00A56924"/>
    <w:rsid w:val="00A57748"/>
    <w:rsid w:val="00A605D7"/>
    <w:rsid w:val="00A60DBE"/>
    <w:rsid w:val="00A614E9"/>
    <w:rsid w:val="00A622AD"/>
    <w:rsid w:val="00A62B71"/>
    <w:rsid w:val="00A63102"/>
    <w:rsid w:val="00A6377E"/>
    <w:rsid w:val="00A64AD0"/>
    <w:rsid w:val="00A64FB3"/>
    <w:rsid w:val="00A65479"/>
    <w:rsid w:val="00A65C0E"/>
    <w:rsid w:val="00A6697D"/>
    <w:rsid w:val="00A6761C"/>
    <w:rsid w:val="00A67874"/>
    <w:rsid w:val="00A70169"/>
    <w:rsid w:val="00A70822"/>
    <w:rsid w:val="00A7173A"/>
    <w:rsid w:val="00A72037"/>
    <w:rsid w:val="00A7262B"/>
    <w:rsid w:val="00A72A63"/>
    <w:rsid w:val="00A731CB"/>
    <w:rsid w:val="00A74F9E"/>
    <w:rsid w:val="00A7501B"/>
    <w:rsid w:val="00A75961"/>
    <w:rsid w:val="00A7603D"/>
    <w:rsid w:val="00A81581"/>
    <w:rsid w:val="00A81F04"/>
    <w:rsid w:val="00A821BE"/>
    <w:rsid w:val="00A8252B"/>
    <w:rsid w:val="00A83051"/>
    <w:rsid w:val="00A84960"/>
    <w:rsid w:val="00A84B62"/>
    <w:rsid w:val="00A85225"/>
    <w:rsid w:val="00A85353"/>
    <w:rsid w:val="00A85DD0"/>
    <w:rsid w:val="00A86051"/>
    <w:rsid w:val="00A86445"/>
    <w:rsid w:val="00A86BF3"/>
    <w:rsid w:val="00A87117"/>
    <w:rsid w:val="00A87444"/>
    <w:rsid w:val="00A876E3"/>
    <w:rsid w:val="00A879B1"/>
    <w:rsid w:val="00A90901"/>
    <w:rsid w:val="00A925F4"/>
    <w:rsid w:val="00A9283C"/>
    <w:rsid w:val="00A94093"/>
    <w:rsid w:val="00A94243"/>
    <w:rsid w:val="00A95381"/>
    <w:rsid w:val="00A958D7"/>
    <w:rsid w:val="00A975E8"/>
    <w:rsid w:val="00A97E6E"/>
    <w:rsid w:val="00AA0192"/>
    <w:rsid w:val="00AA01A0"/>
    <w:rsid w:val="00AA0A27"/>
    <w:rsid w:val="00AA13C2"/>
    <w:rsid w:val="00AA15AF"/>
    <w:rsid w:val="00AA22B3"/>
    <w:rsid w:val="00AA23E3"/>
    <w:rsid w:val="00AA432D"/>
    <w:rsid w:val="00AA462F"/>
    <w:rsid w:val="00AA4F97"/>
    <w:rsid w:val="00AA5261"/>
    <w:rsid w:val="00AA5749"/>
    <w:rsid w:val="00AA58D0"/>
    <w:rsid w:val="00AA5EED"/>
    <w:rsid w:val="00AA7363"/>
    <w:rsid w:val="00AA7B98"/>
    <w:rsid w:val="00AA7E79"/>
    <w:rsid w:val="00AB0494"/>
    <w:rsid w:val="00AB07FF"/>
    <w:rsid w:val="00AB0D54"/>
    <w:rsid w:val="00AB13E3"/>
    <w:rsid w:val="00AB26E6"/>
    <w:rsid w:val="00AB28D3"/>
    <w:rsid w:val="00AB34D6"/>
    <w:rsid w:val="00AB373E"/>
    <w:rsid w:val="00AB462C"/>
    <w:rsid w:val="00AB4656"/>
    <w:rsid w:val="00AB53F5"/>
    <w:rsid w:val="00AB5956"/>
    <w:rsid w:val="00AB6B0C"/>
    <w:rsid w:val="00AB6C30"/>
    <w:rsid w:val="00AB6E65"/>
    <w:rsid w:val="00AB7288"/>
    <w:rsid w:val="00AB7722"/>
    <w:rsid w:val="00AC068F"/>
    <w:rsid w:val="00AC0B6C"/>
    <w:rsid w:val="00AC1B75"/>
    <w:rsid w:val="00AC1EF9"/>
    <w:rsid w:val="00AC20FA"/>
    <w:rsid w:val="00AC2965"/>
    <w:rsid w:val="00AC36C0"/>
    <w:rsid w:val="00AC46C2"/>
    <w:rsid w:val="00AC537B"/>
    <w:rsid w:val="00AC602C"/>
    <w:rsid w:val="00AC6368"/>
    <w:rsid w:val="00AC6426"/>
    <w:rsid w:val="00AC6709"/>
    <w:rsid w:val="00AC6764"/>
    <w:rsid w:val="00AC698E"/>
    <w:rsid w:val="00AD06E6"/>
    <w:rsid w:val="00AD0E89"/>
    <w:rsid w:val="00AD277A"/>
    <w:rsid w:val="00AD2E30"/>
    <w:rsid w:val="00AD3245"/>
    <w:rsid w:val="00AD38E4"/>
    <w:rsid w:val="00AD3A67"/>
    <w:rsid w:val="00AD4049"/>
    <w:rsid w:val="00AD4106"/>
    <w:rsid w:val="00AD41B8"/>
    <w:rsid w:val="00AD478D"/>
    <w:rsid w:val="00AD4943"/>
    <w:rsid w:val="00AD5647"/>
    <w:rsid w:val="00AD6CD6"/>
    <w:rsid w:val="00AD72C6"/>
    <w:rsid w:val="00AD7DBD"/>
    <w:rsid w:val="00AE025A"/>
    <w:rsid w:val="00AE053F"/>
    <w:rsid w:val="00AE0749"/>
    <w:rsid w:val="00AE2478"/>
    <w:rsid w:val="00AE260B"/>
    <w:rsid w:val="00AE29E5"/>
    <w:rsid w:val="00AE2C99"/>
    <w:rsid w:val="00AE3391"/>
    <w:rsid w:val="00AE4010"/>
    <w:rsid w:val="00AE4591"/>
    <w:rsid w:val="00AE4B13"/>
    <w:rsid w:val="00AE4C3E"/>
    <w:rsid w:val="00AE50D2"/>
    <w:rsid w:val="00AE5B14"/>
    <w:rsid w:val="00AE7279"/>
    <w:rsid w:val="00AE7B8D"/>
    <w:rsid w:val="00AF0762"/>
    <w:rsid w:val="00AF1377"/>
    <w:rsid w:val="00AF1BCD"/>
    <w:rsid w:val="00AF470E"/>
    <w:rsid w:val="00AF537A"/>
    <w:rsid w:val="00AF5C04"/>
    <w:rsid w:val="00AF5E3E"/>
    <w:rsid w:val="00AF64CF"/>
    <w:rsid w:val="00AF6829"/>
    <w:rsid w:val="00AF688E"/>
    <w:rsid w:val="00AF7405"/>
    <w:rsid w:val="00AF7775"/>
    <w:rsid w:val="00B00398"/>
    <w:rsid w:val="00B0083D"/>
    <w:rsid w:val="00B00BDF"/>
    <w:rsid w:val="00B011FA"/>
    <w:rsid w:val="00B029AD"/>
    <w:rsid w:val="00B02EFD"/>
    <w:rsid w:val="00B02FB7"/>
    <w:rsid w:val="00B030EF"/>
    <w:rsid w:val="00B04194"/>
    <w:rsid w:val="00B0421F"/>
    <w:rsid w:val="00B05075"/>
    <w:rsid w:val="00B06116"/>
    <w:rsid w:val="00B0656D"/>
    <w:rsid w:val="00B0677D"/>
    <w:rsid w:val="00B069D5"/>
    <w:rsid w:val="00B06D69"/>
    <w:rsid w:val="00B06DC7"/>
    <w:rsid w:val="00B07740"/>
    <w:rsid w:val="00B07ABA"/>
    <w:rsid w:val="00B1014D"/>
    <w:rsid w:val="00B10321"/>
    <w:rsid w:val="00B103DC"/>
    <w:rsid w:val="00B11B62"/>
    <w:rsid w:val="00B12135"/>
    <w:rsid w:val="00B135A8"/>
    <w:rsid w:val="00B14C71"/>
    <w:rsid w:val="00B15CD6"/>
    <w:rsid w:val="00B17440"/>
    <w:rsid w:val="00B208E9"/>
    <w:rsid w:val="00B20B0C"/>
    <w:rsid w:val="00B21903"/>
    <w:rsid w:val="00B21958"/>
    <w:rsid w:val="00B21F46"/>
    <w:rsid w:val="00B22143"/>
    <w:rsid w:val="00B23655"/>
    <w:rsid w:val="00B23CA2"/>
    <w:rsid w:val="00B248E3"/>
    <w:rsid w:val="00B24ED7"/>
    <w:rsid w:val="00B2520C"/>
    <w:rsid w:val="00B252C3"/>
    <w:rsid w:val="00B2581D"/>
    <w:rsid w:val="00B25946"/>
    <w:rsid w:val="00B25F85"/>
    <w:rsid w:val="00B27B31"/>
    <w:rsid w:val="00B27F69"/>
    <w:rsid w:val="00B30BBA"/>
    <w:rsid w:val="00B30C16"/>
    <w:rsid w:val="00B3137D"/>
    <w:rsid w:val="00B31914"/>
    <w:rsid w:val="00B31CE1"/>
    <w:rsid w:val="00B32F7E"/>
    <w:rsid w:val="00B33051"/>
    <w:rsid w:val="00B3335F"/>
    <w:rsid w:val="00B342B5"/>
    <w:rsid w:val="00B3513C"/>
    <w:rsid w:val="00B35236"/>
    <w:rsid w:val="00B3558F"/>
    <w:rsid w:val="00B35735"/>
    <w:rsid w:val="00B35941"/>
    <w:rsid w:val="00B35BFB"/>
    <w:rsid w:val="00B35D34"/>
    <w:rsid w:val="00B35F88"/>
    <w:rsid w:val="00B36C11"/>
    <w:rsid w:val="00B3730B"/>
    <w:rsid w:val="00B379EB"/>
    <w:rsid w:val="00B37B2B"/>
    <w:rsid w:val="00B4005F"/>
    <w:rsid w:val="00B403E4"/>
    <w:rsid w:val="00B41E99"/>
    <w:rsid w:val="00B44118"/>
    <w:rsid w:val="00B4456F"/>
    <w:rsid w:val="00B456A4"/>
    <w:rsid w:val="00B4595F"/>
    <w:rsid w:val="00B459EF"/>
    <w:rsid w:val="00B45BCF"/>
    <w:rsid w:val="00B4658E"/>
    <w:rsid w:val="00B47E29"/>
    <w:rsid w:val="00B47EB2"/>
    <w:rsid w:val="00B500B8"/>
    <w:rsid w:val="00B51DE8"/>
    <w:rsid w:val="00B51E5A"/>
    <w:rsid w:val="00B52270"/>
    <w:rsid w:val="00B5254F"/>
    <w:rsid w:val="00B532E3"/>
    <w:rsid w:val="00B543F4"/>
    <w:rsid w:val="00B54E56"/>
    <w:rsid w:val="00B55211"/>
    <w:rsid w:val="00B55835"/>
    <w:rsid w:val="00B55D36"/>
    <w:rsid w:val="00B562D0"/>
    <w:rsid w:val="00B566E0"/>
    <w:rsid w:val="00B57E71"/>
    <w:rsid w:val="00B600DF"/>
    <w:rsid w:val="00B600EA"/>
    <w:rsid w:val="00B62095"/>
    <w:rsid w:val="00B6211C"/>
    <w:rsid w:val="00B632A6"/>
    <w:rsid w:val="00B646D7"/>
    <w:rsid w:val="00B656BC"/>
    <w:rsid w:val="00B6646C"/>
    <w:rsid w:val="00B66D9E"/>
    <w:rsid w:val="00B6739A"/>
    <w:rsid w:val="00B676B3"/>
    <w:rsid w:val="00B67989"/>
    <w:rsid w:val="00B70233"/>
    <w:rsid w:val="00B70844"/>
    <w:rsid w:val="00B71428"/>
    <w:rsid w:val="00B71450"/>
    <w:rsid w:val="00B71AB5"/>
    <w:rsid w:val="00B71ACF"/>
    <w:rsid w:val="00B71C99"/>
    <w:rsid w:val="00B742CA"/>
    <w:rsid w:val="00B74A6B"/>
    <w:rsid w:val="00B759D1"/>
    <w:rsid w:val="00B75B05"/>
    <w:rsid w:val="00B76AB1"/>
    <w:rsid w:val="00B773E3"/>
    <w:rsid w:val="00B77BBA"/>
    <w:rsid w:val="00B80B09"/>
    <w:rsid w:val="00B81149"/>
    <w:rsid w:val="00B81941"/>
    <w:rsid w:val="00B83522"/>
    <w:rsid w:val="00B8502B"/>
    <w:rsid w:val="00B863D1"/>
    <w:rsid w:val="00B86DA5"/>
    <w:rsid w:val="00B87693"/>
    <w:rsid w:val="00B879FF"/>
    <w:rsid w:val="00B87D60"/>
    <w:rsid w:val="00B87FDA"/>
    <w:rsid w:val="00B9005B"/>
    <w:rsid w:val="00B90E0A"/>
    <w:rsid w:val="00B912FE"/>
    <w:rsid w:val="00B9193D"/>
    <w:rsid w:val="00B91C4E"/>
    <w:rsid w:val="00B9206D"/>
    <w:rsid w:val="00B933C4"/>
    <w:rsid w:val="00B93E51"/>
    <w:rsid w:val="00B95349"/>
    <w:rsid w:val="00BA00CA"/>
    <w:rsid w:val="00BA0499"/>
    <w:rsid w:val="00BA090B"/>
    <w:rsid w:val="00BA0A19"/>
    <w:rsid w:val="00BA0A59"/>
    <w:rsid w:val="00BA124E"/>
    <w:rsid w:val="00BA23E3"/>
    <w:rsid w:val="00BA2E2F"/>
    <w:rsid w:val="00BA3A98"/>
    <w:rsid w:val="00BA480E"/>
    <w:rsid w:val="00BA497D"/>
    <w:rsid w:val="00BA52CA"/>
    <w:rsid w:val="00BA6674"/>
    <w:rsid w:val="00BA6E9A"/>
    <w:rsid w:val="00BA7766"/>
    <w:rsid w:val="00BB037D"/>
    <w:rsid w:val="00BB0F14"/>
    <w:rsid w:val="00BB0FDF"/>
    <w:rsid w:val="00BB1928"/>
    <w:rsid w:val="00BB201C"/>
    <w:rsid w:val="00BB249C"/>
    <w:rsid w:val="00BB2BAD"/>
    <w:rsid w:val="00BB3739"/>
    <w:rsid w:val="00BB42F8"/>
    <w:rsid w:val="00BB46E5"/>
    <w:rsid w:val="00BB50C1"/>
    <w:rsid w:val="00BB541A"/>
    <w:rsid w:val="00BB6D30"/>
    <w:rsid w:val="00BB72B7"/>
    <w:rsid w:val="00BB7E2B"/>
    <w:rsid w:val="00BB7F06"/>
    <w:rsid w:val="00BC0ACA"/>
    <w:rsid w:val="00BC0BC4"/>
    <w:rsid w:val="00BC111E"/>
    <w:rsid w:val="00BC1557"/>
    <w:rsid w:val="00BC2B52"/>
    <w:rsid w:val="00BC36E6"/>
    <w:rsid w:val="00BC374F"/>
    <w:rsid w:val="00BC3CB7"/>
    <w:rsid w:val="00BC4893"/>
    <w:rsid w:val="00BC60D3"/>
    <w:rsid w:val="00BC6227"/>
    <w:rsid w:val="00BC6744"/>
    <w:rsid w:val="00BC69C7"/>
    <w:rsid w:val="00BC7629"/>
    <w:rsid w:val="00BC769D"/>
    <w:rsid w:val="00BD0968"/>
    <w:rsid w:val="00BD1030"/>
    <w:rsid w:val="00BD1271"/>
    <w:rsid w:val="00BD3446"/>
    <w:rsid w:val="00BD3951"/>
    <w:rsid w:val="00BD3F70"/>
    <w:rsid w:val="00BD43ED"/>
    <w:rsid w:val="00BD45FE"/>
    <w:rsid w:val="00BD4756"/>
    <w:rsid w:val="00BD47CB"/>
    <w:rsid w:val="00BD540E"/>
    <w:rsid w:val="00BD754E"/>
    <w:rsid w:val="00BD7831"/>
    <w:rsid w:val="00BE007C"/>
    <w:rsid w:val="00BE0C0D"/>
    <w:rsid w:val="00BE0CE3"/>
    <w:rsid w:val="00BE1AD1"/>
    <w:rsid w:val="00BE1CD2"/>
    <w:rsid w:val="00BE1DC0"/>
    <w:rsid w:val="00BE22A6"/>
    <w:rsid w:val="00BE34CE"/>
    <w:rsid w:val="00BE3B26"/>
    <w:rsid w:val="00BE3E4D"/>
    <w:rsid w:val="00BE4874"/>
    <w:rsid w:val="00BE4B43"/>
    <w:rsid w:val="00BE4DFA"/>
    <w:rsid w:val="00BE5E7B"/>
    <w:rsid w:val="00BE63C3"/>
    <w:rsid w:val="00BE66CC"/>
    <w:rsid w:val="00BE6B42"/>
    <w:rsid w:val="00BE7573"/>
    <w:rsid w:val="00BF043E"/>
    <w:rsid w:val="00BF04A0"/>
    <w:rsid w:val="00BF06FE"/>
    <w:rsid w:val="00BF1828"/>
    <w:rsid w:val="00BF19A0"/>
    <w:rsid w:val="00BF37A6"/>
    <w:rsid w:val="00BF3CAC"/>
    <w:rsid w:val="00BF417A"/>
    <w:rsid w:val="00BF45D1"/>
    <w:rsid w:val="00BF464B"/>
    <w:rsid w:val="00BF4965"/>
    <w:rsid w:val="00BF5026"/>
    <w:rsid w:val="00BF5D98"/>
    <w:rsid w:val="00BF5FC8"/>
    <w:rsid w:val="00BF7381"/>
    <w:rsid w:val="00C00044"/>
    <w:rsid w:val="00C0022C"/>
    <w:rsid w:val="00C00A58"/>
    <w:rsid w:val="00C00C0C"/>
    <w:rsid w:val="00C012FC"/>
    <w:rsid w:val="00C02152"/>
    <w:rsid w:val="00C02415"/>
    <w:rsid w:val="00C029AF"/>
    <w:rsid w:val="00C03367"/>
    <w:rsid w:val="00C042D3"/>
    <w:rsid w:val="00C043FB"/>
    <w:rsid w:val="00C04410"/>
    <w:rsid w:val="00C04A01"/>
    <w:rsid w:val="00C04B6C"/>
    <w:rsid w:val="00C050D3"/>
    <w:rsid w:val="00C05E3A"/>
    <w:rsid w:val="00C06846"/>
    <w:rsid w:val="00C071F0"/>
    <w:rsid w:val="00C10740"/>
    <w:rsid w:val="00C111F2"/>
    <w:rsid w:val="00C11AB9"/>
    <w:rsid w:val="00C127BF"/>
    <w:rsid w:val="00C13157"/>
    <w:rsid w:val="00C14536"/>
    <w:rsid w:val="00C14E60"/>
    <w:rsid w:val="00C1635D"/>
    <w:rsid w:val="00C16625"/>
    <w:rsid w:val="00C1663B"/>
    <w:rsid w:val="00C1692E"/>
    <w:rsid w:val="00C16942"/>
    <w:rsid w:val="00C16C9C"/>
    <w:rsid w:val="00C17340"/>
    <w:rsid w:val="00C17B0D"/>
    <w:rsid w:val="00C20101"/>
    <w:rsid w:val="00C20EEA"/>
    <w:rsid w:val="00C21D4B"/>
    <w:rsid w:val="00C2260B"/>
    <w:rsid w:val="00C226D1"/>
    <w:rsid w:val="00C22A56"/>
    <w:rsid w:val="00C22E2A"/>
    <w:rsid w:val="00C22EC3"/>
    <w:rsid w:val="00C2328E"/>
    <w:rsid w:val="00C23F20"/>
    <w:rsid w:val="00C2499C"/>
    <w:rsid w:val="00C24B4B"/>
    <w:rsid w:val="00C262B5"/>
    <w:rsid w:val="00C266B7"/>
    <w:rsid w:val="00C2711F"/>
    <w:rsid w:val="00C30203"/>
    <w:rsid w:val="00C303DD"/>
    <w:rsid w:val="00C303F1"/>
    <w:rsid w:val="00C327E9"/>
    <w:rsid w:val="00C327ED"/>
    <w:rsid w:val="00C3313E"/>
    <w:rsid w:val="00C33214"/>
    <w:rsid w:val="00C33633"/>
    <w:rsid w:val="00C34766"/>
    <w:rsid w:val="00C34BBE"/>
    <w:rsid w:val="00C35FC5"/>
    <w:rsid w:val="00C3708A"/>
    <w:rsid w:val="00C37C09"/>
    <w:rsid w:val="00C4010D"/>
    <w:rsid w:val="00C4174D"/>
    <w:rsid w:val="00C426E7"/>
    <w:rsid w:val="00C4346F"/>
    <w:rsid w:val="00C43DD6"/>
    <w:rsid w:val="00C44ED9"/>
    <w:rsid w:val="00C4589F"/>
    <w:rsid w:val="00C45A0D"/>
    <w:rsid w:val="00C46036"/>
    <w:rsid w:val="00C4617F"/>
    <w:rsid w:val="00C46228"/>
    <w:rsid w:val="00C46612"/>
    <w:rsid w:val="00C4691D"/>
    <w:rsid w:val="00C4695C"/>
    <w:rsid w:val="00C47037"/>
    <w:rsid w:val="00C4722F"/>
    <w:rsid w:val="00C50225"/>
    <w:rsid w:val="00C50449"/>
    <w:rsid w:val="00C509BB"/>
    <w:rsid w:val="00C50E79"/>
    <w:rsid w:val="00C5178B"/>
    <w:rsid w:val="00C51AE5"/>
    <w:rsid w:val="00C52EE9"/>
    <w:rsid w:val="00C53CF1"/>
    <w:rsid w:val="00C5429A"/>
    <w:rsid w:val="00C5492D"/>
    <w:rsid w:val="00C54989"/>
    <w:rsid w:val="00C54C87"/>
    <w:rsid w:val="00C54C98"/>
    <w:rsid w:val="00C5512F"/>
    <w:rsid w:val="00C552F1"/>
    <w:rsid w:val="00C553C2"/>
    <w:rsid w:val="00C568D1"/>
    <w:rsid w:val="00C569B7"/>
    <w:rsid w:val="00C571B6"/>
    <w:rsid w:val="00C60BAA"/>
    <w:rsid w:val="00C634F5"/>
    <w:rsid w:val="00C65791"/>
    <w:rsid w:val="00C65C92"/>
    <w:rsid w:val="00C671E7"/>
    <w:rsid w:val="00C67AF1"/>
    <w:rsid w:val="00C708DA"/>
    <w:rsid w:val="00C70B58"/>
    <w:rsid w:val="00C70E79"/>
    <w:rsid w:val="00C71096"/>
    <w:rsid w:val="00C71A62"/>
    <w:rsid w:val="00C721F6"/>
    <w:rsid w:val="00C72397"/>
    <w:rsid w:val="00C72CB8"/>
    <w:rsid w:val="00C72D2C"/>
    <w:rsid w:val="00C73099"/>
    <w:rsid w:val="00C73148"/>
    <w:rsid w:val="00C75126"/>
    <w:rsid w:val="00C75169"/>
    <w:rsid w:val="00C7519D"/>
    <w:rsid w:val="00C7522D"/>
    <w:rsid w:val="00C76D44"/>
    <w:rsid w:val="00C76FAF"/>
    <w:rsid w:val="00C80B3D"/>
    <w:rsid w:val="00C814B2"/>
    <w:rsid w:val="00C818E9"/>
    <w:rsid w:val="00C81E1A"/>
    <w:rsid w:val="00C8219B"/>
    <w:rsid w:val="00C822C4"/>
    <w:rsid w:val="00C8279B"/>
    <w:rsid w:val="00C836B2"/>
    <w:rsid w:val="00C8395B"/>
    <w:rsid w:val="00C8412E"/>
    <w:rsid w:val="00C84593"/>
    <w:rsid w:val="00C84CD3"/>
    <w:rsid w:val="00C85554"/>
    <w:rsid w:val="00C85AB6"/>
    <w:rsid w:val="00C86563"/>
    <w:rsid w:val="00C8744B"/>
    <w:rsid w:val="00C8750B"/>
    <w:rsid w:val="00C9079D"/>
    <w:rsid w:val="00C9120B"/>
    <w:rsid w:val="00C92650"/>
    <w:rsid w:val="00C92A31"/>
    <w:rsid w:val="00C931C3"/>
    <w:rsid w:val="00C93285"/>
    <w:rsid w:val="00C932CE"/>
    <w:rsid w:val="00C937CC"/>
    <w:rsid w:val="00C94241"/>
    <w:rsid w:val="00C942C4"/>
    <w:rsid w:val="00C94AC0"/>
    <w:rsid w:val="00C955A8"/>
    <w:rsid w:val="00C958A4"/>
    <w:rsid w:val="00C958B5"/>
    <w:rsid w:val="00C960F0"/>
    <w:rsid w:val="00C963E5"/>
    <w:rsid w:val="00C96D75"/>
    <w:rsid w:val="00C9781B"/>
    <w:rsid w:val="00CA0655"/>
    <w:rsid w:val="00CA0B25"/>
    <w:rsid w:val="00CA0EE8"/>
    <w:rsid w:val="00CA2060"/>
    <w:rsid w:val="00CA23A7"/>
    <w:rsid w:val="00CA2474"/>
    <w:rsid w:val="00CA2FD6"/>
    <w:rsid w:val="00CA3057"/>
    <w:rsid w:val="00CA477C"/>
    <w:rsid w:val="00CA4CF8"/>
    <w:rsid w:val="00CA4EE1"/>
    <w:rsid w:val="00CA52A3"/>
    <w:rsid w:val="00CA5701"/>
    <w:rsid w:val="00CA5C91"/>
    <w:rsid w:val="00CA6C6E"/>
    <w:rsid w:val="00CB042F"/>
    <w:rsid w:val="00CB0639"/>
    <w:rsid w:val="00CB0A05"/>
    <w:rsid w:val="00CB2277"/>
    <w:rsid w:val="00CB2900"/>
    <w:rsid w:val="00CB319B"/>
    <w:rsid w:val="00CB41A2"/>
    <w:rsid w:val="00CB45FA"/>
    <w:rsid w:val="00CB4A90"/>
    <w:rsid w:val="00CB4CDF"/>
    <w:rsid w:val="00CB5A0A"/>
    <w:rsid w:val="00CB5B08"/>
    <w:rsid w:val="00CB5F89"/>
    <w:rsid w:val="00CB622C"/>
    <w:rsid w:val="00CB635C"/>
    <w:rsid w:val="00CB6C74"/>
    <w:rsid w:val="00CB7770"/>
    <w:rsid w:val="00CB7E19"/>
    <w:rsid w:val="00CC068A"/>
    <w:rsid w:val="00CC1520"/>
    <w:rsid w:val="00CC181D"/>
    <w:rsid w:val="00CC1988"/>
    <w:rsid w:val="00CC20FB"/>
    <w:rsid w:val="00CC23AC"/>
    <w:rsid w:val="00CC2733"/>
    <w:rsid w:val="00CC2D48"/>
    <w:rsid w:val="00CC31B6"/>
    <w:rsid w:val="00CC349F"/>
    <w:rsid w:val="00CC4631"/>
    <w:rsid w:val="00CC4F58"/>
    <w:rsid w:val="00CC5042"/>
    <w:rsid w:val="00CC5666"/>
    <w:rsid w:val="00CC57C1"/>
    <w:rsid w:val="00CC7A92"/>
    <w:rsid w:val="00CC7DEB"/>
    <w:rsid w:val="00CD04E0"/>
    <w:rsid w:val="00CD1513"/>
    <w:rsid w:val="00CD2080"/>
    <w:rsid w:val="00CD2629"/>
    <w:rsid w:val="00CD3033"/>
    <w:rsid w:val="00CD4865"/>
    <w:rsid w:val="00CD4E16"/>
    <w:rsid w:val="00CD513F"/>
    <w:rsid w:val="00CD61ED"/>
    <w:rsid w:val="00CD664C"/>
    <w:rsid w:val="00CD7661"/>
    <w:rsid w:val="00CD776E"/>
    <w:rsid w:val="00CE1309"/>
    <w:rsid w:val="00CE1A52"/>
    <w:rsid w:val="00CE1AAC"/>
    <w:rsid w:val="00CE1EC9"/>
    <w:rsid w:val="00CE3671"/>
    <w:rsid w:val="00CE3B2D"/>
    <w:rsid w:val="00CE3C42"/>
    <w:rsid w:val="00CE3F34"/>
    <w:rsid w:val="00CE4639"/>
    <w:rsid w:val="00CE46B8"/>
    <w:rsid w:val="00CE4F1A"/>
    <w:rsid w:val="00CE55D3"/>
    <w:rsid w:val="00CE582E"/>
    <w:rsid w:val="00CE5B0A"/>
    <w:rsid w:val="00CE61B8"/>
    <w:rsid w:val="00CE6446"/>
    <w:rsid w:val="00CE663C"/>
    <w:rsid w:val="00CE674D"/>
    <w:rsid w:val="00CE67B7"/>
    <w:rsid w:val="00CE7F96"/>
    <w:rsid w:val="00CF1C12"/>
    <w:rsid w:val="00CF20D3"/>
    <w:rsid w:val="00CF338E"/>
    <w:rsid w:val="00CF4098"/>
    <w:rsid w:val="00CF7355"/>
    <w:rsid w:val="00CF77BA"/>
    <w:rsid w:val="00D00D4D"/>
    <w:rsid w:val="00D00E92"/>
    <w:rsid w:val="00D0136C"/>
    <w:rsid w:val="00D0198C"/>
    <w:rsid w:val="00D01E93"/>
    <w:rsid w:val="00D02088"/>
    <w:rsid w:val="00D02DAE"/>
    <w:rsid w:val="00D02F6D"/>
    <w:rsid w:val="00D031E4"/>
    <w:rsid w:val="00D0336F"/>
    <w:rsid w:val="00D03482"/>
    <w:rsid w:val="00D03A36"/>
    <w:rsid w:val="00D050EC"/>
    <w:rsid w:val="00D0591C"/>
    <w:rsid w:val="00D05ACF"/>
    <w:rsid w:val="00D10B53"/>
    <w:rsid w:val="00D111BF"/>
    <w:rsid w:val="00D11591"/>
    <w:rsid w:val="00D14716"/>
    <w:rsid w:val="00D14B2F"/>
    <w:rsid w:val="00D14D4A"/>
    <w:rsid w:val="00D14F54"/>
    <w:rsid w:val="00D15BE9"/>
    <w:rsid w:val="00D16A0E"/>
    <w:rsid w:val="00D17C6D"/>
    <w:rsid w:val="00D204B3"/>
    <w:rsid w:val="00D20AC7"/>
    <w:rsid w:val="00D20D75"/>
    <w:rsid w:val="00D210FC"/>
    <w:rsid w:val="00D2113B"/>
    <w:rsid w:val="00D2204D"/>
    <w:rsid w:val="00D23184"/>
    <w:rsid w:val="00D23206"/>
    <w:rsid w:val="00D234F4"/>
    <w:rsid w:val="00D23593"/>
    <w:rsid w:val="00D24921"/>
    <w:rsid w:val="00D24AD9"/>
    <w:rsid w:val="00D24E86"/>
    <w:rsid w:val="00D25139"/>
    <w:rsid w:val="00D27804"/>
    <w:rsid w:val="00D27808"/>
    <w:rsid w:val="00D27CE7"/>
    <w:rsid w:val="00D304DA"/>
    <w:rsid w:val="00D30798"/>
    <w:rsid w:val="00D30F1C"/>
    <w:rsid w:val="00D31118"/>
    <w:rsid w:val="00D31805"/>
    <w:rsid w:val="00D31A5D"/>
    <w:rsid w:val="00D31B1E"/>
    <w:rsid w:val="00D31C5D"/>
    <w:rsid w:val="00D321C5"/>
    <w:rsid w:val="00D3276A"/>
    <w:rsid w:val="00D32AB8"/>
    <w:rsid w:val="00D346AB"/>
    <w:rsid w:val="00D35393"/>
    <w:rsid w:val="00D36D2C"/>
    <w:rsid w:val="00D36FFB"/>
    <w:rsid w:val="00D37E62"/>
    <w:rsid w:val="00D4072D"/>
    <w:rsid w:val="00D43221"/>
    <w:rsid w:val="00D432DB"/>
    <w:rsid w:val="00D43FC8"/>
    <w:rsid w:val="00D44765"/>
    <w:rsid w:val="00D44ADC"/>
    <w:rsid w:val="00D4501C"/>
    <w:rsid w:val="00D466BB"/>
    <w:rsid w:val="00D4732A"/>
    <w:rsid w:val="00D4781E"/>
    <w:rsid w:val="00D47F08"/>
    <w:rsid w:val="00D50C19"/>
    <w:rsid w:val="00D5110E"/>
    <w:rsid w:val="00D516FD"/>
    <w:rsid w:val="00D51A27"/>
    <w:rsid w:val="00D51D1F"/>
    <w:rsid w:val="00D54970"/>
    <w:rsid w:val="00D54B1D"/>
    <w:rsid w:val="00D54E4B"/>
    <w:rsid w:val="00D55128"/>
    <w:rsid w:val="00D5614B"/>
    <w:rsid w:val="00D56E43"/>
    <w:rsid w:val="00D571F9"/>
    <w:rsid w:val="00D603EF"/>
    <w:rsid w:val="00D60BB2"/>
    <w:rsid w:val="00D61607"/>
    <w:rsid w:val="00D62255"/>
    <w:rsid w:val="00D6249A"/>
    <w:rsid w:val="00D62B59"/>
    <w:rsid w:val="00D632C4"/>
    <w:rsid w:val="00D636E4"/>
    <w:rsid w:val="00D63E46"/>
    <w:rsid w:val="00D63EFA"/>
    <w:rsid w:val="00D6423C"/>
    <w:rsid w:val="00D64B47"/>
    <w:rsid w:val="00D64C88"/>
    <w:rsid w:val="00D64E72"/>
    <w:rsid w:val="00D65E61"/>
    <w:rsid w:val="00D67C41"/>
    <w:rsid w:val="00D702D9"/>
    <w:rsid w:val="00D70AF9"/>
    <w:rsid w:val="00D70F5F"/>
    <w:rsid w:val="00D7170E"/>
    <w:rsid w:val="00D72F5B"/>
    <w:rsid w:val="00D73995"/>
    <w:rsid w:val="00D73E33"/>
    <w:rsid w:val="00D741B6"/>
    <w:rsid w:val="00D7529F"/>
    <w:rsid w:val="00D7530A"/>
    <w:rsid w:val="00D7633F"/>
    <w:rsid w:val="00D76DB2"/>
    <w:rsid w:val="00D77F48"/>
    <w:rsid w:val="00D80650"/>
    <w:rsid w:val="00D8067E"/>
    <w:rsid w:val="00D8086C"/>
    <w:rsid w:val="00D80B20"/>
    <w:rsid w:val="00D8157B"/>
    <w:rsid w:val="00D83873"/>
    <w:rsid w:val="00D838F4"/>
    <w:rsid w:val="00D8432F"/>
    <w:rsid w:val="00D84C15"/>
    <w:rsid w:val="00D8502D"/>
    <w:rsid w:val="00D8764B"/>
    <w:rsid w:val="00D900C6"/>
    <w:rsid w:val="00D9022D"/>
    <w:rsid w:val="00D9063F"/>
    <w:rsid w:val="00D912D0"/>
    <w:rsid w:val="00D91366"/>
    <w:rsid w:val="00D91FBB"/>
    <w:rsid w:val="00D924F9"/>
    <w:rsid w:val="00D92AC5"/>
    <w:rsid w:val="00D94063"/>
    <w:rsid w:val="00D9472E"/>
    <w:rsid w:val="00D973CB"/>
    <w:rsid w:val="00DA0628"/>
    <w:rsid w:val="00DA09D1"/>
    <w:rsid w:val="00DA162B"/>
    <w:rsid w:val="00DA19B0"/>
    <w:rsid w:val="00DA2414"/>
    <w:rsid w:val="00DA3FE8"/>
    <w:rsid w:val="00DA4AB5"/>
    <w:rsid w:val="00DA506E"/>
    <w:rsid w:val="00DA5771"/>
    <w:rsid w:val="00DA675F"/>
    <w:rsid w:val="00DA6C6A"/>
    <w:rsid w:val="00DB04AE"/>
    <w:rsid w:val="00DB1176"/>
    <w:rsid w:val="00DB181A"/>
    <w:rsid w:val="00DB224F"/>
    <w:rsid w:val="00DB2A7A"/>
    <w:rsid w:val="00DB2C1E"/>
    <w:rsid w:val="00DB3881"/>
    <w:rsid w:val="00DB3C6E"/>
    <w:rsid w:val="00DB4604"/>
    <w:rsid w:val="00DB47ED"/>
    <w:rsid w:val="00DB48A1"/>
    <w:rsid w:val="00DB5D2D"/>
    <w:rsid w:val="00DB645F"/>
    <w:rsid w:val="00DB738E"/>
    <w:rsid w:val="00DB7CBC"/>
    <w:rsid w:val="00DC06C2"/>
    <w:rsid w:val="00DC0A8E"/>
    <w:rsid w:val="00DC111D"/>
    <w:rsid w:val="00DC2386"/>
    <w:rsid w:val="00DC3F3E"/>
    <w:rsid w:val="00DC570B"/>
    <w:rsid w:val="00DC6152"/>
    <w:rsid w:val="00DC6F3F"/>
    <w:rsid w:val="00DC702D"/>
    <w:rsid w:val="00DC75C3"/>
    <w:rsid w:val="00DD0514"/>
    <w:rsid w:val="00DD064E"/>
    <w:rsid w:val="00DD08A3"/>
    <w:rsid w:val="00DD0C8F"/>
    <w:rsid w:val="00DD11C6"/>
    <w:rsid w:val="00DD18B4"/>
    <w:rsid w:val="00DD20AA"/>
    <w:rsid w:val="00DD2B5D"/>
    <w:rsid w:val="00DD2D43"/>
    <w:rsid w:val="00DD3787"/>
    <w:rsid w:val="00DD3DAA"/>
    <w:rsid w:val="00DD51CA"/>
    <w:rsid w:val="00DD5D20"/>
    <w:rsid w:val="00DD67CF"/>
    <w:rsid w:val="00DD78AF"/>
    <w:rsid w:val="00DD7B8B"/>
    <w:rsid w:val="00DD7F1F"/>
    <w:rsid w:val="00DE036F"/>
    <w:rsid w:val="00DE0E0E"/>
    <w:rsid w:val="00DE1C23"/>
    <w:rsid w:val="00DE293A"/>
    <w:rsid w:val="00DE2EC3"/>
    <w:rsid w:val="00DE3E46"/>
    <w:rsid w:val="00DE403A"/>
    <w:rsid w:val="00DE4B1E"/>
    <w:rsid w:val="00DE4F88"/>
    <w:rsid w:val="00DE5F82"/>
    <w:rsid w:val="00DE6261"/>
    <w:rsid w:val="00DE62B2"/>
    <w:rsid w:val="00DE6756"/>
    <w:rsid w:val="00DE77D5"/>
    <w:rsid w:val="00DE788F"/>
    <w:rsid w:val="00DE7F90"/>
    <w:rsid w:val="00DF0DB0"/>
    <w:rsid w:val="00DF21CB"/>
    <w:rsid w:val="00DF297E"/>
    <w:rsid w:val="00DF486F"/>
    <w:rsid w:val="00DF5BB5"/>
    <w:rsid w:val="00DF65B0"/>
    <w:rsid w:val="00DF67D5"/>
    <w:rsid w:val="00DF7B62"/>
    <w:rsid w:val="00E001C0"/>
    <w:rsid w:val="00E002ED"/>
    <w:rsid w:val="00E01441"/>
    <w:rsid w:val="00E014D6"/>
    <w:rsid w:val="00E01BE8"/>
    <w:rsid w:val="00E01D27"/>
    <w:rsid w:val="00E0282B"/>
    <w:rsid w:val="00E028BE"/>
    <w:rsid w:val="00E033A9"/>
    <w:rsid w:val="00E034EF"/>
    <w:rsid w:val="00E03ECD"/>
    <w:rsid w:val="00E0400C"/>
    <w:rsid w:val="00E05598"/>
    <w:rsid w:val="00E05668"/>
    <w:rsid w:val="00E063C4"/>
    <w:rsid w:val="00E0768B"/>
    <w:rsid w:val="00E114A2"/>
    <w:rsid w:val="00E11B2F"/>
    <w:rsid w:val="00E1284F"/>
    <w:rsid w:val="00E12997"/>
    <w:rsid w:val="00E131A0"/>
    <w:rsid w:val="00E14899"/>
    <w:rsid w:val="00E15312"/>
    <w:rsid w:val="00E15A8B"/>
    <w:rsid w:val="00E16BC7"/>
    <w:rsid w:val="00E209C5"/>
    <w:rsid w:val="00E2368C"/>
    <w:rsid w:val="00E24ED5"/>
    <w:rsid w:val="00E25C57"/>
    <w:rsid w:val="00E261DB"/>
    <w:rsid w:val="00E26D8C"/>
    <w:rsid w:val="00E27F9F"/>
    <w:rsid w:val="00E304C9"/>
    <w:rsid w:val="00E3182B"/>
    <w:rsid w:val="00E31C41"/>
    <w:rsid w:val="00E334D1"/>
    <w:rsid w:val="00E33CB2"/>
    <w:rsid w:val="00E35997"/>
    <w:rsid w:val="00E36E04"/>
    <w:rsid w:val="00E37996"/>
    <w:rsid w:val="00E37E8D"/>
    <w:rsid w:val="00E4002E"/>
    <w:rsid w:val="00E40502"/>
    <w:rsid w:val="00E40728"/>
    <w:rsid w:val="00E40C48"/>
    <w:rsid w:val="00E41C31"/>
    <w:rsid w:val="00E42F94"/>
    <w:rsid w:val="00E437B7"/>
    <w:rsid w:val="00E43D0C"/>
    <w:rsid w:val="00E44ABC"/>
    <w:rsid w:val="00E457FE"/>
    <w:rsid w:val="00E45844"/>
    <w:rsid w:val="00E45D36"/>
    <w:rsid w:val="00E46025"/>
    <w:rsid w:val="00E461D2"/>
    <w:rsid w:val="00E46990"/>
    <w:rsid w:val="00E46DBD"/>
    <w:rsid w:val="00E47145"/>
    <w:rsid w:val="00E473F7"/>
    <w:rsid w:val="00E47565"/>
    <w:rsid w:val="00E47A7E"/>
    <w:rsid w:val="00E5148E"/>
    <w:rsid w:val="00E51CDA"/>
    <w:rsid w:val="00E54003"/>
    <w:rsid w:val="00E5478F"/>
    <w:rsid w:val="00E55919"/>
    <w:rsid w:val="00E56624"/>
    <w:rsid w:val="00E56738"/>
    <w:rsid w:val="00E5716D"/>
    <w:rsid w:val="00E61F43"/>
    <w:rsid w:val="00E6220C"/>
    <w:rsid w:val="00E62348"/>
    <w:rsid w:val="00E62BF5"/>
    <w:rsid w:val="00E62DF1"/>
    <w:rsid w:val="00E631C3"/>
    <w:rsid w:val="00E677FD"/>
    <w:rsid w:val="00E67C92"/>
    <w:rsid w:val="00E70AA4"/>
    <w:rsid w:val="00E70FBF"/>
    <w:rsid w:val="00E724C4"/>
    <w:rsid w:val="00E724DC"/>
    <w:rsid w:val="00E7272C"/>
    <w:rsid w:val="00E72BFC"/>
    <w:rsid w:val="00E73599"/>
    <w:rsid w:val="00E735B7"/>
    <w:rsid w:val="00E73F51"/>
    <w:rsid w:val="00E740AA"/>
    <w:rsid w:val="00E74F67"/>
    <w:rsid w:val="00E76998"/>
    <w:rsid w:val="00E76D95"/>
    <w:rsid w:val="00E77D03"/>
    <w:rsid w:val="00E80901"/>
    <w:rsid w:val="00E80D7E"/>
    <w:rsid w:val="00E80E39"/>
    <w:rsid w:val="00E81930"/>
    <w:rsid w:val="00E81B55"/>
    <w:rsid w:val="00E82B89"/>
    <w:rsid w:val="00E82C5B"/>
    <w:rsid w:val="00E832EA"/>
    <w:rsid w:val="00E8379B"/>
    <w:rsid w:val="00E84317"/>
    <w:rsid w:val="00E8443D"/>
    <w:rsid w:val="00E85FBA"/>
    <w:rsid w:val="00E86105"/>
    <w:rsid w:val="00E86A37"/>
    <w:rsid w:val="00E86EBB"/>
    <w:rsid w:val="00E87655"/>
    <w:rsid w:val="00E87ED1"/>
    <w:rsid w:val="00E90591"/>
    <w:rsid w:val="00E907C5"/>
    <w:rsid w:val="00E91125"/>
    <w:rsid w:val="00E9143A"/>
    <w:rsid w:val="00E91A9F"/>
    <w:rsid w:val="00E91B04"/>
    <w:rsid w:val="00E9228B"/>
    <w:rsid w:val="00E9282C"/>
    <w:rsid w:val="00E92A68"/>
    <w:rsid w:val="00E935DB"/>
    <w:rsid w:val="00E945C7"/>
    <w:rsid w:val="00E94628"/>
    <w:rsid w:val="00E94E4A"/>
    <w:rsid w:val="00E955C2"/>
    <w:rsid w:val="00E95F8E"/>
    <w:rsid w:val="00E96054"/>
    <w:rsid w:val="00E97208"/>
    <w:rsid w:val="00E973B5"/>
    <w:rsid w:val="00EA0409"/>
    <w:rsid w:val="00EA0D97"/>
    <w:rsid w:val="00EA12E9"/>
    <w:rsid w:val="00EA12FB"/>
    <w:rsid w:val="00EA172B"/>
    <w:rsid w:val="00EA1BFE"/>
    <w:rsid w:val="00EA1C0A"/>
    <w:rsid w:val="00EA343C"/>
    <w:rsid w:val="00EA3A95"/>
    <w:rsid w:val="00EA3AFD"/>
    <w:rsid w:val="00EA3B93"/>
    <w:rsid w:val="00EA3C9A"/>
    <w:rsid w:val="00EA3D6A"/>
    <w:rsid w:val="00EA52F9"/>
    <w:rsid w:val="00EA546A"/>
    <w:rsid w:val="00EA5806"/>
    <w:rsid w:val="00EA5CFC"/>
    <w:rsid w:val="00EA6BC7"/>
    <w:rsid w:val="00EA727D"/>
    <w:rsid w:val="00EB0756"/>
    <w:rsid w:val="00EB0931"/>
    <w:rsid w:val="00EB10A9"/>
    <w:rsid w:val="00EB116C"/>
    <w:rsid w:val="00EB1F72"/>
    <w:rsid w:val="00EB2DF4"/>
    <w:rsid w:val="00EB3252"/>
    <w:rsid w:val="00EB32A6"/>
    <w:rsid w:val="00EB4FE9"/>
    <w:rsid w:val="00EB5570"/>
    <w:rsid w:val="00EB59A0"/>
    <w:rsid w:val="00EB6845"/>
    <w:rsid w:val="00EB686A"/>
    <w:rsid w:val="00EB7735"/>
    <w:rsid w:val="00EB791A"/>
    <w:rsid w:val="00EB7B3D"/>
    <w:rsid w:val="00EC2ED9"/>
    <w:rsid w:val="00EC37AE"/>
    <w:rsid w:val="00EC480E"/>
    <w:rsid w:val="00EC4C38"/>
    <w:rsid w:val="00EC4E4F"/>
    <w:rsid w:val="00EC50A4"/>
    <w:rsid w:val="00EC5B26"/>
    <w:rsid w:val="00EC6309"/>
    <w:rsid w:val="00EC6817"/>
    <w:rsid w:val="00EC6956"/>
    <w:rsid w:val="00EC6DB9"/>
    <w:rsid w:val="00EC71BA"/>
    <w:rsid w:val="00EC7797"/>
    <w:rsid w:val="00ED0862"/>
    <w:rsid w:val="00ED137E"/>
    <w:rsid w:val="00ED15AC"/>
    <w:rsid w:val="00ED1714"/>
    <w:rsid w:val="00ED185D"/>
    <w:rsid w:val="00ED2331"/>
    <w:rsid w:val="00ED2415"/>
    <w:rsid w:val="00ED2CB9"/>
    <w:rsid w:val="00ED34AA"/>
    <w:rsid w:val="00ED3EBB"/>
    <w:rsid w:val="00ED4795"/>
    <w:rsid w:val="00ED4FC8"/>
    <w:rsid w:val="00ED55D8"/>
    <w:rsid w:val="00ED5914"/>
    <w:rsid w:val="00ED5E2B"/>
    <w:rsid w:val="00ED7F65"/>
    <w:rsid w:val="00EE09BC"/>
    <w:rsid w:val="00EE0ABB"/>
    <w:rsid w:val="00EE15ED"/>
    <w:rsid w:val="00EE1953"/>
    <w:rsid w:val="00EE3327"/>
    <w:rsid w:val="00EE3D7F"/>
    <w:rsid w:val="00EE442E"/>
    <w:rsid w:val="00EE4EBF"/>
    <w:rsid w:val="00EE55B9"/>
    <w:rsid w:val="00EE5DCB"/>
    <w:rsid w:val="00EE6C7C"/>
    <w:rsid w:val="00EE6FE6"/>
    <w:rsid w:val="00EE7C8A"/>
    <w:rsid w:val="00EF09C4"/>
    <w:rsid w:val="00EF1703"/>
    <w:rsid w:val="00EF1A2F"/>
    <w:rsid w:val="00EF2011"/>
    <w:rsid w:val="00EF236B"/>
    <w:rsid w:val="00EF3182"/>
    <w:rsid w:val="00EF344D"/>
    <w:rsid w:val="00EF3A65"/>
    <w:rsid w:val="00EF4409"/>
    <w:rsid w:val="00EF4B94"/>
    <w:rsid w:val="00EF50A1"/>
    <w:rsid w:val="00EF5401"/>
    <w:rsid w:val="00EF5D17"/>
    <w:rsid w:val="00EF710D"/>
    <w:rsid w:val="00F000E1"/>
    <w:rsid w:val="00F00307"/>
    <w:rsid w:val="00F01217"/>
    <w:rsid w:val="00F0160A"/>
    <w:rsid w:val="00F01636"/>
    <w:rsid w:val="00F01ACF"/>
    <w:rsid w:val="00F01DB8"/>
    <w:rsid w:val="00F01E55"/>
    <w:rsid w:val="00F02D15"/>
    <w:rsid w:val="00F02DA4"/>
    <w:rsid w:val="00F03BD3"/>
    <w:rsid w:val="00F044B9"/>
    <w:rsid w:val="00F04FF6"/>
    <w:rsid w:val="00F058F0"/>
    <w:rsid w:val="00F05FE8"/>
    <w:rsid w:val="00F060BB"/>
    <w:rsid w:val="00F06145"/>
    <w:rsid w:val="00F0617C"/>
    <w:rsid w:val="00F0651E"/>
    <w:rsid w:val="00F06A06"/>
    <w:rsid w:val="00F071E0"/>
    <w:rsid w:val="00F0750D"/>
    <w:rsid w:val="00F07D9D"/>
    <w:rsid w:val="00F108DA"/>
    <w:rsid w:val="00F11F52"/>
    <w:rsid w:val="00F133B6"/>
    <w:rsid w:val="00F14926"/>
    <w:rsid w:val="00F15168"/>
    <w:rsid w:val="00F15756"/>
    <w:rsid w:val="00F16349"/>
    <w:rsid w:val="00F1644E"/>
    <w:rsid w:val="00F17A13"/>
    <w:rsid w:val="00F200A3"/>
    <w:rsid w:val="00F20570"/>
    <w:rsid w:val="00F20628"/>
    <w:rsid w:val="00F21102"/>
    <w:rsid w:val="00F21321"/>
    <w:rsid w:val="00F21B92"/>
    <w:rsid w:val="00F21BE5"/>
    <w:rsid w:val="00F241E3"/>
    <w:rsid w:val="00F24301"/>
    <w:rsid w:val="00F24C71"/>
    <w:rsid w:val="00F24EA7"/>
    <w:rsid w:val="00F25715"/>
    <w:rsid w:val="00F25973"/>
    <w:rsid w:val="00F26615"/>
    <w:rsid w:val="00F26B0F"/>
    <w:rsid w:val="00F2796F"/>
    <w:rsid w:val="00F30495"/>
    <w:rsid w:val="00F3049A"/>
    <w:rsid w:val="00F30903"/>
    <w:rsid w:val="00F316F2"/>
    <w:rsid w:val="00F33931"/>
    <w:rsid w:val="00F33964"/>
    <w:rsid w:val="00F339AD"/>
    <w:rsid w:val="00F34E02"/>
    <w:rsid w:val="00F34FE6"/>
    <w:rsid w:val="00F352CE"/>
    <w:rsid w:val="00F356EB"/>
    <w:rsid w:val="00F36BC4"/>
    <w:rsid w:val="00F37992"/>
    <w:rsid w:val="00F37AB1"/>
    <w:rsid w:val="00F37BC1"/>
    <w:rsid w:val="00F37EAB"/>
    <w:rsid w:val="00F401FE"/>
    <w:rsid w:val="00F40FD3"/>
    <w:rsid w:val="00F41805"/>
    <w:rsid w:val="00F43C9F"/>
    <w:rsid w:val="00F44185"/>
    <w:rsid w:val="00F45432"/>
    <w:rsid w:val="00F45D64"/>
    <w:rsid w:val="00F50185"/>
    <w:rsid w:val="00F50529"/>
    <w:rsid w:val="00F54B70"/>
    <w:rsid w:val="00F5523B"/>
    <w:rsid w:val="00F55841"/>
    <w:rsid w:val="00F55E7E"/>
    <w:rsid w:val="00F5602D"/>
    <w:rsid w:val="00F565A1"/>
    <w:rsid w:val="00F574EF"/>
    <w:rsid w:val="00F6004B"/>
    <w:rsid w:val="00F60D50"/>
    <w:rsid w:val="00F6143C"/>
    <w:rsid w:val="00F61A77"/>
    <w:rsid w:val="00F61EA4"/>
    <w:rsid w:val="00F61EC8"/>
    <w:rsid w:val="00F61FBA"/>
    <w:rsid w:val="00F6233A"/>
    <w:rsid w:val="00F62524"/>
    <w:rsid w:val="00F625AD"/>
    <w:rsid w:val="00F62BED"/>
    <w:rsid w:val="00F63728"/>
    <w:rsid w:val="00F65B8B"/>
    <w:rsid w:val="00F664A5"/>
    <w:rsid w:val="00F6676B"/>
    <w:rsid w:val="00F66DDC"/>
    <w:rsid w:val="00F672DE"/>
    <w:rsid w:val="00F67611"/>
    <w:rsid w:val="00F67EEC"/>
    <w:rsid w:val="00F70A55"/>
    <w:rsid w:val="00F70C59"/>
    <w:rsid w:val="00F74168"/>
    <w:rsid w:val="00F752E5"/>
    <w:rsid w:val="00F75439"/>
    <w:rsid w:val="00F758DC"/>
    <w:rsid w:val="00F76521"/>
    <w:rsid w:val="00F76C74"/>
    <w:rsid w:val="00F7779A"/>
    <w:rsid w:val="00F77C12"/>
    <w:rsid w:val="00F77CC8"/>
    <w:rsid w:val="00F8038E"/>
    <w:rsid w:val="00F80864"/>
    <w:rsid w:val="00F80CC3"/>
    <w:rsid w:val="00F814A1"/>
    <w:rsid w:val="00F81A53"/>
    <w:rsid w:val="00F82011"/>
    <w:rsid w:val="00F83159"/>
    <w:rsid w:val="00F83542"/>
    <w:rsid w:val="00F8381A"/>
    <w:rsid w:val="00F83A62"/>
    <w:rsid w:val="00F83C6A"/>
    <w:rsid w:val="00F83C8B"/>
    <w:rsid w:val="00F83E93"/>
    <w:rsid w:val="00F84C4D"/>
    <w:rsid w:val="00F84F53"/>
    <w:rsid w:val="00F8505B"/>
    <w:rsid w:val="00F852A2"/>
    <w:rsid w:val="00F8566C"/>
    <w:rsid w:val="00F85E45"/>
    <w:rsid w:val="00F85EF5"/>
    <w:rsid w:val="00F87499"/>
    <w:rsid w:val="00F87BB1"/>
    <w:rsid w:val="00F87D5F"/>
    <w:rsid w:val="00F91186"/>
    <w:rsid w:val="00F94BD6"/>
    <w:rsid w:val="00F9582B"/>
    <w:rsid w:val="00F9582C"/>
    <w:rsid w:val="00F96072"/>
    <w:rsid w:val="00F96684"/>
    <w:rsid w:val="00F967E4"/>
    <w:rsid w:val="00F97537"/>
    <w:rsid w:val="00FA18A0"/>
    <w:rsid w:val="00FA2A5C"/>
    <w:rsid w:val="00FA2D8C"/>
    <w:rsid w:val="00FA39CC"/>
    <w:rsid w:val="00FA42B2"/>
    <w:rsid w:val="00FA445E"/>
    <w:rsid w:val="00FA453A"/>
    <w:rsid w:val="00FA4C31"/>
    <w:rsid w:val="00FA5959"/>
    <w:rsid w:val="00FA5A47"/>
    <w:rsid w:val="00FA5C02"/>
    <w:rsid w:val="00FA5DBB"/>
    <w:rsid w:val="00FA5E6A"/>
    <w:rsid w:val="00FA60B2"/>
    <w:rsid w:val="00FA7D4E"/>
    <w:rsid w:val="00FB0A42"/>
    <w:rsid w:val="00FB1726"/>
    <w:rsid w:val="00FB2884"/>
    <w:rsid w:val="00FB2C4A"/>
    <w:rsid w:val="00FB33D2"/>
    <w:rsid w:val="00FB3519"/>
    <w:rsid w:val="00FB3AC9"/>
    <w:rsid w:val="00FB4B38"/>
    <w:rsid w:val="00FB4F69"/>
    <w:rsid w:val="00FB5E35"/>
    <w:rsid w:val="00FB64BD"/>
    <w:rsid w:val="00FB784C"/>
    <w:rsid w:val="00FC012C"/>
    <w:rsid w:val="00FC15C9"/>
    <w:rsid w:val="00FC2337"/>
    <w:rsid w:val="00FC25AB"/>
    <w:rsid w:val="00FC2669"/>
    <w:rsid w:val="00FC2B04"/>
    <w:rsid w:val="00FC2D5F"/>
    <w:rsid w:val="00FC4784"/>
    <w:rsid w:val="00FC4D21"/>
    <w:rsid w:val="00FC5417"/>
    <w:rsid w:val="00FC564B"/>
    <w:rsid w:val="00FC7604"/>
    <w:rsid w:val="00FC7788"/>
    <w:rsid w:val="00FC7A37"/>
    <w:rsid w:val="00FD0ADD"/>
    <w:rsid w:val="00FD1114"/>
    <w:rsid w:val="00FD1635"/>
    <w:rsid w:val="00FD38FF"/>
    <w:rsid w:val="00FD3A4C"/>
    <w:rsid w:val="00FD3AB0"/>
    <w:rsid w:val="00FD4EF4"/>
    <w:rsid w:val="00FD640D"/>
    <w:rsid w:val="00FD7154"/>
    <w:rsid w:val="00FD7774"/>
    <w:rsid w:val="00FE02A6"/>
    <w:rsid w:val="00FE158F"/>
    <w:rsid w:val="00FE1A56"/>
    <w:rsid w:val="00FE1FE7"/>
    <w:rsid w:val="00FE2308"/>
    <w:rsid w:val="00FE2A0C"/>
    <w:rsid w:val="00FE3170"/>
    <w:rsid w:val="00FE3CBE"/>
    <w:rsid w:val="00FE3E73"/>
    <w:rsid w:val="00FE40C3"/>
    <w:rsid w:val="00FE564B"/>
    <w:rsid w:val="00FF0200"/>
    <w:rsid w:val="00FF3898"/>
    <w:rsid w:val="00FF4069"/>
    <w:rsid w:val="00FF5075"/>
    <w:rsid w:val="00FF6F9A"/>
    <w:rsid w:val="00FF7201"/>
    <w:rsid w:val="00FF73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  <o:shapelayout v:ext="edit">
      <o:idmap v:ext="edit" data="2"/>
    </o:shapelayout>
  </w:shapeDefaults>
  <w:decimalSymbol w:val=","/>
  <w:listSeparator w:val=";"/>
  <w14:docId w14:val="44E917F5"/>
  <w15:docId w15:val="{E738549D-B0FB-4AD2-9768-2A8D280DC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OTVS Texto"/>
    <w:qFormat/>
    <w:rsid w:val="00B759D1"/>
    <w:pPr>
      <w:jc w:val="both"/>
    </w:pPr>
    <w:rPr>
      <w:rFonts w:ascii="Arial Narrow" w:hAnsi="Arial Narrow"/>
      <w:sz w:val="22"/>
      <w:szCs w:val="22"/>
      <w:lang w:eastAsia="en-US"/>
    </w:rPr>
  </w:style>
  <w:style w:type="paragraph" w:styleId="Ttulo1">
    <w:name w:val="heading 1"/>
    <w:aliases w:val="TOTVS Título"/>
    <w:basedOn w:val="Normal"/>
    <w:next w:val="Normal"/>
    <w:link w:val="Ttulo1Char"/>
    <w:autoRedefine/>
    <w:uiPriority w:val="99"/>
    <w:qFormat/>
    <w:rsid w:val="00077E20"/>
    <w:pPr>
      <w:keepNext/>
      <w:keepLines/>
      <w:jc w:val="center"/>
      <w:outlineLvl w:val="0"/>
    </w:pPr>
    <w:rPr>
      <w:rFonts w:eastAsia="Times New Roman" w:cs="Arial"/>
      <w:b/>
      <w:iCs/>
      <w:noProof/>
      <w:color w:val="FFFFFF" w:themeColor="background1"/>
      <w:sz w:val="32"/>
      <w:szCs w:val="32"/>
      <w:lang w:eastAsia="pt-BR"/>
    </w:rPr>
  </w:style>
  <w:style w:type="paragraph" w:styleId="Ttulo2">
    <w:name w:val="heading 2"/>
    <w:aliases w:val="TOTVS Título 2 - 2014,TOTVS Título 2"/>
    <w:basedOn w:val="Normal"/>
    <w:next w:val="Normal"/>
    <w:link w:val="Ttulo2Char"/>
    <w:uiPriority w:val="99"/>
    <w:unhideWhenUsed/>
    <w:qFormat/>
    <w:rsid w:val="00537603"/>
    <w:pPr>
      <w:keepNext/>
      <w:numPr>
        <w:ilvl w:val="1"/>
        <w:numId w:val="2"/>
      </w:numPr>
      <w:spacing w:before="240" w:after="60"/>
      <w:outlineLvl w:val="1"/>
    </w:pPr>
    <w:rPr>
      <w:rFonts w:eastAsia="Times New Roman"/>
      <w:b/>
      <w:bCs/>
      <w:iCs/>
      <w:noProof/>
      <w:color w:val="009ABD"/>
      <w:sz w:val="28"/>
      <w:szCs w:val="24"/>
      <w:lang w:val="en-US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2B4BA8"/>
    <w:pPr>
      <w:keepNext/>
      <w:numPr>
        <w:ilvl w:val="2"/>
        <w:numId w:val="2"/>
      </w:numPr>
      <w:spacing w:before="240" w:after="60"/>
      <w:outlineLvl w:val="2"/>
    </w:pPr>
    <w:rPr>
      <w:rFonts w:eastAsia="Times New Roman"/>
      <w:b/>
      <w:bCs/>
      <w:sz w:val="26"/>
      <w:szCs w:val="26"/>
    </w:rPr>
  </w:style>
  <w:style w:type="paragraph" w:styleId="Ttulo4">
    <w:name w:val="heading 4"/>
    <w:aliases w:val="TOTVS - Texto caixa"/>
    <w:basedOn w:val="Normal"/>
    <w:next w:val="Normal"/>
    <w:link w:val="Ttulo4Char"/>
    <w:uiPriority w:val="99"/>
    <w:unhideWhenUsed/>
    <w:qFormat/>
    <w:rsid w:val="00C4691D"/>
    <w:pPr>
      <w:keepNext/>
      <w:numPr>
        <w:ilvl w:val="3"/>
        <w:numId w:val="2"/>
      </w:numPr>
      <w:spacing w:before="240" w:after="60"/>
      <w:outlineLvl w:val="3"/>
    </w:pPr>
    <w:rPr>
      <w:rFonts w:eastAsia="Times New Roman"/>
      <w:b/>
      <w:bCs/>
      <w:sz w:val="20"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7FF5"/>
    <w:pPr>
      <w:numPr>
        <w:ilvl w:val="4"/>
        <w:numId w:val="2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B7FF5"/>
    <w:pPr>
      <w:numPr>
        <w:ilvl w:val="5"/>
        <w:numId w:val="2"/>
      </w:numPr>
      <w:spacing w:before="240" w:after="60"/>
      <w:outlineLvl w:val="5"/>
    </w:pPr>
    <w:rPr>
      <w:rFonts w:eastAsia="Times New Roman"/>
      <w:b/>
      <w:bCs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3B7FF5"/>
    <w:pPr>
      <w:numPr>
        <w:ilvl w:val="6"/>
        <w:numId w:val="2"/>
      </w:numPr>
      <w:spacing w:before="240" w:after="60"/>
      <w:outlineLvl w:val="6"/>
    </w:pPr>
    <w:rPr>
      <w:rFonts w:eastAsia="Times New Roman"/>
      <w:szCs w:val="24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3B7FF5"/>
    <w:pPr>
      <w:numPr>
        <w:ilvl w:val="7"/>
        <w:numId w:val="2"/>
      </w:numPr>
      <w:spacing w:before="240" w:after="60"/>
      <w:outlineLvl w:val="7"/>
    </w:pPr>
    <w:rPr>
      <w:rFonts w:eastAsia="Times New Roman"/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3B7FF5"/>
    <w:pPr>
      <w:numPr>
        <w:ilvl w:val="8"/>
        <w:numId w:val="2"/>
      </w:numPr>
      <w:spacing w:before="240" w:after="60"/>
      <w:outlineLvl w:val="8"/>
    </w:pPr>
    <w:rPr>
      <w:rFonts w:eastAsia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TOTVS Título Char"/>
    <w:basedOn w:val="Fontepargpadro"/>
    <w:link w:val="Ttulo1"/>
    <w:uiPriority w:val="99"/>
    <w:rsid w:val="00077E20"/>
    <w:rPr>
      <w:rFonts w:eastAsia="Times New Roman" w:cs="Arial"/>
      <w:b/>
      <w:iCs/>
      <w:noProof/>
      <w:color w:val="FFFFFF" w:themeColor="background1"/>
      <w:sz w:val="32"/>
      <w:szCs w:val="32"/>
    </w:rPr>
  </w:style>
  <w:style w:type="character" w:customStyle="1" w:styleId="Ttulo2Char">
    <w:name w:val="Título 2 Char"/>
    <w:aliases w:val="TOTVS Título 2 - 2014 Char,TOTVS Título 2 Char"/>
    <w:basedOn w:val="Fontepargpadro"/>
    <w:link w:val="Ttulo2"/>
    <w:uiPriority w:val="99"/>
    <w:rsid w:val="00537603"/>
    <w:rPr>
      <w:rFonts w:ascii="Arial Narrow" w:eastAsia="Times New Roman" w:hAnsi="Arial Narrow"/>
      <w:b/>
      <w:bCs/>
      <w:iCs/>
      <w:noProof/>
      <w:color w:val="009ABD"/>
      <w:sz w:val="28"/>
      <w:szCs w:val="24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rsid w:val="002B4BA8"/>
    <w:rPr>
      <w:rFonts w:ascii="Arial Narrow" w:eastAsia="Times New Roman" w:hAnsi="Arial Narrow"/>
      <w:b/>
      <w:bCs/>
      <w:sz w:val="26"/>
      <w:szCs w:val="26"/>
      <w:lang w:eastAsia="en-US"/>
    </w:rPr>
  </w:style>
  <w:style w:type="character" w:customStyle="1" w:styleId="Ttulo4Char">
    <w:name w:val="Título 4 Char"/>
    <w:aliases w:val="TOTVS - Texto caixa Char"/>
    <w:basedOn w:val="Fontepargpadro"/>
    <w:link w:val="Ttulo4"/>
    <w:uiPriority w:val="99"/>
    <w:rsid w:val="00C4691D"/>
    <w:rPr>
      <w:rFonts w:ascii="Arial Narrow" w:eastAsia="Times New Roman" w:hAnsi="Arial Narrow"/>
      <w:b/>
      <w:bCs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rsid w:val="003B7FF5"/>
    <w:rPr>
      <w:rFonts w:ascii="Arial Narrow" w:eastAsia="Times New Roman" w:hAnsi="Arial Narrow"/>
      <w:b/>
      <w:bCs/>
      <w:i/>
      <w:iCs/>
      <w:sz w:val="26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"/>
    <w:rsid w:val="003B7FF5"/>
    <w:rPr>
      <w:rFonts w:ascii="Arial Narrow" w:eastAsia="Times New Roman" w:hAnsi="Arial Narrow"/>
      <w:b/>
      <w:bCs/>
      <w:sz w:val="22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"/>
    <w:rsid w:val="003B7FF5"/>
    <w:rPr>
      <w:rFonts w:ascii="Arial Narrow" w:eastAsia="Times New Roman" w:hAnsi="Arial Narrow"/>
      <w:sz w:val="22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"/>
    <w:rsid w:val="003B7FF5"/>
    <w:rPr>
      <w:rFonts w:ascii="Arial Narrow" w:eastAsia="Times New Roman" w:hAnsi="Arial Narrow"/>
      <w:i/>
      <w:iCs/>
      <w:sz w:val="22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"/>
    <w:rsid w:val="003B7FF5"/>
    <w:rPr>
      <w:rFonts w:ascii="Arial Narrow" w:eastAsia="Times New Roman" w:hAnsi="Arial Narrow"/>
      <w:sz w:val="22"/>
      <w:szCs w:val="22"/>
      <w:lang w:eastAsia="en-US"/>
    </w:rPr>
  </w:style>
  <w:style w:type="paragraph" w:styleId="SemEspaamento">
    <w:name w:val="No Spacing"/>
    <w:link w:val="SemEspaamentoChar"/>
    <w:uiPriority w:val="1"/>
    <w:qFormat/>
    <w:rsid w:val="0023691E"/>
    <w:pPr>
      <w:jc w:val="both"/>
    </w:pPr>
    <w:rPr>
      <w:sz w:val="22"/>
      <w:szCs w:val="22"/>
      <w:lang w:eastAsia="en-US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C2499C"/>
    <w:rPr>
      <w:sz w:val="22"/>
      <w:szCs w:val="22"/>
      <w:lang w:val="pt-BR" w:eastAsia="en-US" w:bidi="ar-SA"/>
    </w:rPr>
  </w:style>
  <w:style w:type="paragraph" w:styleId="Cabealho">
    <w:name w:val="header"/>
    <w:basedOn w:val="Normal"/>
    <w:link w:val="CabealhoChar"/>
    <w:uiPriority w:val="99"/>
    <w:unhideWhenUsed/>
    <w:rsid w:val="0023691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3691E"/>
  </w:style>
  <w:style w:type="paragraph" w:styleId="Rodap">
    <w:name w:val="footer"/>
    <w:basedOn w:val="Normal"/>
    <w:link w:val="RodapChar"/>
    <w:uiPriority w:val="99"/>
    <w:unhideWhenUsed/>
    <w:rsid w:val="0023691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3691E"/>
  </w:style>
  <w:style w:type="paragraph" w:styleId="MapadoDocumento">
    <w:name w:val="Document Map"/>
    <w:basedOn w:val="Normal"/>
    <w:link w:val="MapadoDocumentoChar"/>
    <w:uiPriority w:val="99"/>
    <w:unhideWhenUsed/>
    <w:rsid w:val="00315B03"/>
    <w:pPr>
      <w:jc w:val="left"/>
    </w:pPr>
    <w:rPr>
      <w:rFonts w:eastAsia="Times New Roman" w:hAnsi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rsid w:val="00315B03"/>
    <w:rPr>
      <w:rFonts w:eastAsia="Times New Roman" w:hAnsi="Tahoma"/>
      <w:sz w:val="16"/>
      <w:szCs w:val="16"/>
    </w:rPr>
  </w:style>
  <w:style w:type="paragraph" w:styleId="Ttulo">
    <w:name w:val="Title"/>
    <w:aliases w:val="TOTVS Subtítulo"/>
    <w:basedOn w:val="Normal"/>
    <w:next w:val="Normal"/>
    <w:link w:val="TtuloChar"/>
    <w:autoRedefine/>
    <w:qFormat/>
    <w:rsid w:val="00923F6C"/>
    <w:pPr>
      <w:spacing w:before="240" w:after="60"/>
      <w:ind w:left="360" w:hanging="360"/>
      <w:jc w:val="left"/>
      <w:outlineLvl w:val="0"/>
    </w:pPr>
    <w:rPr>
      <w:rFonts w:eastAsia="Times New Roman"/>
      <w:b/>
      <w:bCs/>
      <w:kern w:val="28"/>
      <w:sz w:val="28"/>
    </w:rPr>
  </w:style>
  <w:style w:type="character" w:customStyle="1" w:styleId="TtuloChar">
    <w:name w:val="Título Char"/>
    <w:aliases w:val="TOTVS Subtítulo Char"/>
    <w:basedOn w:val="Fontepargpadro"/>
    <w:link w:val="Ttulo"/>
    <w:rsid w:val="00923F6C"/>
    <w:rPr>
      <w:rFonts w:ascii="Arial Narrow" w:eastAsia="Times New Roman" w:hAnsi="Arial Narrow"/>
      <w:b/>
      <w:bCs/>
      <w:kern w:val="28"/>
      <w:sz w:val="28"/>
      <w:szCs w:val="22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8D79BA"/>
    <w:pPr>
      <w:tabs>
        <w:tab w:val="left" w:pos="851"/>
        <w:tab w:val="left" w:leader="dot" w:pos="9639"/>
        <w:tab w:val="left" w:pos="9781"/>
      </w:tabs>
      <w:spacing w:before="60" w:after="60"/>
      <w:ind w:left="426"/>
      <w:jc w:val="left"/>
    </w:pPr>
    <w:rPr>
      <w:b/>
      <w:color w:val="518DD4"/>
      <w:sz w:val="20"/>
    </w:rPr>
  </w:style>
  <w:style w:type="character" w:styleId="Hyperlink">
    <w:name w:val="Hyperlink"/>
    <w:basedOn w:val="Fontepargpadro"/>
    <w:uiPriority w:val="99"/>
    <w:unhideWhenUsed/>
    <w:rsid w:val="008A57E5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99"/>
    <w:unhideWhenUsed/>
    <w:qFormat/>
    <w:rsid w:val="008A57E5"/>
    <w:pPr>
      <w:jc w:val="left"/>
      <w:outlineLvl w:val="9"/>
    </w:pPr>
    <w:rPr>
      <w:color w:val="365F91"/>
    </w:rPr>
  </w:style>
  <w:style w:type="paragraph" w:styleId="Subttulo">
    <w:name w:val="Subtitle"/>
    <w:aliases w:val="TOTVS Subsubtítulo"/>
    <w:basedOn w:val="Ttulo"/>
    <w:next w:val="Normal"/>
    <w:link w:val="SubttuloChar"/>
    <w:autoRedefine/>
    <w:uiPriority w:val="11"/>
    <w:qFormat/>
    <w:rsid w:val="006822D9"/>
  </w:style>
  <w:style w:type="character" w:customStyle="1" w:styleId="SubttuloChar">
    <w:name w:val="Subtítulo Char"/>
    <w:aliases w:val="TOTVS Subsubtítulo Char"/>
    <w:basedOn w:val="Fontepargpadro"/>
    <w:link w:val="Subttulo"/>
    <w:uiPriority w:val="11"/>
    <w:rsid w:val="006822D9"/>
    <w:rPr>
      <w:rFonts w:eastAsia="Times New Roman"/>
      <w:b/>
      <w:bCs/>
      <w:kern w:val="28"/>
      <w:sz w:val="22"/>
      <w:szCs w:val="32"/>
      <w:lang w:eastAsia="en-US"/>
    </w:rPr>
  </w:style>
  <w:style w:type="paragraph" w:styleId="Sumrio2">
    <w:name w:val="toc 2"/>
    <w:basedOn w:val="Larcio"/>
    <w:next w:val="Larcio"/>
    <w:autoRedefine/>
    <w:uiPriority w:val="39"/>
    <w:unhideWhenUsed/>
    <w:rsid w:val="008D79BA"/>
    <w:pPr>
      <w:tabs>
        <w:tab w:val="left" w:pos="0"/>
        <w:tab w:val="left" w:pos="567"/>
        <w:tab w:val="left" w:pos="720"/>
        <w:tab w:val="right" w:leader="dot" w:pos="9639"/>
        <w:tab w:val="left" w:leader="dot" w:pos="9923"/>
      </w:tabs>
      <w:spacing w:before="120" w:after="40"/>
    </w:pPr>
    <w:rPr>
      <w:b w:val="0"/>
      <w:color w:val="000000" w:themeColor="text1"/>
      <w:sz w:val="22"/>
    </w:rPr>
  </w:style>
  <w:style w:type="character" w:styleId="nfaseSutil">
    <w:name w:val="Subtle Emphasis"/>
    <w:aliases w:val="TOTVS Ênfase Sutil"/>
    <w:basedOn w:val="Fontepargpadro"/>
    <w:uiPriority w:val="19"/>
    <w:qFormat/>
    <w:rsid w:val="00E0768B"/>
    <w:rPr>
      <w:rFonts w:ascii="Calibri" w:hAnsi="Calibri"/>
      <w:i/>
      <w:iCs/>
      <w:color w:val="7F7F7F"/>
      <w:sz w:val="22"/>
    </w:rPr>
  </w:style>
  <w:style w:type="paragraph" w:customStyle="1" w:styleId="TOTVSItlico">
    <w:name w:val="TOTVS Itálico"/>
    <w:basedOn w:val="Normal"/>
    <w:link w:val="TOTVSItlicoChar"/>
    <w:autoRedefine/>
    <w:qFormat/>
    <w:rsid w:val="00F2796F"/>
    <w:rPr>
      <w:i/>
    </w:rPr>
  </w:style>
  <w:style w:type="character" w:customStyle="1" w:styleId="TOTVSItlicoChar">
    <w:name w:val="TOTVS Itálico Char"/>
    <w:basedOn w:val="Fontepargpadro"/>
    <w:link w:val="TOTVSItlico"/>
    <w:rsid w:val="00F2796F"/>
    <w:rPr>
      <w:i/>
      <w:sz w:val="22"/>
      <w:szCs w:val="22"/>
      <w:lang w:eastAsia="en-US"/>
    </w:rPr>
  </w:style>
  <w:style w:type="paragraph" w:styleId="PargrafodaLista">
    <w:name w:val="List Paragraph"/>
    <w:basedOn w:val="Normal"/>
    <w:link w:val="PargrafodaListaChar"/>
    <w:uiPriority w:val="34"/>
    <w:qFormat/>
    <w:rsid w:val="004E042A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8B7EC1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7EC1"/>
    <w:rPr>
      <w:rFonts w:ascii="Tahoma" w:hAnsi="Tahoma" w:cs="Tahoma"/>
      <w:sz w:val="16"/>
      <w:szCs w:val="16"/>
      <w:lang w:eastAsia="en-US"/>
    </w:rPr>
  </w:style>
  <w:style w:type="character" w:customStyle="1" w:styleId="TitleChar">
    <w:name w:val="Title Char"/>
    <w:basedOn w:val="Fontepargpadro"/>
    <w:rsid w:val="008B7EC1"/>
    <w:rPr>
      <w:rFonts w:ascii="Arial" w:hAnsi="Arial" w:cs="Arial"/>
      <w:b/>
      <w:bCs/>
      <w:kern w:val="28"/>
      <w:sz w:val="32"/>
      <w:szCs w:val="32"/>
      <w:lang w:val="pt-BR" w:eastAsia="pt-BR" w:bidi="ar-SA"/>
    </w:rPr>
  </w:style>
  <w:style w:type="character" w:customStyle="1" w:styleId="Heading1Char">
    <w:name w:val="Heading 1 Char"/>
    <w:basedOn w:val="TitleChar"/>
    <w:rsid w:val="008B7EC1"/>
    <w:rPr>
      <w:rFonts w:ascii="Times" w:hAnsi="Times" w:cs="Arial"/>
      <w:b/>
      <w:bCs/>
      <w:color w:val="000000"/>
      <w:kern w:val="28"/>
      <w:sz w:val="28"/>
      <w:szCs w:val="28"/>
      <w:lang w:val="pt-BR" w:eastAsia="pt-BR" w:bidi="ar-SA"/>
    </w:rPr>
  </w:style>
  <w:style w:type="character" w:customStyle="1" w:styleId="Heading2Char">
    <w:name w:val="Heading 2 Char"/>
    <w:basedOn w:val="Heading1Char"/>
    <w:rsid w:val="008B7EC1"/>
    <w:rPr>
      <w:rFonts w:ascii="Times" w:hAnsi="Times" w:cs="Arial"/>
      <w:b/>
      <w:bCs/>
      <w:color w:val="000000"/>
      <w:kern w:val="28"/>
      <w:sz w:val="26"/>
      <w:szCs w:val="26"/>
      <w:lang w:val="pt-BR" w:eastAsia="pt-BR" w:bidi="ar-SA"/>
    </w:rPr>
  </w:style>
  <w:style w:type="paragraph" w:customStyle="1" w:styleId="Cabprod">
    <w:name w:val="Cabprod"/>
    <w:basedOn w:val="Cabealho1"/>
    <w:next w:val="Cabealho1"/>
    <w:uiPriority w:val="99"/>
    <w:rsid w:val="008B7EC1"/>
    <w:pPr>
      <w:pBdr>
        <w:top w:val="none" w:sz="0" w:space="0" w:color="auto"/>
        <w:between w:val="none" w:sz="0" w:space="0" w:color="auto"/>
      </w:pBdr>
      <w:tabs>
        <w:tab w:val="left" w:pos="794"/>
        <w:tab w:val="left" w:pos="1077"/>
      </w:tabs>
    </w:pPr>
    <w:rPr>
      <w:b w:val="0"/>
      <w:bCs w:val="0"/>
      <w:sz w:val="23"/>
      <w:szCs w:val="23"/>
    </w:rPr>
  </w:style>
  <w:style w:type="paragraph" w:customStyle="1" w:styleId="Cabealho1">
    <w:name w:val="Cabeçalho1"/>
    <w:uiPriority w:val="99"/>
    <w:rsid w:val="008B7EC1"/>
    <w:pPr>
      <w:pBdr>
        <w:top w:val="single" w:sz="2" w:space="0" w:color="auto"/>
        <w:between w:val="single" w:sz="2" w:space="11" w:color="auto"/>
      </w:pBdr>
      <w:tabs>
        <w:tab w:val="left" w:pos="7370"/>
      </w:tabs>
      <w:autoSpaceDE w:val="0"/>
      <w:autoSpaceDN w:val="0"/>
      <w:adjustRightInd w:val="0"/>
      <w:spacing w:after="57"/>
      <w:ind w:left="2551" w:hanging="2551"/>
      <w:jc w:val="both"/>
    </w:pPr>
    <w:rPr>
      <w:rFonts w:ascii="Helvetica" w:eastAsia="Times New Roman" w:hAnsi="Helvetica"/>
      <w:b/>
      <w:bCs/>
      <w:color w:val="000000"/>
      <w:sz w:val="24"/>
      <w:szCs w:val="24"/>
    </w:rPr>
  </w:style>
  <w:style w:type="paragraph" w:customStyle="1" w:styleId="Corpodotexto">
    <w:name w:val="Corpo do texto"/>
    <w:uiPriority w:val="99"/>
    <w:rsid w:val="008B7EC1"/>
    <w:pPr>
      <w:autoSpaceDE w:val="0"/>
      <w:autoSpaceDN w:val="0"/>
      <w:adjustRightInd w:val="0"/>
      <w:spacing w:after="170"/>
      <w:ind w:left="850"/>
      <w:jc w:val="both"/>
    </w:pPr>
    <w:rPr>
      <w:rFonts w:ascii="Times" w:eastAsia="Times New Roman" w:hAnsi="Times"/>
      <w:color w:val="000000"/>
      <w:sz w:val="24"/>
      <w:szCs w:val="24"/>
    </w:rPr>
  </w:style>
  <w:style w:type="character" w:styleId="Nmerodepgina">
    <w:name w:val="page number"/>
    <w:basedOn w:val="Fontepargpadro"/>
    <w:rsid w:val="008B7EC1"/>
  </w:style>
  <w:style w:type="paragraph" w:customStyle="1" w:styleId="LC-NormalSemParChar">
    <w:name w:val="LC - Normal Sem Par Char"/>
    <w:basedOn w:val="Normal"/>
    <w:uiPriority w:val="99"/>
    <w:rsid w:val="008B7EC1"/>
    <w:rPr>
      <w:rFonts w:ascii="Arial" w:eastAsia="Times New Roman" w:hAnsi="Arial" w:cs="Arial"/>
      <w:szCs w:val="24"/>
    </w:rPr>
  </w:style>
  <w:style w:type="character" w:customStyle="1" w:styleId="LC-NormalSemParCharChar">
    <w:name w:val="LC - Normal Sem Par Char Char"/>
    <w:basedOn w:val="Fontepargpadro"/>
    <w:rsid w:val="008B7EC1"/>
    <w:rPr>
      <w:rFonts w:ascii="Arial" w:hAnsi="Arial" w:cs="Arial"/>
      <w:sz w:val="24"/>
      <w:szCs w:val="24"/>
      <w:lang w:val="pt-BR" w:eastAsia="en-US" w:bidi="ar-SA"/>
    </w:rPr>
  </w:style>
  <w:style w:type="paragraph" w:customStyle="1" w:styleId="LC-Heading1">
    <w:name w:val="LC - Heading 1"/>
    <w:basedOn w:val="Ttulo1"/>
    <w:uiPriority w:val="99"/>
    <w:rsid w:val="008B7EC1"/>
    <w:pPr>
      <w:keepLines w:val="0"/>
      <w:jc w:val="left"/>
    </w:pPr>
    <w:rPr>
      <w:rFonts w:ascii="Arial" w:hAnsi="Arial"/>
      <w:color w:val="auto"/>
    </w:rPr>
  </w:style>
  <w:style w:type="paragraph" w:customStyle="1" w:styleId="LC-Normal">
    <w:name w:val="LC- Normal"/>
    <w:uiPriority w:val="99"/>
    <w:rsid w:val="0059149C"/>
    <w:pPr>
      <w:ind w:firstLine="567"/>
      <w:jc w:val="both"/>
    </w:pPr>
    <w:rPr>
      <w:rFonts w:ascii="Arial" w:eastAsia="Times New Roman" w:hAnsi="Arial" w:cs="Arial"/>
      <w:color w:val="000000"/>
      <w:sz w:val="18"/>
      <w:szCs w:val="24"/>
      <w:lang w:eastAsia="en-US"/>
    </w:rPr>
  </w:style>
  <w:style w:type="paragraph" w:customStyle="1" w:styleId="LC-Heading2">
    <w:name w:val="LC - Heading 2"/>
    <w:basedOn w:val="Ttulo2"/>
    <w:uiPriority w:val="99"/>
    <w:rsid w:val="008B7EC1"/>
    <w:pPr>
      <w:numPr>
        <w:ilvl w:val="0"/>
        <w:numId w:val="0"/>
      </w:numPr>
      <w:spacing w:before="0" w:after="0"/>
    </w:pPr>
    <w:rPr>
      <w:rFonts w:ascii="Arial" w:hAnsi="Arial"/>
      <w:iCs w:val="0"/>
    </w:rPr>
  </w:style>
  <w:style w:type="character" w:customStyle="1" w:styleId="LC-Heading2Char">
    <w:name w:val="LC - Heading 2 Char"/>
    <w:basedOn w:val="Heading2Char"/>
    <w:rsid w:val="008B7EC1"/>
    <w:rPr>
      <w:rFonts w:ascii="Arial" w:hAnsi="Arial" w:cs="Arial"/>
      <w:b/>
      <w:bCs/>
      <w:color w:val="000000"/>
      <w:kern w:val="28"/>
      <w:sz w:val="28"/>
      <w:szCs w:val="24"/>
      <w:lang w:val="pt-BR" w:eastAsia="en-US" w:bidi="ar-SA"/>
    </w:rPr>
  </w:style>
  <w:style w:type="character" w:customStyle="1" w:styleId="LC-NormalChar">
    <w:name w:val="LC- Normal Char"/>
    <w:basedOn w:val="Fontepargpadro"/>
    <w:rsid w:val="008B7EC1"/>
    <w:rPr>
      <w:rFonts w:ascii="Arial" w:hAnsi="Arial" w:cs="Arial"/>
      <w:color w:val="000000"/>
      <w:sz w:val="24"/>
      <w:szCs w:val="24"/>
      <w:lang w:val="pt-BR" w:eastAsia="en-US" w:bidi="ar-SA"/>
    </w:rPr>
  </w:style>
  <w:style w:type="character" w:customStyle="1" w:styleId="StyleLC-NormalBold1Char">
    <w:name w:val="Style LC- Normal + Bold1 Char"/>
    <w:basedOn w:val="LC-NormalChar"/>
    <w:rsid w:val="008B7EC1"/>
    <w:rPr>
      <w:rFonts w:ascii="Arial" w:hAnsi="Arial" w:cs="Arial"/>
      <w:color w:val="000000"/>
      <w:sz w:val="24"/>
      <w:szCs w:val="24"/>
      <w:lang w:val="pt-BR" w:eastAsia="en-US" w:bidi="ar-SA"/>
    </w:rPr>
  </w:style>
  <w:style w:type="paragraph" w:styleId="Corpodetexto2">
    <w:name w:val="Body Text 2"/>
    <w:basedOn w:val="Normal"/>
    <w:link w:val="Corpodetexto2Char"/>
    <w:uiPriority w:val="99"/>
    <w:rsid w:val="008B7EC1"/>
    <w:pPr>
      <w:jc w:val="center"/>
    </w:pPr>
    <w:rPr>
      <w:rFonts w:ascii="Arial" w:eastAsia="Times New Roman" w:hAnsi="Arial" w:cs="Arial"/>
      <w:color w:val="3366FF"/>
      <w:sz w:val="28"/>
      <w:szCs w:val="28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8B7EC1"/>
    <w:rPr>
      <w:rFonts w:ascii="Arial" w:eastAsia="Times New Roman" w:hAnsi="Arial" w:cs="Arial"/>
      <w:color w:val="3366FF"/>
      <w:sz w:val="28"/>
      <w:szCs w:val="28"/>
      <w:lang w:eastAsia="en-US"/>
    </w:rPr>
  </w:style>
  <w:style w:type="paragraph" w:styleId="Corpodetexto">
    <w:name w:val="Body Text"/>
    <w:basedOn w:val="Normal"/>
    <w:link w:val="CorpodetextoChar"/>
    <w:uiPriority w:val="99"/>
    <w:rsid w:val="008B7EC1"/>
    <w:pPr>
      <w:jc w:val="center"/>
    </w:pPr>
    <w:rPr>
      <w:rFonts w:ascii="Arial" w:eastAsia="Times New Roman" w:hAnsi="Arial" w:cs="Arial"/>
      <w:b/>
      <w:color w:val="003366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8B7EC1"/>
    <w:rPr>
      <w:rFonts w:ascii="Arial" w:eastAsia="Times New Roman" w:hAnsi="Arial" w:cs="Arial"/>
      <w:b/>
      <w:color w:val="003366"/>
      <w:sz w:val="24"/>
      <w:szCs w:val="24"/>
    </w:rPr>
  </w:style>
  <w:style w:type="paragraph" w:styleId="Sumrio3">
    <w:name w:val="toc 3"/>
    <w:basedOn w:val="Larcio"/>
    <w:next w:val="Larcio"/>
    <w:autoRedefine/>
    <w:uiPriority w:val="39"/>
    <w:rsid w:val="00A514EF"/>
    <w:pPr>
      <w:tabs>
        <w:tab w:val="right" w:pos="-284"/>
        <w:tab w:val="left" w:pos="567"/>
        <w:tab w:val="left" w:pos="1134"/>
      </w:tabs>
      <w:spacing w:before="40" w:after="40"/>
      <w:ind w:left="567"/>
    </w:pPr>
    <w:rPr>
      <w:b w:val="0"/>
      <w:i/>
      <w:iCs/>
      <w:noProof/>
      <w:color w:val="auto"/>
      <w:sz w:val="18"/>
      <w:szCs w:val="24"/>
      <w:lang w:eastAsia="pt-BR"/>
    </w:rPr>
  </w:style>
  <w:style w:type="paragraph" w:customStyle="1" w:styleId="Premissas">
    <w:name w:val="Premissas"/>
    <w:basedOn w:val="Normal"/>
    <w:autoRedefine/>
    <w:uiPriority w:val="99"/>
    <w:rsid w:val="008B7EC1"/>
    <w:rPr>
      <w:rFonts w:ascii="Arial" w:eastAsia="MS Mincho" w:hAnsi="Arial" w:cs="Arial"/>
      <w:szCs w:val="24"/>
    </w:rPr>
  </w:style>
  <w:style w:type="paragraph" w:customStyle="1" w:styleId="Descricao">
    <w:name w:val="Descricao"/>
    <w:basedOn w:val="Normal"/>
    <w:autoRedefine/>
    <w:uiPriority w:val="99"/>
    <w:rsid w:val="008B7EC1"/>
    <w:rPr>
      <w:rFonts w:ascii="Arial" w:eastAsia="Times New Roman" w:hAnsi="Arial" w:cs="Arial"/>
      <w:szCs w:val="24"/>
    </w:rPr>
  </w:style>
  <w:style w:type="paragraph" w:customStyle="1" w:styleId="LC-Heading3">
    <w:name w:val="LC - Heading 3"/>
    <w:basedOn w:val="Ttulo3"/>
    <w:uiPriority w:val="99"/>
    <w:rsid w:val="008B7EC1"/>
    <w:pPr>
      <w:numPr>
        <w:numId w:val="1"/>
      </w:numPr>
      <w:spacing w:before="0" w:after="0"/>
    </w:pPr>
    <w:rPr>
      <w:rFonts w:ascii="Arial" w:hAnsi="Arial"/>
      <w:color w:val="000000"/>
      <w:sz w:val="28"/>
      <w:szCs w:val="24"/>
    </w:rPr>
  </w:style>
  <w:style w:type="paragraph" w:customStyle="1" w:styleId="StyleLC-NormalBold1">
    <w:name w:val="Style LC- Normal + Bold1"/>
    <w:basedOn w:val="LC-Normal"/>
    <w:uiPriority w:val="99"/>
    <w:rsid w:val="008B7EC1"/>
    <w:rPr>
      <w:b/>
      <w:bCs/>
    </w:rPr>
  </w:style>
  <w:style w:type="paragraph" w:styleId="TextosemFormatao">
    <w:name w:val="Plain Text"/>
    <w:basedOn w:val="Normal"/>
    <w:link w:val="TextosemFormataoChar"/>
    <w:uiPriority w:val="99"/>
    <w:rsid w:val="008B7EC1"/>
    <w:pPr>
      <w:jc w:val="left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B7EC1"/>
    <w:rPr>
      <w:rFonts w:ascii="Courier New" w:eastAsia="Times New Roman" w:hAnsi="Courier New" w:cs="Courier New"/>
    </w:rPr>
  </w:style>
  <w:style w:type="paragraph" w:customStyle="1" w:styleId="Textodebalo1">
    <w:name w:val="Texto de balão1"/>
    <w:basedOn w:val="Normal"/>
    <w:uiPriority w:val="99"/>
    <w:semiHidden/>
    <w:rsid w:val="008B7EC1"/>
    <w:pPr>
      <w:jc w:val="left"/>
    </w:pPr>
    <w:rPr>
      <w:rFonts w:ascii="Tahoma" w:eastAsia="Times New Roman" w:hAnsi="Tahoma" w:cs="Tahoma"/>
      <w:sz w:val="16"/>
      <w:szCs w:val="16"/>
      <w:lang w:eastAsia="pt-BR"/>
    </w:rPr>
  </w:style>
  <w:style w:type="paragraph" w:customStyle="1" w:styleId="Larcio">
    <w:name w:val="Laércio"/>
    <w:basedOn w:val="Sumrio1"/>
    <w:uiPriority w:val="99"/>
    <w:rsid w:val="008B7EC1"/>
  </w:style>
  <w:style w:type="paragraph" w:styleId="Sumrio4">
    <w:name w:val="toc 4"/>
    <w:basedOn w:val="Normal"/>
    <w:next w:val="Normal"/>
    <w:autoRedefine/>
    <w:uiPriority w:val="39"/>
    <w:rsid w:val="008B7EC1"/>
    <w:pPr>
      <w:ind w:left="720"/>
      <w:jc w:val="left"/>
    </w:pPr>
    <w:rPr>
      <w:rFonts w:ascii="Times New Roman" w:eastAsia="Times New Roman" w:hAnsi="Times New Roman"/>
      <w:szCs w:val="24"/>
    </w:rPr>
  </w:style>
  <w:style w:type="character" w:styleId="HiperlinkVisitado">
    <w:name w:val="FollowedHyperlink"/>
    <w:basedOn w:val="Fontepargpadro"/>
    <w:rsid w:val="008B7EC1"/>
    <w:rPr>
      <w:color w:val="800080"/>
      <w:u w:val="single"/>
    </w:rPr>
  </w:style>
  <w:style w:type="paragraph" w:styleId="Recuodecorpodetexto">
    <w:name w:val="Body Text Indent"/>
    <w:basedOn w:val="Normal"/>
    <w:link w:val="RecuodecorpodetextoChar"/>
    <w:uiPriority w:val="99"/>
    <w:rsid w:val="008B7EC1"/>
    <w:pPr>
      <w:ind w:left="708"/>
      <w:jc w:val="left"/>
    </w:pPr>
    <w:rPr>
      <w:rFonts w:ascii="Arial" w:eastAsia="Times New Roman" w:hAnsi="Arial" w:cs="Arial"/>
      <w:color w:val="000000"/>
      <w:szCs w:val="28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uiPriority w:val="99"/>
    <w:rsid w:val="008B7EC1"/>
    <w:rPr>
      <w:rFonts w:ascii="Arial" w:eastAsia="Times New Roman" w:hAnsi="Arial" w:cs="Arial"/>
      <w:color w:val="000000"/>
      <w:sz w:val="24"/>
      <w:szCs w:val="28"/>
    </w:rPr>
  </w:style>
  <w:style w:type="paragraph" w:styleId="Sumrio7">
    <w:name w:val="toc 7"/>
    <w:basedOn w:val="Normal"/>
    <w:next w:val="Normal"/>
    <w:autoRedefine/>
    <w:uiPriority w:val="39"/>
    <w:rsid w:val="008B7EC1"/>
    <w:pPr>
      <w:ind w:left="1440"/>
      <w:jc w:val="left"/>
    </w:pPr>
    <w:rPr>
      <w:rFonts w:ascii="Times New Roman" w:eastAsia="Times New Roman" w:hAnsi="Times New Roman"/>
      <w:szCs w:val="24"/>
      <w:lang w:val="en-US"/>
    </w:rPr>
  </w:style>
  <w:style w:type="paragraph" w:styleId="Sumrio5">
    <w:name w:val="toc 5"/>
    <w:basedOn w:val="Normal"/>
    <w:next w:val="Normal"/>
    <w:autoRedefine/>
    <w:uiPriority w:val="39"/>
    <w:rsid w:val="008B7EC1"/>
    <w:pPr>
      <w:ind w:left="960"/>
      <w:jc w:val="left"/>
    </w:pPr>
    <w:rPr>
      <w:rFonts w:ascii="Times New Roman" w:eastAsia="Times New Roman" w:hAnsi="Times New Roman"/>
      <w:szCs w:val="24"/>
      <w:lang w:val="en-US"/>
    </w:rPr>
  </w:style>
  <w:style w:type="paragraph" w:styleId="Sumrio6">
    <w:name w:val="toc 6"/>
    <w:basedOn w:val="Normal"/>
    <w:next w:val="Normal"/>
    <w:autoRedefine/>
    <w:uiPriority w:val="39"/>
    <w:rsid w:val="008B7EC1"/>
    <w:pPr>
      <w:ind w:left="1200"/>
      <w:jc w:val="left"/>
    </w:pPr>
    <w:rPr>
      <w:rFonts w:ascii="Times New Roman" w:eastAsia="Times New Roman" w:hAnsi="Times New Roman"/>
      <w:szCs w:val="24"/>
      <w:lang w:val="en-US"/>
    </w:rPr>
  </w:style>
  <w:style w:type="paragraph" w:styleId="NormalWeb">
    <w:name w:val="Normal (Web)"/>
    <w:basedOn w:val="Normal"/>
    <w:uiPriority w:val="99"/>
    <w:rsid w:val="008B7EC1"/>
    <w:pPr>
      <w:spacing w:before="100" w:beforeAutospacing="1" w:after="100" w:afterAutospacing="1"/>
      <w:jc w:val="left"/>
    </w:pPr>
    <w:rPr>
      <w:rFonts w:ascii="Times New Roman" w:eastAsia="Times New Roman" w:hAnsi="Times New Roman"/>
      <w:szCs w:val="24"/>
      <w:lang w:eastAsia="pt-BR"/>
    </w:rPr>
  </w:style>
  <w:style w:type="character" w:styleId="Forte">
    <w:name w:val="Strong"/>
    <w:basedOn w:val="Fontepargpadro"/>
    <w:uiPriority w:val="22"/>
    <w:qFormat/>
    <w:rsid w:val="008B7EC1"/>
    <w:rPr>
      <w:b/>
      <w:bCs/>
    </w:rPr>
  </w:style>
  <w:style w:type="paragraph" w:styleId="Sumrio8">
    <w:name w:val="toc 8"/>
    <w:basedOn w:val="Normal"/>
    <w:next w:val="Normal"/>
    <w:autoRedefine/>
    <w:uiPriority w:val="39"/>
    <w:rsid w:val="008B7EC1"/>
    <w:pPr>
      <w:ind w:left="1680"/>
      <w:jc w:val="left"/>
    </w:pPr>
    <w:rPr>
      <w:rFonts w:ascii="Times New Roman" w:eastAsia="Times New Roman" w:hAnsi="Times New Roman"/>
      <w:szCs w:val="24"/>
      <w:lang w:eastAsia="pt-BR"/>
    </w:rPr>
  </w:style>
  <w:style w:type="paragraph" w:styleId="Sumrio9">
    <w:name w:val="toc 9"/>
    <w:basedOn w:val="Normal"/>
    <w:next w:val="Normal"/>
    <w:autoRedefine/>
    <w:uiPriority w:val="39"/>
    <w:rsid w:val="008B7EC1"/>
    <w:pPr>
      <w:ind w:left="1920"/>
      <w:jc w:val="left"/>
    </w:pPr>
    <w:rPr>
      <w:rFonts w:ascii="Times New Roman" w:eastAsia="Times New Roman" w:hAnsi="Times New Roman"/>
      <w:szCs w:val="24"/>
      <w:lang w:eastAsia="pt-BR"/>
    </w:rPr>
  </w:style>
  <w:style w:type="character" w:styleId="nfase">
    <w:name w:val="Emphasis"/>
    <w:basedOn w:val="Fontepargpadro"/>
    <w:qFormat/>
    <w:rsid w:val="008B7EC1"/>
    <w:rPr>
      <w:i/>
      <w:iCs/>
    </w:rPr>
  </w:style>
  <w:style w:type="paragraph" w:styleId="Textodenotaderodap">
    <w:name w:val="footnote text"/>
    <w:basedOn w:val="Normal"/>
    <w:link w:val="TextodenotaderodapChar"/>
    <w:uiPriority w:val="99"/>
    <w:semiHidden/>
    <w:rsid w:val="008B7EC1"/>
    <w:pPr>
      <w:jc w:val="left"/>
    </w:pPr>
    <w:rPr>
      <w:rFonts w:ascii="Times New Roman" w:eastAsia="Times New Roman" w:hAnsi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B7EC1"/>
    <w:rPr>
      <w:rFonts w:ascii="Times New Roman" w:eastAsia="Times New Roman" w:hAnsi="Times New Roman"/>
    </w:rPr>
  </w:style>
  <w:style w:type="character" w:styleId="Refdenotaderodap">
    <w:name w:val="footnote reference"/>
    <w:basedOn w:val="Fontepargpadro"/>
    <w:semiHidden/>
    <w:rsid w:val="008B7EC1"/>
    <w:rPr>
      <w:vertAlign w:val="superscript"/>
    </w:rPr>
  </w:style>
  <w:style w:type="table" w:styleId="Tabelacomgrade">
    <w:name w:val="Table Grid"/>
    <w:basedOn w:val="Tabelanormal"/>
    <w:rsid w:val="008B7EC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eIntensa">
    <w:name w:val="Intense Emphasis"/>
    <w:basedOn w:val="Fontepargpadro"/>
    <w:uiPriority w:val="21"/>
    <w:qFormat/>
    <w:rsid w:val="0059149C"/>
    <w:rPr>
      <w:rFonts w:ascii="Calibri" w:hAnsi="Calibri"/>
      <w:b/>
      <w:bCs/>
      <w:i/>
      <w:iCs/>
      <w:color w:val="4F81BD" w:themeColor="accent1"/>
      <w:sz w:val="20"/>
    </w:rPr>
  </w:style>
  <w:style w:type="paragraph" w:customStyle="1" w:styleId="E7469D3A43C64506BC56974EC1F716D7">
    <w:name w:val="E7469D3A43C64506BC56974EC1F716D7"/>
    <w:uiPriority w:val="99"/>
    <w:rsid w:val="008D4062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styleId="Refdecomentrio">
    <w:name w:val="annotation reference"/>
    <w:basedOn w:val="Fontepargpadro"/>
    <w:uiPriority w:val="99"/>
    <w:semiHidden/>
    <w:unhideWhenUsed/>
    <w:rsid w:val="00C8750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8750B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8750B"/>
    <w:rPr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8750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8750B"/>
    <w:rPr>
      <w:b/>
      <w:bCs/>
      <w:lang w:eastAsia="en-US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8B1A7C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8B1A7C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customStyle="1" w:styleId="media-title2">
    <w:name w:val="media-title2"/>
    <w:basedOn w:val="Normal"/>
    <w:uiPriority w:val="99"/>
    <w:rsid w:val="008B1A7C"/>
    <w:pPr>
      <w:spacing w:before="100" w:beforeAutospacing="1"/>
      <w:jc w:val="left"/>
    </w:pPr>
    <w:rPr>
      <w:rFonts w:ascii="Times New Roman" w:eastAsia="Times New Roman" w:hAnsi="Times New Roman"/>
      <w:b/>
      <w:bCs/>
      <w:color w:val="000000"/>
      <w:sz w:val="15"/>
      <w:szCs w:val="15"/>
      <w:lang w:eastAsia="pt-BR"/>
    </w:rPr>
  </w:style>
  <w:style w:type="paragraph" w:customStyle="1" w:styleId="media-description2">
    <w:name w:val="media-description2"/>
    <w:basedOn w:val="Normal"/>
    <w:uiPriority w:val="99"/>
    <w:rsid w:val="008B1A7C"/>
    <w:pPr>
      <w:spacing w:before="100" w:beforeAutospacing="1" w:line="225" w:lineRule="atLeast"/>
      <w:jc w:val="left"/>
    </w:pPr>
    <w:rPr>
      <w:rFonts w:ascii="Times New Roman" w:eastAsia="Times New Roman" w:hAnsi="Times New Roman"/>
      <w:sz w:val="15"/>
      <w:szCs w:val="15"/>
      <w:lang w:eastAsia="pt-BR"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7D4275"/>
    <w:pPr>
      <w:ind w:left="180" w:hanging="180"/>
    </w:pPr>
  </w:style>
  <w:style w:type="paragraph" w:customStyle="1" w:styleId="style10corpo">
    <w:name w:val="style10corpo"/>
    <w:basedOn w:val="Normal"/>
    <w:uiPriority w:val="99"/>
    <w:rsid w:val="00942199"/>
    <w:pPr>
      <w:spacing w:before="100" w:beforeAutospacing="1" w:after="100" w:afterAutospacing="1"/>
      <w:jc w:val="left"/>
    </w:pPr>
    <w:rPr>
      <w:rFonts w:ascii="Trebuchet MS" w:eastAsia="Times New Roman" w:hAnsi="Trebuchet MS"/>
      <w:color w:val="666666"/>
      <w:sz w:val="17"/>
      <w:szCs w:val="17"/>
      <w:lang w:eastAsia="pt-BR"/>
    </w:rPr>
  </w:style>
  <w:style w:type="paragraph" w:styleId="Reviso">
    <w:name w:val="Revision"/>
    <w:hidden/>
    <w:uiPriority w:val="99"/>
    <w:semiHidden/>
    <w:rsid w:val="006A3871"/>
    <w:rPr>
      <w:sz w:val="18"/>
      <w:szCs w:val="22"/>
      <w:lang w:eastAsia="en-US"/>
    </w:rPr>
  </w:style>
  <w:style w:type="paragraph" w:customStyle="1" w:styleId="TOTVSTtulo2014">
    <w:name w:val="TOTVS Título 2014"/>
    <w:next w:val="Normal"/>
    <w:link w:val="TOTVSTtulo2014Char"/>
    <w:qFormat/>
    <w:rsid w:val="008D7899"/>
    <w:pPr>
      <w:jc w:val="right"/>
    </w:pPr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/>
    </w:rPr>
  </w:style>
  <w:style w:type="character" w:customStyle="1" w:styleId="TOTVSTtulo2014Char">
    <w:name w:val="TOTVS Título 2014 Char"/>
    <w:basedOn w:val="Ttulo2Char"/>
    <w:link w:val="TOTVSTtulo2014"/>
    <w:rsid w:val="008D7899"/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paragraph" w:styleId="Legenda">
    <w:name w:val="caption"/>
    <w:basedOn w:val="Normal"/>
    <w:next w:val="Normal"/>
    <w:uiPriority w:val="35"/>
    <w:unhideWhenUsed/>
    <w:qFormat/>
    <w:rsid w:val="007C70A2"/>
    <w:pPr>
      <w:spacing w:after="200"/>
    </w:pPr>
    <w:rPr>
      <w:b/>
      <w:bCs/>
      <w:color w:val="4F81BD" w:themeColor="accent1"/>
      <w:sz w:val="18"/>
      <w:szCs w:val="18"/>
    </w:rPr>
  </w:style>
  <w:style w:type="paragraph" w:customStyle="1" w:styleId="TOTVSTtulo1">
    <w:name w:val="TOTVS Título (1)"/>
    <w:basedOn w:val="Ttulo2"/>
    <w:qFormat/>
    <w:rsid w:val="00E45844"/>
    <w:pPr>
      <w:numPr>
        <w:ilvl w:val="0"/>
        <w:numId w:val="0"/>
      </w:numPr>
      <w:ind w:left="1000" w:hanging="432"/>
    </w:pPr>
    <w:rPr>
      <w:rFonts w:ascii="Calibri" w:hAnsi="Calibri"/>
      <w:color w:val="FFFFFF" w:themeColor="background1"/>
      <w:sz w:val="24"/>
      <w:lang w:eastAsia="pt-BR"/>
    </w:rPr>
  </w:style>
  <w:style w:type="paragraph" w:styleId="AssinaturadeEmail">
    <w:name w:val="E-mail Signature"/>
    <w:basedOn w:val="Normal"/>
    <w:link w:val="AssinaturadeEmailChar"/>
    <w:uiPriority w:val="99"/>
    <w:unhideWhenUsed/>
    <w:rsid w:val="00E45844"/>
    <w:pPr>
      <w:jc w:val="left"/>
    </w:pPr>
    <w:rPr>
      <w:rFonts w:ascii="Calibri" w:eastAsia="Times New Roman" w:hAnsi="Calibri"/>
      <w:lang w:eastAsia="pt-BR"/>
    </w:rPr>
  </w:style>
  <w:style w:type="character" w:customStyle="1" w:styleId="AssinaturadeEmailChar">
    <w:name w:val="Assinatura de Email Char"/>
    <w:basedOn w:val="Fontepargpadro"/>
    <w:link w:val="AssinaturadeEmail"/>
    <w:uiPriority w:val="99"/>
    <w:rsid w:val="00E45844"/>
    <w:rPr>
      <w:rFonts w:eastAsia="Times New Roman"/>
      <w:sz w:val="22"/>
      <w:szCs w:val="22"/>
    </w:rPr>
  </w:style>
  <w:style w:type="paragraph" w:customStyle="1" w:styleId="Estilo1">
    <w:name w:val="Estilo1"/>
    <w:basedOn w:val="Normal"/>
    <w:link w:val="Estilo1Char"/>
    <w:autoRedefine/>
    <w:qFormat/>
    <w:rsid w:val="001E0239"/>
    <w:pPr>
      <w:numPr>
        <w:numId w:val="6"/>
      </w:numPr>
      <w:tabs>
        <w:tab w:val="left" w:pos="426"/>
      </w:tabs>
      <w:spacing w:line="360" w:lineRule="auto"/>
    </w:pPr>
    <w:rPr>
      <w:rFonts w:ascii="Arial" w:eastAsia="Times New Roman" w:hAnsi="Arial" w:cs="Arial"/>
      <w:b/>
      <w:spacing w:val="4"/>
      <w:sz w:val="24"/>
      <w:szCs w:val="24"/>
      <w:lang w:eastAsia="pt-BR"/>
    </w:rPr>
  </w:style>
  <w:style w:type="character" w:customStyle="1" w:styleId="PargrafodaListaChar">
    <w:name w:val="Parágrafo da Lista Char"/>
    <w:basedOn w:val="Fontepargpadro"/>
    <w:link w:val="PargrafodaLista"/>
    <w:uiPriority w:val="34"/>
    <w:locked/>
    <w:rsid w:val="006B0E23"/>
    <w:rPr>
      <w:rFonts w:ascii="Arial Narrow" w:hAnsi="Arial Narrow"/>
      <w:sz w:val="22"/>
      <w:szCs w:val="22"/>
      <w:lang w:eastAsia="en-US"/>
    </w:rPr>
  </w:style>
  <w:style w:type="character" w:customStyle="1" w:styleId="Ttulo1Char1">
    <w:name w:val="Título 1 Char1"/>
    <w:aliases w:val="TOTVS Título Char1"/>
    <w:basedOn w:val="Fontepargpadro"/>
    <w:uiPriority w:val="99"/>
    <w:rsid w:val="00C92A31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Ttulo2Char1">
    <w:name w:val="Título 2 Char1"/>
    <w:aliases w:val="TOTVS Título 2 - 2014 Char1"/>
    <w:basedOn w:val="Fontepargpadro"/>
    <w:uiPriority w:val="99"/>
    <w:semiHidden/>
    <w:rsid w:val="00C92A31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customStyle="1" w:styleId="Ttulo4Char1">
    <w:name w:val="Título 4 Char1"/>
    <w:aliases w:val="TOTVS - Texto caixa Char1"/>
    <w:basedOn w:val="Fontepargpadro"/>
    <w:uiPriority w:val="99"/>
    <w:semiHidden/>
    <w:rsid w:val="00C92A31"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eastAsia="en-US"/>
    </w:rPr>
  </w:style>
  <w:style w:type="character" w:customStyle="1" w:styleId="TtuloChar1">
    <w:name w:val="Título Char1"/>
    <w:aliases w:val="TOTVS Subtítulo Char1"/>
    <w:basedOn w:val="Fontepargpadro"/>
    <w:rsid w:val="00C92A31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SubttuloChar1">
    <w:name w:val="Subtítulo Char1"/>
    <w:aliases w:val="TOTVS Subsubtítulo Char1"/>
    <w:basedOn w:val="Fontepargpadro"/>
    <w:uiPriority w:val="11"/>
    <w:rsid w:val="00C92A31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customStyle="1" w:styleId="TituloTotvsChar">
    <w:name w:val="Titulo Totvs Char"/>
    <w:basedOn w:val="Ttulo2Char"/>
    <w:link w:val="TituloTotvs"/>
    <w:locked/>
    <w:rsid w:val="00C92A31"/>
    <w:rPr>
      <w:rFonts w:ascii="Arial Narrow" w:eastAsia="Times New Roman" w:hAnsi="Arial Narrow"/>
      <w:b w:val="0"/>
      <w:bCs w:val="0"/>
      <w:iCs w:val="0"/>
      <w:noProof/>
      <w:color w:val="009ABD"/>
      <w:sz w:val="28"/>
      <w:szCs w:val="24"/>
      <w:lang w:val="en-US" w:eastAsia="en-US"/>
    </w:rPr>
  </w:style>
  <w:style w:type="paragraph" w:customStyle="1" w:styleId="TituloTotvs">
    <w:name w:val="Titulo Totvs"/>
    <w:basedOn w:val="Ttulo2"/>
    <w:link w:val="TituloTotvsChar"/>
    <w:autoRedefine/>
    <w:qFormat/>
    <w:rsid w:val="00C92A31"/>
    <w:pPr>
      <w:keepNext w:val="0"/>
      <w:keepLines/>
      <w:widowControl w:val="0"/>
      <w:numPr>
        <w:ilvl w:val="0"/>
        <w:numId w:val="17"/>
      </w:numPr>
      <w:spacing w:after="120" w:line="360" w:lineRule="auto"/>
    </w:pPr>
    <w:rPr>
      <w:b w:val="0"/>
      <w:bCs w:val="0"/>
      <w:iCs w:val="0"/>
    </w:rPr>
  </w:style>
  <w:style w:type="paragraph" w:customStyle="1" w:styleId="InfoBlue">
    <w:name w:val="InfoBlue"/>
    <w:basedOn w:val="Normal"/>
    <w:next w:val="Corpodetexto"/>
    <w:autoRedefine/>
    <w:uiPriority w:val="99"/>
    <w:rsid w:val="00C92A31"/>
    <w:pPr>
      <w:tabs>
        <w:tab w:val="left" w:pos="540"/>
        <w:tab w:val="left" w:pos="1260"/>
      </w:tabs>
      <w:spacing w:after="120" w:line="240" w:lineRule="atLeast"/>
      <w:jc w:val="left"/>
    </w:pPr>
    <w:rPr>
      <w:rFonts w:eastAsia="Times New Roman"/>
      <w:bCs/>
      <w:kern w:val="28"/>
    </w:rPr>
  </w:style>
  <w:style w:type="character" w:customStyle="1" w:styleId="SubtituloTotvsChar">
    <w:name w:val="Subtitulo Totvs Char"/>
    <w:basedOn w:val="Ttulo2Char"/>
    <w:link w:val="SubtituloTotvs"/>
    <w:locked/>
    <w:rsid w:val="00C92A31"/>
    <w:rPr>
      <w:rFonts w:ascii="Arial Narrow" w:eastAsia="Times New Roman" w:hAnsi="Arial Narrow"/>
      <w:b w:val="0"/>
      <w:bCs w:val="0"/>
      <w:iCs w:val="0"/>
      <w:noProof/>
      <w:color w:val="009ABD"/>
      <w:sz w:val="28"/>
      <w:szCs w:val="24"/>
      <w:lang w:val="en-US" w:eastAsia="en-US"/>
    </w:rPr>
  </w:style>
  <w:style w:type="paragraph" w:customStyle="1" w:styleId="SubtituloTotvs">
    <w:name w:val="Subtitulo Totvs"/>
    <w:basedOn w:val="Ttulo2"/>
    <w:link w:val="SubtituloTotvsChar"/>
    <w:qFormat/>
    <w:rsid w:val="00C92A31"/>
    <w:pPr>
      <w:numPr>
        <w:ilvl w:val="0"/>
        <w:numId w:val="0"/>
      </w:numPr>
      <w:tabs>
        <w:tab w:val="num" w:pos="1440"/>
      </w:tabs>
      <w:ind w:left="1276" w:hanging="425"/>
    </w:pPr>
    <w:rPr>
      <w:b w:val="0"/>
      <w:bCs w:val="0"/>
      <w:iCs w:val="0"/>
    </w:rPr>
  </w:style>
  <w:style w:type="paragraph" w:customStyle="1" w:styleId="infoblue0">
    <w:name w:val="infoblue"/>
    <w:basedOn w:val="Normal"/>
    <w:uiPriority w:val="99"/>
    <w:rsid w:val="00C92A31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eastAsia="pt-BR"/>
    </w:rPr>
  </w:style>
  <w:style w:type="paragraph" w:customStyle="1" w:styleId="Default">
    <w:name w:val="Default"/>
    <w:uiPriority w:val="99"/>
    <w:rsid w:val="00C92A31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instrucaodepreenchimento">
    <w:name w:val="instrucao de preenchimento"/>
    <w:basedOn w:val="Normal"/>
    <w:next w:val="Normal"/>
    <w:uiPriority w:val="99"/>
    <w:rsid w:val="00C92A31"/>
    <w:pPr>
      <w:spacing w:before="60" w:after="60"/>
    </w:pPr>
    <w:rPr>
      <w:rFonts w:ascii="Times New Roman" w:eastAsia="Times New Roman" w:hAnsi="Times New Roman"/>
      <w:i/>
      <w:color w:val="0000FF"/>
      <w:sz w:val="24"/>
      <w:szCs w:val="20"/>
      <w:lang w:eastAsia="pt-BR"/>
    </w:rPr>
  </w:style>
  <w:style w:type="character" w:customStyle="1" w:styleId="Estilo1Char">
    <w:name w:val="Estilo1 Char"/>
    <w:basedOn w:val="Ttulo2Char"/>
    <w:link w:val="Estilo1"/>
    <w:locked/>
    <w:rsid w:val="00C92A31"/>
    <w:rPr>
      <w:rFonts w:ascii="Arial" w:eastAsia="Times New Roman" w:hAnsi="Arial" w:cs="Arial"/>
      <w:b/>
      <w:bCs w:val="0"/>
      <w:iCs w:val="0"/>
      <w:noProof/>
      <w:color w:val="009ABD"/>
      <w:spacing w:val="4"/>
      <w:sz w:val="24"/>
      <w:szCs w:val="24"/>
      <w:lang w:val="en-US" w:eastAsia="en-US"/>
    </w:rPr>
  </w:style>
  <w:style w:type="character" w:customStyle="1" w:styleId="Estilo2Char">
    <w:name w:val="Estilo2 Char"/>
    <w:basedOn w:val="Ttulo3Char"/>
    <w:link w:val="Estilo2"/>
    <w:locked/>
    <w:rsid w:val="00C92A31"/>
    <w:rPr>
      <w:rFonts w:ascii="Arial Narrow" w:eastAsia="Times New Roman" w:hAnsi="Arial Narrow"/>
      <w:b w:val="0"/>
      <w:bCs w:val="0"/>
      <w:sz w:val="26"/>
      <w:szCs w:val="26"/>
      <w:lang w:eastAsia="en-US"/>
    </w:rPr>
  </w:style>
  <w:style w:type="paragraph" w:customStyle="1" w:styleId="Estilo2">
    <w:name w:val="Estilo2"/>
    <w:basedOn w:val="Ttulo3"/>
    <w:link w:val="Estilo2Char"/>
    <w:qFormat/>
    <w:rsid w:val="00C92A31"/>
    <w:pPr>
      <w:numPr>
        <w:ilvl w:val="0"/>
        <w:numId w:val="0"/>
      </w:numPr>
      <w:tabs>
        <w:tab w:val="num" w:pos="2160"/>
      </w:tabs>
      <w:ind w:left="2160" w:hanging="360"/>
    </w:pPr>
    <w:rPr>
      <w:b w:val="0"/>
      <w:bCs w:val="0"/>
    </w:rPr>
  </w:style>
  <w:style w:type="character" w:customStyle="1" w:styleId="Estilo4Char">
    <w:name w:val="Estilo4 Char"/>
    <w:basedOn w:val="PargrafodaListaChar"/>
    <w:link w:val="Estilo4"/>
    <w:locked/>
    <w:rsid w:val="00C92A31"/>
    <w:rPr>
      <w:rFonts w:ascii="Arial Narrow" w:hAnsi="Arial Narrow"/>
      <w:sz w:val="22"/>
      <w:szCs w:val="22"/>
      <w:lang w:val="en-US" w:eastAsia="en-US"/>
    </w:rPr>
  </w:style>
  <w:style w:type="paragraph" w:customStyle="1" w:styleId="Estilo4">
    <w:name w:val="Estilo4"/>
    <w:basedOn w:val="PargrafodaLista"/>
    <w:link w:val="Estilo4Char"/>
    <w:qFormat/>
    <w:rsid w:val="00C92A31"/>
    <w:pPr>
      <w:numPr>
        <w:numId w:val="19"/>
      </w:numPr>
    </w:pPr>
    <w:rPr>
      <w:lang w:val="en-US"/>
    </w:rPr>
  </w:style>
  <w:style w:type="character" w:customStyle="1" w:styleId="EstilodChar">
    <w:name w:val="Estilod Char"/>
    <w:basedOn w:val="PargrafodaListaChar"/>
    <w:link w:val="Estilod"/>
    <w:locked/>
    <w:rsid w:val="00C92A31"/>
    <w:rPr>
      <w:rFonts w:ascii="Arial Narrow" w:eastAsia="Times New Roman" w:hAnsi="Arial Narrow"/>
      <w:b/>
      <w:bCs/>
      <w:color w:val="009ABD"/>
      <w:sz w:val="28"/>
      <w:szCs w:val="26"/>
      <w:lang w:eastAsia="en-US"/>
    </w:rPr>
  </w:style>
  <w:style w:type="paragraph" w:customStyle="1" w:styleId="Estilod">
    <w:name w:val="Estilod"/>
    <w:basedOn w:val="PargrafodaLista"/>
    <w:link w:val="EstilodChar"/>
    <w:qFormat/>
    <w:rsid w:val="00C92A31"/>
    <w:rPr>
      <w:rFonts w:eastAsia="Times New Roman"/>
      <w:b/>
      <w:bCs/>
      <w:color w:val="009ABD"/>
      <w:sz w:val="28"/>
      <w:szCs w:val="26"/>
    </w:rPr>
  </w:style>
  <w:style w:type="character" w:customStyle="1" w:styleId="LegendaCCManualChar">
    <w:name w:val="Legenda CC Manual Char"/>
    <w:basedOn w:val="Fontepargpadro"/>
    <w:link w:val="LegendaCCManual"/>
    <w:locked/>
    <w:rsid w:val="00C92A31"/>
    <w:rPr>
      <w:rFonts w:ascii="Arial Narrow" w:hAnsi="Arial Narrow"/>
      <w:b/>
      <w:color w:val="4F81BD" w:themeColor="accent1"/>
      <w:szCs w:val="22"/>
      <w:lang w:eastAsia="en-US"/>
    </w:rPr>
  </w:style>
  <w:style w:type="paragraph" w:customStyle="1" w:styleId="LegendaCCManual">
    <w:name w:val="Legenda CC Manual"/>
    <w:basedOn w:val="Normal"/>
    <w:link w:val="LegendaCCManualChar"/>
    <w:qFormat/>
    <w:rsid w:val="00C92A31"/>
    <w:pPr>
      <w:jc w:val="center"/>
    </w:pPr>
    <w:rPr>
      <w:b/>
      <w:color w:val="4F81BD" w:themeColor="accent1"/>
      <w:sz w:val="20"/>
    </w:rPr>
  </w:style>
  <w:style w:type="character" w:customStyle="1" w:styleId="apple-converted-space">
    <w:name w:val="apple-converted-space"/>
    <w:basedOn w:val="Fontepargpadro"/>
    <w:rsid w:val="00C92A31"/>
  </w:style>
  <w:style w:type="character" w:customStyle="1" w:styleId="label">
    <w:name w:val="label"/>
    <w:basedOn w:val="Fontepargpadro"/>
    <w:rsid w:val="00C92A31"/>
    <w:rPr>
      <w:u w:val="single"/>
    </w:rPr>
  </w:style>
  <w:style w:type="character" w:customStyle="1" w:styleId="fontstyle01">
    <w:name w:val="fontstyle01"/>
    <w:basedOn w:val="Fontepargpadro"/>
    <w:rsid w:val="00C92A31"/>
    <w:rPr>
      <w:rFonts w:ascii="Times-Roman" w:hAnsi="Times-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headerbold1">
    <w:name w:val="headerbold1"/>
    <w:basedOn w:val="Fontepargpadro"/>
    <w:rsid w:val="00C92A31"/>
    <w:rPr>
      <w:rFonts w:ascii="Verdana" w:hAnsi="Verdana" w:hint="default"/>
      <w:b/>
      <w:bCs/>
      <w:i w:val="0"/>
      <w:iCs w:val="0"/>
      <w:strike w:val="0"/>
      <w:dstrike w:val="0"/>
      <w:color w:val="01458E"/>
      <w:sz w:val="16"/>
      <w:szCs w:val="16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81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82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997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7008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28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8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13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6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77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101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177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5814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7512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851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8149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666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5901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46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59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352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368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2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72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7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4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32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285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689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433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73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32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4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15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3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626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3732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0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11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606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43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016">
      <w:bodyDiv w:val="1"/>
      <w:marLeft w:val="28"/>
      <w:marRight w:val="28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7499">
                  <w:marLeft w:val="16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6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003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8386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436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32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468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49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115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2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467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101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15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50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9445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40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295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17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644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97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902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61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25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36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164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1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789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70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032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16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44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141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445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49777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7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698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75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699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44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71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2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426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header" Target="header2.xml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footer" Target="footer2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otvs_fmendes\Desktop\Documentos_TOTVS\Documentos_de_marketing_TOTVS\Nova%20marca\Modelo%20padrao%20para%20documentos%20%20-%20Formato%20Word%202014%20v1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8A08FC-7EC7-46C4-BCCC-5E5FF3B378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 padrao para documentos  - Formato Word 2014 v1.dotx</Template>
  <TotalTime>18637</TotalTime>
  <Pages>79</Pages>
  <Words>6669</Words>
  <Characters>36016</Characters>
  <Application>Microsoft Office Word</Application>
  <DocSecurity>0</DocSecurity>
  <Lines>300</Lines>
  <Paragraphs>85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TOTVS</Company>
  <LinksUpToDate>false</LinksUpToDate>
  <CharactersWithSpaces>42600</CharactersWithSpaces>
  <SharedDoc>false</SharedDoc>
  <HLinks>
    <vt:vector size="24" baseType="variant">
      <vt:variant>
        <vt:i4>1900599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_Toc192073304</vt:lpwstr>
      </vt:variant>
      <vt:variant>
        <vt:i4>1900599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_Toc192073303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_Toc192073302</vt:lpwstr>
      </vt:variant>
      <vt:variant>
        <vt:i4>1900599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_Toc192073301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ariadne.oliveira@totvs.com.br</dc:creator>
  <cp:lastModifiedBy>Bruno</cp:lastModifiedBy>
  <cp:revision>235</cp:revision>
  <cp:lastPrinted>2014-04-22T14:33:00Z</cp:lastPrinted>
  <dcterms:created xsi:type="dcterms:W3CDTF">2021-12-16T22:22:00Z</dcterms:created>
  <dcterms:modified xsi:type="dcterms:W3CDTF">2023-10-09T13:26:00Z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LPManualFileClassification">
    <vt:lpwstr>{1A067545-A4E2-4FA1-8094-0D7902669705}</vt:lpwstr>
  </property>
  <property fmtid="{D5CDD505-2E9C-101B-9397-08002B2CF9AE}" pid="3" name="DLPManualFileClassificationLastModifiedBy">
    <vt:lpwstr>BANPARA\pdcase_acosta</vt:lpwstr>
  </property>
  <property fmtid="{D5CDD505-2E9C-101B-9397-08002B2CF9AE}" pid="4" name="DLPManualFileClassificationLastModificationDate">
    <vt:lpwstr>1636639814</vt:lpwstr>
  </property>
  <property fmtid="{D5CDD505-2E9C-101B-9397-08002B2CF9AE}" pid="5" name="DLPManualFileClassificationVersion">
    <vt:lpwstr>11.6.0.76</vt:lpwstr>
  </property>
</Properties>
</file>